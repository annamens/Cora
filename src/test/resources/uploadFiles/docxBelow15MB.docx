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B9C631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FC72EE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1" layoutInCell="1" allowOverlap="1" wp14:anchorId="5E30EBA1" wp14:editId="15CC55CF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" name="Group 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43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5CD77A6" id="Group 1" o:spid="_x0000_s1026" alt="Header graphics" style="position:absolute;margin-left:0;margin-top:-38.15pt;width:524.9pt;height:142.55pt;z-index:-25165721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OI3ogMAAJc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" fillcolor="#ea4e4e [3204]" stroked="f" strokeweight="1pt"/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606576828"/>
                <w:placeholder>
                  <w:docPart w:val="6F5446D9B73D1646B373371CEA2D7711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75E1C7F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319159961"/>
                <w:placeholder>
                  <w:docPart w:val="AF8B22A43A22A748B03DC6C8A99DB75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077F4CD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216425596"/>
                <w:placeholder>
                  <w:docPart w:val="DD588444A23AA648A875AA67E66E062E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4F72CF2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490835561"/>
                <w:placeholder>
                  <w:docPart w:val="617378285AEAB84580980F0ADA6815D3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929707386"/>
              <w:placeholder>
                <w:docPart w:val="9060A74C36B5DA468516497C958D015F"/>
              </w:placeholder>
              <w:temporary/>
              <w:showingPlcHdr/>
              <w15:appearance w15:val="hidden"/>
            </w:sdtPr>
            <w:sdtContent>
              <w:p w14:paraId="29841CE7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A78ACE3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C558D5A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982421306"/>
                      <w:placeholder>
                        <w:docPart w:val="92BBEB260695C049AD9EAE844F4DCF1B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91CA1D2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83681269"/>
                      <w:placeholder>
                        <w:docPart w:val="43C873A394DB6547A887B4F69630BA30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480037238"/>
                      <w:placeholder>
                        <w:docPart w:val="54E4E0D2EAEB274486D9CECD52B65212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28D51C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217937480"/>
                <w:placeholder>
                  <w:docPart w:val="72BAE3909ED0A94CB162F33B00562482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28682C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87256568"/>
                <w:placeholder>
                  <w:docPart w:val="0C7C0BA8BD5EA4468878346B5C01B2C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57334048"/>
                <w:placeholder>
                  <w:docPart w:val="3070440ED243F24B89F9D171CEB828F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667248424"/>
                <w:placeholder>
                  <w:docPart w:val="DE0AC626F4324D4595D46910937E2D7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564761840"/>
              <w:placeholder>
                <w:docPart w:val="8DE03A64C7B1774CB9306FB35E80456D"/>
              </w:placeholder>
              <w:temporary/>
              <w:showingPlcHdr/>
              <w15:appearance w15:val="hidden"/>
            </w:sdtPr>
            <w:sdtContent>
              <w:p w14:paraId="6D52E29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FCB380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52540770"/>
                <w:placeholder>
                  <w:docPart w:val="83A7658200E38E4F85DDC8EC007E961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314912929"/>
                <w:placeholder>
                  <w:docPart w:val="705F2F5010573A44A96DAEE6F18D760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392386211"/>
                <w:placeholder>
                  <w:docPart w:val="A99A88923B903B4BA346CE0AC87B81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2308276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423336076"/>
                <w:placeholder>
                  <w:docPart w:val="309F1E2FDBEE8642B318E5D323E9B044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A09CBA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49516922"/>
                <w:placeholder>
                  <w:docPart w:val="066AB211C1165741AE24EE3812939E8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4D57C09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34905938"/>
                <w:placeholder>
                  <w:docPart w:val="899EE8787315FF47955D754D1E3609F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2025982333"/>
                <w:placeholder>
                  <w:docPart w:val="675761EC98BACF43AF3C268D93944AD4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72190286"/>
                <w:placeholder>
                  <w:docPart w:val="BB7DC667B94119469BA3F7C72EA828F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D0446F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70642327"/>
                <w:placeholder>
                  <w:docPart w:val="F0C3969D5FFF1944ADCE58CA52D1ED1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823B94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03635745"/>
                <w:placeholder>
                  <w:docPart w:val="FE40AF1E83F86D4BBCE3156D7579FDD4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673556320"/>
                <w:placeholder>
                  <w:docPart w:val="37667BDB6357234C951CD8680B2D41F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3469802"/>
                <w:placeholder>
                  <w:docPart w:val="B41A99443861C84CB784DDF6692E2DA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D87346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546364347"/>
                <w:placeholder>
                  <w:docPart w:val="0D9EEDE5094B29499085A947E3E8E7EA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66F13C6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093778966"/>
                <w:placeholder>
                  <w:docPart w:val="1BD4C7E5F23F754CA0842E181B25557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4FA86E4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952504710"/>
                <w:placeholder>
                  <w:docPart w:val="06CA25295786214382F23DB3C7AFF2C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992C234" w14:textId="1C3DA18C" w:rsidR="00C11D04" w:rsidRPr="00333CD3" w:rsidRDefault="00C11D04" w:rsidP="00C11D04">
      <w:pPr>
        <w:pStyle w:val="NoSpacing"/>
      </w:pPr>
      <w:r>
        <w:rPr>
          <w:noProof/>
        </w:rPr>
        <w:lastRenderedPageBreak/>
        <w:drawing>
          <wp:inline distT="0" distB="0" distL="0" distR="0" wp14:anchorId="2412CBD1" wp14:editId="72C4F1FF">
            <wp:extent cx="6675120" cy="4448810"/>
            <wp:effectExtent l="0" t="0" r="5080" b="0"/>
            <wp:docPr id="145" name="Picture 14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Macro image shot of blueberrie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8AD3F" wp14:editId="640A1283">
            <wp:extent cx="6675120" cy="4450080"/>
            <wp:effectExtent l="0" t="0" r="5080" b="0"/>
            <wp:docPr id="146" name="Picture 146" descr="Red striped umbrel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Red striped umbrella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F7C47" wp14:editId="33C822D4">
            <wp:extent cx="6675120" cy="4450080"/>
            <wp:effectExtent l="0" t="0" r="5080" b="0"/>
            <wp:docPr id="147" name="Picture 147" descr="Lines on 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Lines on woo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743E5" wp14:editId="60788236">
            <wp:extent cx="6675120" cy="4450080"/>
            <wp:effectExtent l="0" t="0" r="5080" b="0"/>
            <wp:docPr id="148" name="Picture 14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lose up of pages of an open book in a bright studio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1783F" wp14:editId="46A144EE">
            <wp:extent cx="6675120" cy="4450080"/>
            <wp:effectExtent l="0" t="0" r="5080" b="0"/>
            <wp:docPr id="149" name="Picture 149" descr="Stick figure families holding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Stick figure families holding hand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62553" wp14:editId="6CC70ECD">
            <wp:extent cx="6675120" cy="4450080"/>
            <wp:effectExtent l="0" t="0" r="5080" b="0"/>
            <wp:docPr id="150" name="Picture 150" descr="Vegetabl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Vegetables on tabl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B6B5A" wp14:editId="445DB299">
            <wp:extent cx="6675120" cy="4445635"/>
            <wp:effectExtent l="0" t="0" r="5080" b="0"/>
            <wp:docPr id="151" name="Picture 151" descr="Colorful ink in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lorful ink in wate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AA8F" wp14:editId="6F2827D3">
            <wp:extent cx="6675120" cy="4450080"/>
            <wp:effectExtent l="0" t="0" r="5080" b="0"/>
            <wp:docPr id="152" name="Picture 152" descr="Fresh carrots laid on a wooden fl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Fresh carrots laid on a wooden floo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B2A11" wp14:editId="1DCF8C3E">
            <wp:extent cx="6675120" cy="4455795"/>
            <wp:effectExtent l="0" t="0" r="5080" b="1905"/>
            <wp:docPr id="153" name="Picture 153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Person on busy stree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DBEE34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14115A4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1312" behindDoc="1" locked="1" layoutInCell="1" allowOverlap="1" wp14:anchorId="4841CBD1" wp14:editId="1F34EB5E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" name="Group 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AF132BF" id="Group 5" o:spid="_x0000_s1026" alt="Header graphics" style="position:absolute;margin-left:0;margin-top:-38.15pt;width:524.9pt;height:142.55pt;z-index:-25165516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40745993"/>
                <w:placeholder>
                  <w:docPart w:val="5777C3596CA2A94AB33CBF349CFC6CC2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8E83321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170300191"/>
                <w:placeholder>
                  <w:docPart w:val="9F4147B0C2449243B99CB701186E1D5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2EFE714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143346127"/>
                <w:placeholder>
                  <w:docPart w:val="CD0D569C3625F640A42326EB3DA0A516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24B6C2E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958708609"/>
                <w:placeholder>
                  <w:docPart w:val="77B5F352A4ABA74F854771FA4E0221DF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926116223"/>
              <w:placeholder>
                <w:docPart w:val="E495A38359EB5745946E382C26D5B7B3"/>
              </w:placeholder>
              <w:temporary/>
              <w:showingPlcHdr/>
              <w15:appearance w15:val="hidden"/>
            </w:sdtPr>
            <w:sdtContent>
              <w:p w14:paraId="528208EF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42ED92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619DAC2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158651182"/>
                      <w:placeholder>
                        <w:docPart w:val="08F35C3BE73C1E4CA272942100179111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8E1A97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80718669"/>
                      <w:placeholder>
                        <w:docPart w:val="0B15FEE526E6604187FEAA1204E8538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701282521"/>
                      <w:placeholder>
                        <w:docPart w:val="014B18252B18714298CFF863941647B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44E6DF0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80853123"/>
                <w:placeholder>
                  <w:docPart w:val="2B163F1B75B35640890D7F1A1482CC7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FDC5AD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228813289"/>
                <w:placeholder>
                  <w:docPart w:val="824AEE74E3F89C4EADE81A5E381F260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140180212"/>
                <w:placeholder>
                  <w:docPart w:val="DB7C56C19807D548B9A01343967C5F91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843459605"/>
                <w:placeholder>
                  <w:docPart w:val="4EDEA8A0AF59EA429F6921CC0702538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796057298"/>
              <w:placeholder>
                <w:docPart w:val="1BEDFF1E0954364D914188B3E235A1C8"/>
              </w:placeholder>
              <w:temporary/>
              <w:showingPlcHdr/>
              <w15:appearance w15:val="hidden"/>
            </w:sdtPr>
            <w:sdtContent>
              <w:p w14:paraId="6394DA7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08DFF90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33929333"/>
                <w:placeholder>
                  <w:docPart w:val="245DD743F6FDDB42BF4C8DC3B4DB984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331865834"/>
                <w:placeholder>
                  <w:docPart w:val="EF8F5006F9029240966E43A801EEBA99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835417047"/>
                <w:placeholder>
                  <w:docPart w:val="C1DB1445C2C91941B4BB0FCAC62DE9C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2922C93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492629686"/>
                <w:placeholder>
                  <w:docPart w:val="C305870531F03945A17F6C94DD6BBB90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CC4E781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28167390"/>
                <w:placeholder>
                  <w:docPart w:val="514A60B030CFC843BD5BF21F90AB841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8F2337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502577828"/>
                <w:placeholder>
                  <w:docPart w:val="AAEC3B442EF2C64E84A933CDA4976AD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872689907"/>
                <w:placeholder>
                  <w:docPart w:val="314680D73A8D2F45A3AF8E29DC19D21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2103713786"/>
                <w:placeholder>
                  <w:docPart w:val="698C3A45850D3548ADC56CEEDAF7CC4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EADB3A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42255610"/>
                <w:placeholder>
                  <w:docPart w:val="67C0737B070D124795A1FCF6B55E23F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18D1C9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34118384"/>
                <w:placeholder>
                  <w:docPart w:val="C4783CE120945A499F77AB58AD76F40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87893658"/>
                <w:placeholder>
                  <w:docPart w:val="EBA3047A6180A640B3A6EAA62CEA1EE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4482594"/>
                <w:placeholder>
                  <w:docPart w:val="9FC6BFCCE8C50F47BAAB6632E17D19BC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32A8BE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110806115"/>
                <w:placeholder>
                  <w:docPart w:val="793B1E9E69235F4CB34222463BAE045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2462D87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982220781"/>
                <w:placeholder>
                  <w:docPart w:val="6E9753F64C6C554F9198B09668BA1326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694D839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849280985"/>
                <w:placeholder>
                  <w:docPart w:val="1329E3F8DD16614A817B1FEC1A5347F1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F21A19C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07C8B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53B70DC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1" layoutInCell="1" allowOverlap="1" wp14:anchorId="210F3350" wp14:editId="5F3055A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24" name="Group 24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25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AF5F388" id="Group 24" o:spid="_x0000_s1026" alt="Header graphics" style="position:absolute;margin-left:0;margin-top:-38.15pt;width:524.9pt;height:142.55pt;z-index:-25165312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991748716"/>
                <w:placeholder>
                  <w:docPart w:val="31E739BAC4221D479215494BB0E9A613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44656789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5837762"/>
                <w:placeholder>
                  <w:docPart w:val="4941C25DAF20F4438C2EB57269D1087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141D4C8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656453172"/>
                <w:placeholder>
                  <w:docPart w:val="3252DB65152B7A449906D4FC2A71EF4D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58CA03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53502958"/>
                <w:placeholder>
                  <w:docPart w:val="B43A622544495947A76B87614F2FFF5B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415391222"/>
              <w:placeholder>
                <w:docPart w:val="BF23C91B6E0AC04EA4761C993AA7A681"/>
              </w:placeholder>
              <w:temporary/>
              <w:showingPlcHdr/>
              <w15:appearance w15:val="hidden"/>
            </w:sdtPr>
            <w:sdtContent>
              <w:p w14:paraId="0EEC7572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330B78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0624C37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600063520"/>
                      <w:placeholder>
                        <w:docPart w:val="1E692CEC6AEB164FA74842CE6784C7F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6129D7D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263690380"/>
                      <w:placeholder>
                        <w:docPart w:val="4D81613B0DE74443BFF59815614BD077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551361998"/>
                      <w:placeholder>
                        <w:docPart w:val="7CCCBAD0E2DF2F478F66763C68B225F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EFC8357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33467322"/>
                <w:placeholder>
                  <w:docPart w:val="5F9A4AAC8EC5F942AB86CDFE529AA126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784772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761680850"/>
                <w:placeholder>
                  <w:docPart w:val="9A5196BC4FE8A144882571F9D82BC88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712447542"/>
                <w:placeholder>
                  <w:docPart w:val="C6D41167E5294449A26EDFA86294861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457338099"/>
                <w:placeholder>
                  <w:docPart w:val="F5D106849854414A9F468708FED894A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987249797"/>
              <w:placeholder>
                <w:docPart w:val="60C97E115EF4A947858589CB83EE6DA3"/>
              </w:placeholder>
              <w:temporary/>
              <w:showingPlcHdr/>
              <w15:appearance w15:val="hidden"/>
            </w:sdtPr>
            <w:sdtContent>
              <w:p w14:paraId="67F7E72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6CC460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76153814"/>
                <w:placeholder>
                  <w:docPart w:val="6718BE6704F16248A332746ED7F79C9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701775375"/>
                <w:placeholder>
                  <w:docPart w:val="108D6702A500634184B171D0CEC8E5D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91042572"/>
                <w:placeholder>
                  <w:docPart w:val="0B17533A349FB64FB0AB92D31A8AD5B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3B66998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921767660"/>
                <w:placeholder>
                  <w:docPart w:val="1D19452A51A93E499557B7D57550B609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67FDDA7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283807158"/>
                <w:placeholder>
                  <w:docPart w:val="34CFE2A208CBBB4184C5F504FC4E76C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0B1DBF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128698008"/>
                <w:placeholder>
                  <w:docPart w:val="953A402A0BC5904AA1A3EA082F209711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606355361"/>
                <w:placeholder>
                  <w:docPart w:val="57D4400D0E37CB45B3A40CE355C78C8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610000885"/>
                <w:placeholder>
                  <w:docPart w:val="8B2179F75CA3A54489773F3D3161CD87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24FA3E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72570715"/>
                <w:placeholder>
                  <w:docPart w:val="4F074A977DE74C4BA5733987C299564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1450090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510990206"/>
                <w:placeholder>
                  <w:docPart w:val="44CE24EE9AC7F842981F758E158F7AB1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647165343"/>
                <w:placeholder>
                  <w:docPart w:val="3A5EB5EDD842ED4CB3CB7F690E07DB8E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830404754"/>
                <w:placeholder>
                  <w:docPart w:val="CE26B92CBCE16144882107946610918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D77DE4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578012157"/>
                <w:placeholder>
                  <w:docPart w:val="88C2604D7B491747A04A5959E57414D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A986B71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2056841104"/>
                <w:placeholder>
                  <w:docPart w:val="4E83DC878ED1DD42BF8085D242BB5C4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45EB9B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752808514"/>
                <w:placeholder>
                  <w:docPart w:val="61E320898CDF84439713CC101EAEB1E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2AC24D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92CB9BD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03D42B1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5408" behindDoc="1" locked="1" layoutInCell="1" allowOverlap="1" wp14:anchorId="393D4FE9" wp14:editId="002F601C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46" name="Group 46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47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36BD4E7" id="Group 46" o:spid="_x0000_s1026" alt="Header graphics" style="position:absolute;margin-left:0;margin-top:-38.15pt;width:524.9pt;height:142.55pt;z-index:-25165107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507817143"/>
                <w:placeholder>
                  <w:docPart w:val="71F08E87DA02F145A4C535ACDB725230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7D85B9E3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41414927"/>
                <w:placeholder>
                  <w:docPart w:val="751651ADD0404243A8F8EC236DFCBB63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E3943F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011601920"/>
                <w:placeholder>
                  <w:docPart w:val="AED137C000D1FB4996625C217A7500F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5EFF513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282396863"/>
                <w:placeholder>
                  <w:docPart w:val="DB6FD5586B5B8145BE7A8CF4C80D2E81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700786596"/>
              <w:placeholder>
                <w:docPart w:val="C8775E8F532C2145938E4EDA73E2C986"/>
              </w:placeholder>
              <w:temporary/>
              <w:showingPlcHdr/>
              <w15:appearance w15:val="hidden"/>
            </w:sdtPr>
            <w:sdtContent>
              <w:p w14:paraId="2199BE29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6AA3BA7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220DFB9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199313558"/>
                      <w:placeholder>
                        <w:docPart w:val="9B6EA9842AE22A409BB5160079A6F350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23371DB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517815699"/>
                      <w:placeholder>
                        <w:docPart w:val="D99A817540E097458A135A271507856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318658570"/>
                      <w:placeholder>
                        <w:docPart w:val="65250F0B1930DC49957E0084F0A059B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6366F1B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31800876"/>
                <w:placeholder>
                  <w:docPart w:val="65DC9EAF465E284489245AED14B3AC4A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15137E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073112160"/>
                <w:placeholder>
                  <w:docPart w:val="0EA19F8152391B4C875D301CD7AFEA4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23945511"/>
                <w:placeholder>
                  <w:docPart w:val="F2B7C86121A4AA44B69EC87E3C2C4EC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788626403"/>
                <w:placeholder>
                  <w:docPart w:val="6F77991F0A32F04B99E7C75DEA57176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597822562"/>
              <w:placeholder>
                <w:docPart w:val="BB2538A3A35D1C418C69F3085EFB03EE"/>
              </w:placeholder>
              <w:temporary/>
              <w:showingPlcHdr/>
              <w15:appearance w15:val="hidden"/>
            </w:sdtPr>
            <w:sdtContent>
              <w:p w14:paraId="73DA4B4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886724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71990811"/>
                <w:placeholder>
                  <w:docPart w:val="AA4FDA65F77E2641A0F46AE97B46379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619292795"/>
                <w:placeholder>
                  <w:docPart w:val="DCF97FA3FBC2974885F659AE097E6A5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759052554"/>
                <w:placeholder>
                  <w:docPart w:val="2B89BC02B63EA64CB3E969EED8A3BA6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8DBE4E3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32151543"/>
                <w:placeholder>
                  <w:docPart w:val="12840FB48CDE224882049EE7794F527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6E8CE6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537076432"/>
                <w:placeholder>
                  <w:docPart w:val="56FF5BD14C2E8943BD6FEB95446C27C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4C431BA9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67816274"/>
                <w:placeholder>
                  <w:docPart w:val="B9CC47E0C877474FA2503F401C678F8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864952687"/>
                <w:placeholder>
                  <w:docPart w:val="C0FDFE11B1325544A2CABF3538AEEE9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6279627"/>
                <w:placeholder>
                  <w:docPart w:val="ACFD65A253A4A04294732B611BA8D1A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588FED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025140365"/>
                <w:placeholder>
                  <w:docPart w:val="ED1DDD866399AF4A92F439C030CF388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3A5F6F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081666586"/>
                <w:placeholder>
                  <w:docPart w:val="52779D925A0C634DB97733CC76FCAE0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62208493"/>
                <w:placeholder>
                  <w:docPart w:val="B5CC329867721E458CA9F10E8865721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99596871"/>
                <w:placeholder>
                  <w:docPart w:val="AE78AF47C4F9AF4CB13184D40F7A069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0FF5E29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74084073"/>
                <w:placeholder>
                  <w:docPart w:val="18558C442AC694488FEF14C0630D6DA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FCBFFDE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527642801"/>
                <w:placeholder>
                  <w:docPart w:val="7450DB75BC1BB14A9B9F917906E6552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023D19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86628881"/>
                <w:placeholder>
                  <w:docPart w:val="23CBBDB60D4D884F97D7E6F48C2CF1D0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3DE7BB9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D94E4DC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EA3D3A4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1" locked="1" layoutInCell="1" allowOverlap="1" wp14:anchorId="607391EC" wp14:editId="4CB205C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0" name="Group 50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51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8487E21" id="Group 50" o:spid="_x0000_s1026" alt="Header graphics" style="position:absolute;margin-left:0;margin-top:-38.15pt;width:524.9pt;height:142.55pt;z-index:-25164902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IC7mqO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978182556"/>
                <w:placeholder>
                  <w:docPart w:val="79F681E97999DC43B266AE577D307FFD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DFAF999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823724978"/>
                <w:placeholder>
                  <w:docPart w:val="711206135F4ABA4686747B74EDF9F01C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0460CD7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980734272"/>
                <w:placeholder>
                  <w:docPart w:val="9252B268D9DBA645B6E4DAA323F3D50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A677F07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48114422"/>
                <w:placeholder>
                  <w:docPart w:val="A859E2BD318FCD459F09EB0B42E21041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302692474"/>
              <w:placeholder>
                <w:docPart w:val="F4A14E200FA6CA428E28CE7C1BAB710A"/>
              </w:placeholder>
              <w:temporary/>
              <w:showingPlcHdr/>
              <w15:appearance w15:val="hidden"/>
            </w:sdtPr>
            <w:sdtContent>
              <w:p w14:paraId="7F81112C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DD34F58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57CB8D4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573902235"/>
                      <w:placeholder>
                        <w:docPart w:val="F16A7F85D76FE34DB6C34896DC8E37F5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CCB4998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961379969"/>
                      <w:placeholder>
                        <w:docPart w:val="79BABF5405F8554F9368EBCB0E69DE4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946623827"/>
                      <w:placeholder>
                        <w:docPart w:val="91CC459E069274408E3D78477992223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E97B80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567464187"/>
                <w:placeholder>
                  <w:docPart w:val="85C34739055A2540AB7D94E873495F5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D7B2B25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921703717"/>
                <w:placeholder>
                  <w:docPart w:val="3648101CCE09A04FA38F5EFE491725C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983705448"/>
                <w:placeholder>
                  <w:docPart w:val="0C489204CB474A4DB0D0C2D4C0A2BDE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689053219"/>
                <w:placeholder>
                  <w:docPart w:val="13245DBCFA073A40879C2582FA368FD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94732121"/>
              <w:placeholder>
                <w:docPart w:val="8F5A7695E41C2147AEC55662DB3348D9"/>
              </w:placeholder>
              <w:temporary/>
              <w:showingPlcHdr/>
              <w15:appearance w15:val="hidden"/>
            </w:sdtPr>
            <w:sdtContent>
              <w:p w14:paraId="5933256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A2E96A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63532492"/>
                <w:placeholder>
                  <w:docPart w:val="A0AA4CA56490DB43A0304246AFC45F9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135930340"/>
                <w:placeholder>
                  <w:docPart w:val="5601207921CC7E4E906F048AA42DA14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045642743"/>
                <w:placeholder>
                  <w:docPart w:val="C5CFDC2ADC2F0449B8792A07C604FE6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0856E51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468122446"/>
                <w:placeholder>
                  <w:docPart w:val="2713EAB0A2A1594094E7B6D45E0D90F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89F0AA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572623998"/>
                <w:placeholder>
                  <w:docPart w:val="0F8A1EB6BE566241B9DA675B29B23A5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8679E9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290481950"/>
                <w:placeholder>
                  <w:docPart w:val="BE37BBAC356C3A49A76BC0B18ECCF8C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267507125"/>
                <w:placeholder>
                  <w:docPart w:val="5B4C0FB035ED95438ACDB1178F9C39B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177540915"/>
                <w:placeholder>
                  <w:docPart w:val="C9F4D3D89F17B34E88B1DB4ADDDF1AA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A3B504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778641811"/>
                <w:placeholder>
                  <w:docPart w:val="E62421C8808C9F4F81DEBD67B324610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7084B78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48503609"/>
                <w:placeholder>
                  <w:docPart w:val="66144EE5FEAF35438BDB124721F33B4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221287725"/>
                <w:placeholder>
                  <w:docPart w:val="5B452FEDEBA6274A9F24E7F20AC250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544641631"/>
                <w:placeholder>
                  <w:docPart w:val="686AD0F0F7572443AA3E2630414C551C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E824F5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424944880"/>
                <w:placeholder>
                  <w:docPart w:val="B8832FC617B8ED4BB7C95A5DF4448CF5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829F87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416100430"/>
                <w:placeholder>
                  <w:docPart w:val="9161D65DEB1BA54C8A6CCCDE434C0F5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D2EF5B4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932242612"/>
                <w:placeholder>
                  <w:docPart w:val="E12116783590E940AC8FB294DFD8A375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41CD06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7F372A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26F78AB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9504" behindDoc="1" locked="1" layoutInCell="1" allowOverlap="1" wp14:anchorId="25EB21A3" wp14:editId="4876378A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7" name="Group 5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5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9C8F71F" id="Group 57" o:spid="_x0000_s1026" alt="Header graphics" style="position:absolute;margin-left:0;margin-top:-38.15pt;width:524.9pt;height:142.55pt;z-index:-25164697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j2DqQMAAJo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Ei+PYO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449738119"/>
                <w:placeholder>
                  <w:docPart w:val="5522E8DD3DAD9C4BA22D71E226F9C2DD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975362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719244853"/>
                <w:placeholder>
                  <w:docPart w:val="6A6DB0D0367FB948BEE5AEC47769A95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50AB3D93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2146464777"/>
                <w:placeholder>
                  <w:docPart w:val="CFC8197E5212AC4A9F888182B38B7454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4660E36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744723584"/>
                <w:placeholder>
                  <w:docPart w:val="90A09C123D9BEA46ABC7E0B2476FBC02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35527144"/>
              <w:placeholder>
                <w:docPart w:val="82C80242AC56E2439A4370D2737A16DE"/>
              </w:placeholder>
              <w:temporary/>
              <w:showingPlcHdr/>
              <w15:appearance w15:val="hidden"/>
            </w:sdtPr>
            <w:sdtContent>
              <w:p w14:paraId="6A3C1757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BCE33E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E5849C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5789911"/>
                      <w:placeholder>
                        <w:docPart w:val="AF39944E9D6BCE4CAB9039E7CB08D811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C12798F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809897412"/>
                      <w:placeholder>
                        <w:docPart w:val="A714DF34331A4A46934919ABFAFFAAE3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247501974"/>
                      <w:placeholder>
                        <w:docPart w:val="8D8A7412C472C044B93E1EEC7FC0B33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0A8D27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541783684"/>
                <w:placeholder>
                  <w:docPart w:val="C9E6AA1FA81939489D1B16DF91E99B17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79E307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925722849"/>
                <w:placeholder>
                  <w:docPart w:val="891AFA1C79F66B449AE66088D2DF44A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28201669"/>
                <w:placeholder>
                  <w:docPart w:val="612D4118205E344288A57DFE158C349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14182198"/>
                <w:placeholder>
                  <w:docPart w:val="FA96E98E88DC56439166DB78E425D83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3001314"/>
              <w:placeholder>
                <w:docPart w:val="67F900521409F043B2C4012EFE98D89B"/>
              </w:placeholder>
              <w:temporary/>
              <w:showingPlcHdr/>
              <w15:appearance w15:val="hidden"/>
            </w:sdtPr>
            <w:sdtContent>
              <w:p w14:paraId="5AB6F36A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7A518B4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72986440"/>
                <w:placeholder>
                  <w:docPart w:val="3F6950C22398B842AF047329229B1A0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81665452"/>
                <w:placeholder>
                  <w:docPart w:val="3EB810724A9A2040844ECB8F815DD52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131677298"/>
                <w:placeholder>
                  <w:docPart w:val="CB7C097DD0FC6E4F8237F5B84408B12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3B17A2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635170735"/>
                <w:placeholder>
                  <w:docPart w:val="D5C176EDF1F5EA4DA2C469B572D39709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AA7C59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678198539"/>
                <w:placeholder>
                  <w:docPart w:val="F03ADBE873FA9B478DA1D20E3B40882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1541E2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91742140"/>
                <w:placeholder>
                  <w:docPart w:val="2417FC6F205AF54EB5CC1301084B157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363438893"/>
                <w:placeholder>
                  <w:docPart w:val="15F95AF9312AC64EA42EE9125B5D458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393705268"/>
                <w:placeholder>
                  <w:docPart w:val="52A19CCD798709488C05777F52CEC181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3149D8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127073262"/>
                <w:placeholder>
                  <w:docPart w:val="5AA0894A3DA11A4D9A1FC00E8614EA6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8EBE6B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6857651"/>
                <w:placeholder>
                  <w:docPart w:val="1347370169740A49A3CCC2A366304D2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99741411"/>
                <w:placeholder>
                  <w:docPart w:val="C8227255C77E364DAB55B9AB0911B5B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2115208"/>
                <w:placeholder>
                  <w:docPart w:val="A9BFCF0DA095AB47B43314200B1BA36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FF97F5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59217486"/>
                <w:placeholder>
                  <w:docPart w:val="AAA7B8954F4B6B4FAF06881399538245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4756DCA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452773239"/>
                <w:placeholder>
                  <w:docPart w:val="C05FAEEFE4BFAF42BF8DB76B04B337B6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801CBC7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667157088"/>
                <w:placeholder>
                  <w:docPart w:val="5E12D623058A544690674AD574D78362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1813C18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726D2F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2AA0AC3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1" locked="1" layoutInCell="1" allowOverlap="1" wp14:anchorId="547399F4" wp14:editId="71E5FCB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1" name="Group 6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6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6171CBE" id="Group 61" o:spid="_x0000_s1026" alt="Header graphics" style="position:absolute;margin-left:0;margin-top:-38.15pt;width:524.9pt;height:142.55pt;z-index:-25164492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ONBowMAAJo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HiY40GjAwAAmg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6586989"/>
                <w:placeholder>
                  <w:docPart w:val="24BE35A80E8E8440821D4301B1F50479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06BD44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17898345"/>
                <w:placeholder>
                  <w:docPart w:val="41F34517E039C14E9459AD9F4D2BA8C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3BC524F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748030189"/>
                <w:placeholder>
                  <w:docPart w:val="C017BE7B09A44147A110AFF6FAB50C9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AAE6D59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2086100786"/>
                <w:placeholder>
                  <w:docPart w:val="63D01C3865FD5043980CF060B818F71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453139036"/>
              <w:placeholder>
                <w:docPart w:val="36998730F98A4D43B4D418BA6B09DB33"/>
              </w:placeholder>
              <w:temporary/>
              <w:showingPlcHdr/>
              <w15:appearance w15:val="hidden"/>
            </w:sdtPr>
            <w:sdtContent>
              <w:p w14:paraId="70A5E890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3C2AE4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7D7D878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815835481"/>
                      <w:placeholder>
                        <w:docPart w:val="D6BCC131A965FF439E6843386D619B7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E984CB0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495849952"/>
                      <w:placeholder>
                        <w:docPart w:val="A5BD67281000E741B38CF8769A261AF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25621530"/>
                      <w:placeholder>
                        <w:docPart w:val="B3DD6423DF401D4B93E961D8FD11933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EA5291E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7580184"/>
                <w:placeholder>
                  <w:docPart w:val="20D2CBADB9A755408203DCA5887F220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12754B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21274350"/>
                <w:placeholder>
                  <w:docPart w:val="01F1FBD4F73341499567EE62BDCFE4A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72480112"/>
                <w:placeholder>
                  <w:docPart w:val="D4E33520B06869419CCD8CE5E70048C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69681035"/>
                <w:placeholder>
                  <w:docPart w:val="07301EB890D1F943938EAC5DB14D8C5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19426267"/>
              <w:placeholder>
                <w:docPart w:val="928DD619ED1BAB4FA21AD691430DADE8"/>
              </w:placeholder>
              <w:temporary/>
              <w:showingPlcHdr/>
              <w15:appearance w15:val="hidden"/>
            </w:sdtPr>
            <w:sdtContent>
              <w:p w14:paraId="6CEAC5C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5B24B7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944760650"/>
                <w:placeholder>
                  <w:docPart w:val="D504BBD06DB97F42851452C5864DD76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09711439"/>
                <w:placeholder>
                  <w:docPart w:val="D3324E28C23CC7418DD407607CE0DCC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10053269"/>
                <w:placeholder>
                  <w:docPart w:val="1C3AC0282B1CD44DB619AA3AD2B1DAB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4051A79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23552702"/>
                <w:placeholder>
                  <w:docPart w:val="09360887DF621A48873E9331434CE41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2D5676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103793264"/>
                <w:placeholder>
                  <w:docPart w:val="D1004D3C9286DC4A9F04F260BA2B66B0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FEDA7C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45000907"/>
                <w:placeholder>
                  <w:docPart w:val="9A6D77D03AE21A4DB0AB62C069D7246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43041626"/>
                <w:placeholder>
                  <w:docPart w:val="97AF670568C5F34BBC7808BFAE48A80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23331204"/>
                <w:placeholder>
                  <w:docPart w:val="7BBE9FD7ADF23A4AA855A8A1C1FFB34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B4A356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17658109"/>
                <w:placeholder>
                  <w:docPart w:val="8F7B0344F95FCE45AC2420BACB1B74E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8EFFF4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02133446"/>
                <w:placeholder>
                  <w:docPart w:val="161B3842CC4B6D4BAE5D006E658CAB34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2092921829"/>
                <w:placeholder>
                  <w:docPart w:val="8C50231B97522644873524F01EE085F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912746185"/>
                <w:placeholder>
                  <w:docPart w:val="709D3FA529947F46948A434EAFE3808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A21CDA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92885441"/>
                <w:placeholder>
                  <w:docPart w:val="EEFF28595098504ABC6D1351193FC0B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DDAEDE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214584128"/>
                <w:placeholder>
                  <w:docPart w:val="A264B109867AB34396A5DF98D5B12B81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2E5DB9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785080364"/>
                <w:placeholder>
                  <w:docPart w:val="798BFD2071431D4195764026CB83C73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4777A7F7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EC04EF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5AF30C36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3600" behindDoc="1" locked="1" layoutInCell="1" allowOverlap="1" wp14:anchorId="7D9CA6BD" wp14:editId="7DB58D4E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5" name="Group 6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6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5B10B63" id="Group 65" o:spid="_x0000_s1026" alt="Header graphics" style="position:absolute;margin-left:0;margin-top:-38.15pt;width:524.9pt;height:142.55pt;z-index:-25164288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S/VopgMAAJo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PxL9WimAwAAmg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038550674"/>
                <w:placeholder>
                  <w:docPart w:val="7BE3E9CDAB58CB439788DD4DC5848CC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9285660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726107207"/>
                <w:placeholder>
                  <w:docPart w:val="3F882AB672F8C14F851C283A66B30302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5B8663C9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347518029"/>
                <w:placeholder>
                  <w:docPart w:val="B5CD5F27F2208D4281EB95BAE6149C28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DAEF7BA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82780710"/>
                <w:placeholder>
                  <w:docPart w:val="6275CC1550F56947A3705BB4AEC1A43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280558937"/>
              <w:placeholder>
                <w:docPart w:val="D50E0F8F44E98B46802A87E310423752"/>
              </w:placeholder>
              <w:temporary/>
              <w:showingPlcHdr/>
              <w15:appearance w15:val="hidden"/>
            </w:sdtPr>
            <w:sdtContent>
              <w:p w14:paraId="4C626F04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01FFB2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7749BB20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426179233"/>
                      <w:placeholder>
                        <w:docPart w:val="05D4B2D97952604481760AB63383C213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29CB030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31039321"/>
                      <w:placeholder>
                        <w:docPart w:val="042B27BCC3F083458DD59FFE78FEDBB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156343077"/>
                      <w:placeholder>
                        <w:docPart w:val="BE048E5E979D104BB3A8BCBE6C9FE31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5F1E4B9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114978691"/>
                <w:placeholder>
                  <w:docPart w:val="1FE70D605990EF4BA0757661695CC28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BE06ED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417557379"/>
                <w:placeholder>
                  <w:docPart w:val="62A1837B1BA0304598EA8AE3FA1EA1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976558696"/>
                <w:placeholder>
                  <w:docPart w:val="5256865CF17F8B44B6D9BAE780AD71D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690763072"/>
                <w:placeholder>
                  <w:docPart w:val="9B714D7AC2EBAE40AEA0D0D4E1C9D8A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863043884"/>
              <w:placeholder>
                <w:docPart w:val="89A1BB5A561EB74FAE9BC853A4265CAF"/>
              </w:placeholder>
              <w:temporary/>
              <w:showingPlcHdr/>
              <w15:appearance w15:val="hidden"/>
            </w:sdtPr>
            <w:sdtContent>
              <w:p w14:paraId="2C08FB95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FA855EC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93373322"/>
                <w:placeholder>
                  <w:docPart w:val="37B907E85AFCE14ABB656E4C98AEBA1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85223486"/>
                <w:placeholder>
                  <w:docPart w:val="6C225FB0B3F7F841A40E9AA785A5CD1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274127238"/>
                <w:placeholder>
                  <w:docPart w:val="9E0F98D1008DD846A41318BD0590A49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7F533ED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587069314"/>
                <w:placeholder>
                  <w:docPart w:val="854C7BB69669834DB2660B9ED400F571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4D5C1E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141033453"/>
                <w:placeholder>
                  <w:docPart w:val="16A571273784A744809D3FEBC9BD471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77B596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735787524"/>
                <w:placeholder>
                  <w:docPart w:val="16FD6F417D2F1246900082D34FAA253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014679060"/>
                <w:placeholder>
                  <w:docPart w:val="63661D3E97B36A489764FC2EC94F699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799792302"/>
                <w:placeholder>
                  <w:docPart w:val="BB0FDA750825CD42819493919822291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220E87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309466391"/>
                <w:placeholder>
                  <w:docPart w:val="2DE50FC5E01E6440B66EE2BE16A6AD95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7383956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678195970"/>
                <w:placeholder>
                  <w:docPart w:val="975EF0BFBACC2F41A09F0F8969835D2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154407239"/>
                <w:placeholder>
                  <w:docPart w:val="3CAA8C3E27B3A044AAF31891B8C01C82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584130636"/>
                <w:placeholder>
                  <w:docPart w:val="843DAB4E2CC148409F0B21F284627EC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A070DF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519623555"/>
                <w:placeholder>
                  <w:docPart w:val="1D9D98120BEA06489DDF5F12B74852CD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1BAED70E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217556121"/>
                <w:placeholder>
                  <w:docPart w:val="2926CD29627E7042A7AF1C4669524CD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D7CFB45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668169913"/>
                <w:placeholder>
                  <w:docPart w:val="6DDE9C415117094D80A8302F9EF1A23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2A2762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25DD06B1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FED4F31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5648" behindDoc="1" locked="1" layoutInCell="1" allowOverlap="1" wp14:anchorId="2D64E8A1" wp14:editId="133D37C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9" name="Group 6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0FF2F17" id="Group 69" o:spid="_x0000_s1026" alt="Header graphics" style="position:absolute;margin-left:0;margin-top:-38.15pt;width:524.9pt;height:142.55pt;z-index:-25164083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g3WqQMAAJo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DCWDda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645776382"/>
                <w:placeholder>
                  <w:docPart w:val="C45EEE8C6A322C4E92038EFF8CE506F6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E03E8D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6029972"/>
                <w:placeholder>
                  <w:docPart w:val="A1D120620000EC4B944ECDE5E68543BB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708320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71432489"/>
                <w:placeholder>
                  <w:docPart w:val="AC3D5E02E26A7448B92678DEF8A38AC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0734F84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43924880"/>
                <w:placeholder>
                  <w:docPart w:val="4843B85E07E2B147B5766D54BA85694B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7530819"/>
              <w:placeholder>
                <w:docPart w:val="164AE62B3953894CB6FD0B007E6FC490"/>
              </w:placeholder>
              <w:temporary/>
              <w:showingPlcHdr/>
              <w15:appearance w15:val="hidden"/>
            </w:sdtPr>
            <w:sdtContent>
              <w:p w14:paraId="72BE5E28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9BA84C8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C2F1141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2049215196"/>
                      <w:placeholder>
                        <w:docPart w:val="7A434FE532036C4AA69D86BE3D803A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4B5B3AC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458332449"/>
                      <w:placeholder>
                        <w:docPart w:val="E561168F071C5544AEFA06C6CB41AD0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985895027"/>
                      <w:placeholder>
                        <w:docPart w:val="C09E4B3D608D134DA89933CCD3094B0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384C87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451824240"/>
                <w:placeholder>
                  <w:docPart w:val="55B67530DB1E2B43924EA9291D81F3C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680A847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386451670"/>
                <w:placeholder>
                  <w:docPart w:val="FFBED0C036DBC2488F074F325D84E70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07345237"/>
                <w:placeholder>
                  <w:docPart w:val="495E463F33BF1E458656D45250438C9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213422730"/>
                <w:placeholder>
                  <w:docPart w:val="1BDA29DAFE98FC4BB44D1494FAA2DEE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171915781"/>
              <w:placeholder>
                <w:docPart w:val="7775932421102C46BCA94B07B03F0C00"/>
              </w:placeholder>
              <w:temporary/>
              <w:showingPlcHdr/>
              <w15:appearance w15:val="hidden"/>
            </w:sdtPr>
            <w:sdtContent>
              <w:p w14:paraId="7687EAB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745795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813442425"/>
                <w:placeholder>
                  <w:docPart w:val="11E2C5407224E44D845936D7584CB7A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76170811"/>
                <w:placeholder>
                  <w:docPart w:val="475192ECBDD20F4BBF90FAF71D6E25F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85862427"/>
                <w:placeholder>
                  <w:docPart w:val="F06BD5F3DD395A4DAB645E429E87C33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F4D5521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903035998"/>
                <w:placeholder>
                  <w:docPart w:val="6434CD5AFA71B34EBA640CF1FE67C14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4C787E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15066487"/>
                <w:placeholder>
                  <w:docPart w:val="2FEB754A323B9643B8EEB83F5571EB0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5B4F27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784147199"/>
                <w:placeholder>
                  <w:docPart w:val="9C8B5E1C91C2A34193D43356C6BC7EA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803264071"/>
                <w:placeholder>
                  <w:docPart w:val="049E43C55B8C2148A0455DAFE089637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437564794"/>
                <w:placeholder>
                  <w:docPart w:val="20FFC551ABEF7844902C18FCF80B2AF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9C5D74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942796394"/>
                <w:placeholder>
                  <w:docPart w:val="660553ECCA4847438F700BDDD39BBE49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5E1A7A6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70354547"/>
                <w:placeholder>
                  <w:docPart w:val="B237829F4F153546983DBD4FEC779C6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70149745"/>
                <w:placeholder>
                  <w:docPart w:val="E094C4C7A8A0B34FAD9871019526F80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42093425"/>
                <w:placeholder>
                  <w:docPart w:val="C1918CE98F51B941B40124136E728A3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E95CC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91979587"/>
                <w:placeholder>
                  <w:docPart w:val="8D0E30CA49FFF045AC7AF93DF25B2361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F981C98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640459394"/>
                <w:placeholder>
                  <w:docPart w:val="5C9F71BCD2E3BF44A600CD2BF04BA08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98DF42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79170265"/>
                <w:placeholder>
                  <w:docPart w:val="DAC28BCFD57F294ABC3BB3857AAB6C2E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B566B73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F4D937F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EF3C81C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7696" behindDoc="1" locked="1" layoutInCell="1" allowOverlap="1" wp14:anchorId="7A59D0EF" wp14:editId="62B1587C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73" name="Group 7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BF9161D" id="Group 73" o:spid="_x0000_s1026" alt="Header graphics" style="position:absolute;margin-left:0;margin-top:-38.15pt;width:524.9pt;height:142.55pt;z-index:-25163878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823190759"/>
                <w:placeholder>
                  <w:docPart w:val="C7DCFFE2D593564E9D204920A0BCEF3C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950B86F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2094160753"/>
                <w:placeholder>
                  <w:docPart w:val="A15764C25AB6EE498AE7FAD5CA8BCF84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8C0412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63305010"/>
                <w:placeholder>
                  <w:docPart w:val="D14F0B3E72E6BF4DABDDE95F19FCE29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28F81C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20142390"/>
                <w:placeholder>
                  <w:docPart w:val="317538973F15A3409525FE54BF9F751E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33597117"/>
              <w:placeholder>
                <w:docPart w:val="5B52898FC309894983CDEDA097EEF516"/>
              </w:placeholder>
              <w:temporary/>
              <w:showingPlcHdr/>
              <w15:appearance w15:val="hidden"/>
            </w:sdtPr>
            <w:sdtContent>
              <w:p w14:paraId="7672939E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E541565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4961CE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102290444"/>
                      <w:placeholder>
                        <w:docPart w:val="D09E28B117DBBD48B833E9370F93F70D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2DE03B6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551846027"/>
                      <w:placeholder>
                        <w:docPart w:val="E28072CACBE4774CA46DF2E7361C408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05552869"/>
                      <w:placeholder>
                        <w:docPart w:val="2CAF15921754594AA97A9F0B63BEA1DE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4AC58CE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16025651"/>
                <w:placeholder>
                  <w:docPart w:val="9799378DC1D0424B9495912AF6EA0315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7BB18C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917476234"/>
                <w:placeholder>
                  <w:docPart w:val="C626A6F1CACE0F43B5132CC866DCCC3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400087938"/>
                <w:placeholder>
                  <w:docPart w:val="59F2577C2D71D848BE8562EDDA880B09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011676772"/>
                <w:placeholder>
                  <w:docPart w:val="E35D9BC040F08D429706E637DC2502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374151"/>
              <w:placeholder>
                <w:docPart w:val="B99B1AE44816E6479B9AA9E906B23345"/>
              </w:placeholder>
              <w:temporary/>
              <w:showingPlcHdr/>
              <w15:appearance w15:val="hidden"/>
            </w:sdtPr>
            <w:sdtContent>
              <w:p w14:paraId="7FB2D0ED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A06023F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132791299"/>
                <w:placeholder>
                  <w:docPart w:val="6BB9FC0FE837F9409F4CDE1CD99EE74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35394263"/>
                <w:placeholder>
                  <w:docPart w:val="507A055BFEE82B4B9017227833B879F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961291020"/>
                <w:placeholder>
                  <w:docPart w:val="75CA1BD35187C94798B8CC1A38F0D30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390DEF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607469548"/>
                <w:placeholder>
                  <w:docPart w:val="B0765C59CE8B9C40A27350DC6A32530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7C6666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20768947"/>
                <w:placeholder>
                  <w:docPart w:val="321B1D2FDF2D6045AD3AA9767EB25AB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61541C0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05785960"/>
                <w:placeholder>
                  <w:docPart w:val="C3274A79620EB84DABF6DFECDE8762E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21101886"/>
                <w:placeholder>
                  <w:docPart w:val="B2191E2AAEA61C4DB1E13BD46B4CB80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31516849"/>
                <w:placeholder>
                  <w:docPart w:val="3DF0543AED53B540AFA216BE4C40C7E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2C3BD09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039423407"/>
                <w:placeholder>
                  <w:docPart w:val="C64BAAD173A94844A937DF2718D14DC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5A37FE9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816692711"/>
                <w:placeholder>
                  <w:docPart w:val="817783C1E0281E44ACA7FB0356C4637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08054686"/>
                <w:placeholder>
                  <w:docPart w:val="396A4E823BAC4645895C86A61C891B8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046681884"/>
                <w:placeholder>
                  <w:docPart w:val="2FF5F8903F68D844B54905216955AFD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12E346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12293886"/>
                <w:placeholder>
                  <w:docPart w:val="D54BF3D5A8D81542BDB71AB98EBE8D1E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49E306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587620182"/>
                <w:placeholder>
                  <w:docPart w:val="BD1F73ADD81E614FBEFFE11E88F7A0FE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3B4EF4F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90654909"/>
                <w:placeholder>
                  <w:docPart w:val="AE0947B01CEBCA46BCFFB4D00EC4C469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E205B42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33527D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066855CD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1" locked="1" layoutInCell="1" allowOverlap="1" wp14:anchorId="61F687B5" wp14:editId="49C10CC3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77" name="Group 7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5C771540" id="Group 77" o:spid="_x0000_s1026" alt="Header graphics" style="position:absolute;margin-left:0;margin-top:-38.15pt;width:524.9pt;height:142.55pt;z-index:-25163673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Y9eqQMAAJo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K2pj16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498500607"/>
                <w:placeholder>
                  <w:docPart w:val="C7F1B6AECF790646A2B2A15863C59C7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BB04E98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1550333"/>
                <w:placeholder>
                  <w:docPart w:val="BF3065E98F1BA7449C599609A920C87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5C4151A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858778752"/>
                <w:placeholder>
                  <w:docPart w:val="083ECE0C7614BE41B2E5E77B402E823F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E6A7843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348831049"/>
                <w:placeholder>
                  <w:docPart w:val="9C8DC6C7A3B6944FA70417771E8ED5F8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70213454"/>
              <w:placeholder>
                <w:docPart w:val="C2025DA20A944D45B9FC4CFEC3810630"/>
              </w:placeholder>
              <w:temporary/>
              <w:showingPlcHdr/>
              <w15:appearance w15:val="hidden"/>
            </w:sdtPr>
            <w:sdtContent>
              <w:p w14:paraId="459478CF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0977F6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6BEB683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812976361"/>
                      <w:placeholder>
                        <w:docPart w:val="29E2848AAC3F0847B189EBECDB805023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10965E9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666471988"/>
                      <w:placeholder>
                        <w:docPart w:val="09136CBC9824A44AA575733D89197DD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354945139"/>
                      <w:placeholder>
                        <w:docPart w:val="863453A6B2A9324F95F88C2586884F9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EFE56A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877771698"/>
                <w:placeholder>
                  <w:docPart w:val="5750FB520B25714FBA4A5F1FD8DEC7FB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E4EF0C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297601582"/>
                <w:placeholder>
                  <w:docPart w:val="1E8FBD7E0A37514794E125A23170116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71312987"/>
                <w:placeholder>
                  <w:docPart w:val="0472DE69A1E65A418592F2C0F4C7C03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00688773"/>
                <w:placeholder>
                  <w:docPart w:val="7F0E41A42D636E4CB13524B56B47379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193185347"/>
              <w:placeholder>
                <w:docPart w:val="CC73D595F40DE049A39D00A8613019F1"/>
              </w:placeholder>
              <w:temporary/>
              <w:showingPlcHdr/>
              <w15:appearance w15:val="hidden"/>
            </w:sdtPr>
            <w:sdtContent>
              <w:p w14:paraId="2578C1DD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4B2098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40074142"/>
                <w:placeholder>
                  <w:docPart w:val="157841640E8D854CB41F794C1590CCD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57653556"/>
                <w:placeholder>
                  <w:docPart w:val="B59225C9E8A2E940A27BE3F726BA743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2103944814"/>
                <w:placeholder>
                  <w:docPart w:val="E0401BF07AE7E945A4D6122B0ACA0073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D23B25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896426267"/>
                <w:placeholder>
                  <w:docPart w:val="D2771E48FE4B954FB8162AD346D8CF5D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3D7DA5F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314710805"/>
                <w:placeholder>
                  <w:docPart w:val="183FD3CBD8F3664080F86426F3A138C9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85415C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2345282"/>
                <w:placeholder>
                  <w:docPart w:val="A1E66737CB27474D86AAA08088F0220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349872677"/>
                <w:placeholder>
                  <w:docPart w:val="1AECE2AD5E173D49BFAD6B730C4045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805379237"/>
                <w:placeholder>
                  <w:docPart w:val="1E5E8B2975DA744388C2D2B9F43F58D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CD507A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28399694"/>
                <w:placeholder>
                  <w:docPart w:val="1CEB15A9763E464CA6CC059DC29D29F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392812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85116227"/>
                <w:placeholder>
                  <w:docPart w:val="56D14FCF8CB7FD4884D59600C5821A8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192799803"/>
                <w:placeholder>
                  <w:docPart w:val="C9F127A89325A8419CD334377AA29AF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50834568"/>
                <w:placeholder>
                  <w:docPart w:val="2C6FCF56A747E54684130B192C606B1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670C08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97164838"/>
                <w:placeholder>
                  <w:docPart w:val="D11F3B39BC2B8848983A3CF291C6573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0E95F5D3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148282119"/>
                <w:placeholder>
                  <w:docPart w:val="A1DCF8CA9721154AB353B39013B1D15C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A0454C7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93636510"/>
                <w:placeholder>
                  <w:docPart w:val="12520BD0855F854E80E83D437CAB3976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9454861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11CC4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10B821A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1" locked="1" layoutInCell="1" allowOverlap="1" wp14:anchorId="705748B6" wp14:editId="5F8D6A46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1" name="Group 8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8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9AE6CC9" id="Group 81" o:spid="_x0000_s1026" alt="Header graphics" style="position:absolute;margin-left:0;margin-top:-38.15pt;width:524.9pt;height:142.55pt;z-index:-25163468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KumowMAAJo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Ascq6ajAwAAmg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139998227"/>
                <w:placeholder>
                  <w:docPart w:val="D1CBF2DC88D79E47850753632AC2395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18B128A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799209836"/>
                <w:placeholder>
                  <w:docPart w:val="8C99186CBD5EDA4FBEC1C8506E65C35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F52EB9C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187408263"/>
                <w:placeholder>
                  <w:docPart w:val="AEAC6F857BB15D4FABFA8EC1EA8D0AB3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B25915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94959381"/>
                <w:placeholder>
                  <w:docPart w:val="B6D6B8A05DA8E040B78CA307CA5903E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201403828"/>
              <w:placeholder>
                <w:docPart w:val="DB045C4ACCBC25458C6B9DF1B6CBED23"/>
              </w:placeholder>
              <w:temporary/>
              <w:showingPlcHdr/>
              <w15:appearance w15:val="hidden"/>
            </w:sdtPr>
            <w:sdtContent>
              <w:p w14:paraId="7B45B65B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22EA46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C71B5A6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364186274"/>
                      <w:placeholder>
                        <w:docPart w:val="4C5A155CFA75AB4B92BD9826726633BF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1526D0E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726492921"/>
                      <w:placeholder>
                        <w:docPart w:val="3AE7A03ACDF09D4D8C2A25456DB539C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481374035"/>
                      <w:placeholder>
                        <w:docPart w:val="88F6039F82C0E1418A32869A63DF513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266CAA1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444883693"/>
                <w:placeholder>
                  <w:docPart w:val="0EE1878ECD78104E99CCC4D16F9D43C0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C7864F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834151837"/>
                <w:placeholder>
                  <w:docPart w:val="0093098ECAB9ED4EAEEA2FD9226A36D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64247861"/>
                <w:placeholder>
                  <w:docPart w:val="98555D002ACA8C428150518736B950D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971281612"/>
                <w:placeholder>
                  <w:docPart w:val="476D2BE83C1DC84CB30CD47EB33EFC9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725134727"/>
              <w:placeholder>
                <w:docPart w:val="A1B6DDCFE7E734478D6E6BCB8FF1EB3C"/>
              </w:placeholder>
              <w:temporary/>
              <w:showingPlcHdr/>
              <w15:appearance w15:val="hidden"/>
            </w:sdtPr>
            <w:sdtContent>
              <w:p w14:paraId="41C57C51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03F188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24454582"/>
                <w:placeholder>
                  <w:docPart w:val="96CB79C178A1E54B949731C3786852E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61644299"/>
                <w:placeholder>
                  <w:docPart w:val="D57A5122C6866F4596A2065AC3677FF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860956530"/>
                <w:placeholder>
                  <w:docPart w:val="34C50750ADD0284EBC52981B08B9AE7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F9DACFF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434427452"/>
                <w:placeholder>
                  <w:docPart w:val="58BAECB5BE63984B9A58249F7C14998C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F0268F5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949128744"/>
                <w:placeholder>
                  <w:docPart w:val="85A9A9FA4391C34ABF1D44748E5A3F4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A81734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503507099"/>
                <w:placeholder>
                  <w:docPart w:val="BCCEBD0F3479234FBDE2319EAEFBE4F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16739936"/>
                <w:placeholder>
                  <w:docPart w:val="8329CFD568873B4D939DDF02F2D6D6C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60139837"/>
                <w:placeholder>
                  <w:docPart w:val="2F2D50A17F900D45B71FE8E6046FCEB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330DA7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395576224"/>
                <w:placeholder>
                  <w:docPart w:val="DE1E87AFDA793E459C849882461C6282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43AC9D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60935302"/>
                <w:placeholder>
                  <w:docPart w:val="FC3CD9F34B2D60458A5CD7DD014EA1E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976218944"/>
                <w:placeholder>
                  <w:docPart w:val="A953F4D2ABBCAA44B4A214FD6A051AB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411964934"/>
                <w:placeholder>
                  <w:docPart w:val="9D77BB6F8497D5418F3BA185784D6A1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E5F4F8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096705999"/>
                <w:placeholder>
                  <w:docPart w:val="8F8061FF0A6B1240858906A199B83DB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97B780A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322038877"/>
                <w:placeholder>
                  <w:docPart w:val="462E7233FB77384FAA659448690D107D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0B8EAB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67652646"/>
                <w:placeholder>
                  <w:docPart w:val="493CCDA93F809B45ABFF8D5184D745F8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2D63FB9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18B0E1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76E813B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1" locked="1" layoutInCell="1" allowOverlap="1" wp14:anchorId="60A2AE2F" wp14:editId="5C012A5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5" name="Group 8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8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C338E0B" id="Group 85" o:spid="_x0000_s1026" alt="Header graphics" style="position:absolute;margin-left:0;margin-top:-38.15pt;width:524.9pt;height:142.55pt;z-index:-25163264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72PpgMAAJo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I/PvY+mAwAAmg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312180363"/>
                <w:placeholder>
                  <w:docPart w:val="3C2A1AA8C170EF48806CFF5A5AF3CF59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560A727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219055455"/>
                <w:placeholder>
                  <w:docPart w:val="DB695C0649247643B7B60CB226E87462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7F93A2B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00166915"/>
                <w:placeholder>
                  <w:docPart w:val="FA9682FA43096842A9DC0F21707527D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6F39438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555465497"/>
                <w:placeholder>
                  <w:docPart w:val="247048DC60A9AC448E5CCA698FDFC0E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168140111"/>
              <w:placeholder>
                <w:docPart w:val="32CA79DF5EE81D4A873EC7D851C64289"/>
              </w:placeholder>
              <w:temporary/>
              <w:showingPlcHdr/>
              <w15:appearance w15:val="hidden"/>
            </w:sdtPr>
            <w:sdtContent>
              <w:p w14:paraId="02E0B64A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721175D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1BDEE5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51663940"/>
                      <w:placeholder>
                        <w:docPart w:val="620DA4D6CF9BE84AB217F8259E434D0F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E6DD8BF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331529479"/>
                      <w:placeholder>
                        <w:docPart w:val="22D37E8DA0028B47B84E757114BCF6B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464570308"/>
                      <w:placeholder>
                        <w:docPart w:val="1C2D3C28CBEE3C438490A52CB6ACA50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B8A0010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59194040"/>
                <w:placeholder>
                  <w:docPart w:val="F369EF39602A6C47856CBC4EB4C19CE4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8311EE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94060229"/>
                <w:placeholder>
                  <w:docPart w:val="48298F8746E1A34993EF63A127AB17A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440732229"/>
                <w:placeholder>
                  <w:docPart w:val="A7B7DA8DBD2F9044888B716177A0B57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329175130"/>
                <w:placeholder>
                  <w:docPart w:val="A19B170473DF3847ACCB9B69957C0BDB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064178330"/>
              <w:placeholder>
                <w:docPart w:val="832F601ABD6921449CE8B3A054038242"/>
              </w:placeholder>
              <w:temporary/>
              <w:showingPlcHdr/>
              <w15:appearance w15:val="hidden"/>
            </w:sdtPr>
            <w:sdtContent>
              <w:p w14:paraId="2F7B93DB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2E40FC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681903531"/>
                <w:placeholder>
                  <w:docPart w:val="A8B5803E35A9B5418F4EF3A422E60B3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0942751"/>
                <w:placeholder>
                  <w:docPart w:val="28D4B096D50F3D498076EDA54D1ECF7C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80959715"/>
                <w:placeholder>
                  <w:docPart w:val="463A41D4CB098544AD4CFB3FFB949A1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23E094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687398681"/>
                <w:placeholder>
                  <w:docPart w:val="7D9019119FD010429FD8029ABB4F2C50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0F5D2C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879771905"/>
                <w:placeholder>
                  <w:docPart w:val="D8A2D2BC26877B4B8A5BE46268454A16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01A450A6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75165043"/>
                <w:placeholder>
                  <w:docPart w:val="DC96616AC8AFB644BCCD4730FCF5FA0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90437545"/>
                <w:placeholder>
                  <w:docPart w:val="C2FF082286F9CA4B8BCC94F1065273CA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253640152"/>
                <w:placeholder>
                  <w:docPart w:val="EB7AC5CBB718D84C8783DE19184B98E5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7B6ABCD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70715442"/>
                <w:placeholder>
                  <w:docPart w:val="9911EA029A104F40B51E2449A8C47F05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55E9937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874996397"/>
                <w:placeholder>
                  <w:docPart w:val="5F246D8B193DE54288F8B440D56F020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2039923964"/>
                <w:placeholder>
                  <w:docPart w:val="E879170F73885A4D9A26FC77B6239E8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404574877"/>
                <w:placeholder>
                  <w:docPart w:val="6C2DA4955848D04FA951F7EB5181C14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CCC1AB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4878967"/>
                <w:placeholder>
                  <w:docPart w:val="39215D487327044F962C720EC489B849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D297050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245462607"/>
                <w:placeholder>
                  <w:docPart w:val="35513F5653E30843945D3A4B1C8AB327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9C68FE4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99744309"/>
                <w:placeholder>
                  <w:docPart w:val="454DBF510408C9428A03E53DB231B8E9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EA7A64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2486AF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4833903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1" locked="1" layoutInCell="1" allowOverlap="1" wp14:anchorId="41FE4470" wp14:editId="529463B7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9" name="Group 8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AC5E94D" id="Group 89" o:spid="_x0000_s1026" alt="Header graphics" style="position:absolute;margin-left:0;margin-top:-38.15pt;width:524.9pt;height:142.55pt;z-index:-25163059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kUxqQMAAJo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EMSRTG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823645347"/>
                <w:placeholder>
                  <w:docPart w:val="83BD9969E69B1A418440F29F7DE10C32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92EED2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986203521"/>
                <w:placeholder>
                  <w:docPart w:val="CD95CB71FED4A04B99960EC72E196F3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84D9CF6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366648730"/>
                <w:placeholder>
                  <w:docPart w:val="D57C98BF5FEC0D41BB66DA83F7D24501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48B330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074185192"/>
                <w:placeholder>
                  <w:docPart w:val="E694E57E6381D4499EF5F82B9613EC3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478647323"/>
              <w:placeholder>
                <w:docPart w:val="020E118699E78B449AD8CCF1F3DFAA10"/>
              </w:placeholder>
              <w:temporary/>
              <w:showingPlcHdr/>
              <w15:appearance w15:val="hidden"/>
            </w:sdtPr>
            <w:sdtContent>
              <w:p w14:paraId="0B316D16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E2DADB4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2329AC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93756836"/>
                      <w:placeholder>
                        <w:docPart w:val="6A7F227C8AF3A647B49587398377AB1C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A692141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36875204"/>
                      <w:placeholder>
                        <w:docPart w:val="A3C7B5325E0D164085828E5110DB955D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713071336"/>
                      <w:placeholder>
                        <w:docPart w:val="926370B59C976940A8A4B16D4C16017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96DC33C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874258954"/>
                <w:placeholder>
                  <w:docPart w:val="9C65A2267127D54BB4EA28E7D36466C3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2E79D6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590767786"/>
                <w:placeholder>
                  <w:docPart w:val="A22C7EF9CE32DE439322BE34B0F8CCD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62741903"/>
                <w:placeholder>
                  <w:docPart w:val="98AF4AC1EF6D3B46864BD3D11131E84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36566869"/>
                <w:placeholder>
                  <w:docPart w:val="00A81DE45F2A0B4281136699A0581E3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236294848"/>
              <w:placeholder>
                <w:docPart w:val="21C90C80CBE2B049A61DEF45486A72E1"/>
              </w:placeholder>
              <w:temporary/>
              <w:showingPlcHdr/>
              <w15:appearance w15:val="hidden"/>
            </w:sdtPr>
            <w:sdtContent>
              <w:p w14:paraId="2A8E52A2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104DF0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89586032"/>
                <w:placeholder>
                  <w:docPart w:val="D27DC2284E11ED41B9E32AE33353E6E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42863101"/>
                <w:placeholder>
                  <w:docPart w:val="0C3D2216431EB745BCB65F849391E28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295848"/>
                <w:placeholder>
                  <w:docPart w:val="D914D6160A7A004EBDE660B121C8C98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2EBEE26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894839665"/>
                <w:placeholder>
                  <w:docPart w:val="E730EA2A07640545983EF310178F53FA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01BF7E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70109770"/>
                <w:placeholder>
                  <w:docPart w:val="B8CFB4ADE1EACE4BA5BF19318440318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C02396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42377262"/>
                <w:placeholder>
                  <w:docPart w:val="44270B12A339FE4BBE836202AEAA65E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52512326"/>
                <w:placeholder>
                  <w:docPart w:val="FB20479719B2BC44AC3BB6BDF8B1C9C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604334869"/>
                <w:placeholder>
                  <w:docPart w:val="32DF9845A80AFA47BC3A1FCFCC5449F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61E2A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9145249"/>
                <w:placeholder>
                  <w:docPart w:val="5F12C6471E6F1C45A2C440EE6AD69330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24071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68116340"/>
                <w:placeholder>
                  <w:docPart w:val="025F482CED11DF4FAE446013A119B83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439336351"/>
                <w:placeholder>
                  <w:docPart w:val="A8EA0E6CA50A304FB118CF9B4EA2BE54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206751923"/>
                <w:placeholder>
                  <w:docPart w:val="EC38E80E00947142AD06F4FD24261C96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D4DAB6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824329500"/>
                <w:placeholder>
                  <w:docPart w:val="5C6D028A69F2EB468E28BEACC8A3D01F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7B6ACEC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950459521"/>
                <w:placeholder>
                  <w:docPart w:val="0CD38ED01BBF314FBAD282D0B1AC7FDE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614AD4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330132689"/>
                <w:placeholder>
                  <w:docPart w:val="04A40740C0E3D743AC837BA93EF59D1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F3B537A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711C5BE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7989F29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1" locked="1" layoutInCell="1" allowOverlap="1" wp14:anchorId="07C6E25C" wp14:editId="73E6AB5A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93" name="Group 9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6B19046" id="Group 93" o:spid="_x0000_s1026" alt="Header graphics" style="position:absolute;margin-left:0;margin-top:-38.15pt;width:524.9pt;height:142.55pt;z-index:-25162854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239608302"/>
                <w:placeholder>
                  <w:docPart w:val="1731EB7D5F3FCC418E1A4D0E0E3BAF3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51EB60C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288588158"/>
                <w:placeholder>
                  <w:docPart w:val="661CAB56FFACF140A923CE99D275D735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263AAF2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654831326"/>
                <w:placeholder>
                  <w:docPart w:val="E6051337F94D9B458A09561C4FD48391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345DEE8A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146853474"/>
                <w:placeholder>
                  <w:docPart w:val="71089E9D51D1244DA147EFDF526F0208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893627605"/>
              <w:placeholder>
                <w:docPart w:val="E6DE7E2CC422DA42B1139DCB0D1FB1AB"/>
              </w:placeholder>
              <w:temporary/>
              <w:showingPlcHdr/>
              <w15:appearance w15:val="hidden"/>
            </w:sdtPr>
            <w:sdtContent>
              <w:p w14:paraId="129504A5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F439BA9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79DFDF9E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140734696"/>
                      <w:placeholder>
                        <w:docPart w:val="580070C631D0B74BA128F053BBFC9F06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C929AA6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715493392"/>
                      <w:placeholder>
                        <w:docPart w:val="4502133FFD4F8645BA3E180488A310A0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001403451"/>
                      <w:placeholder>
                        <w:docPart w:val="23303127C7E1824889E96728E4FA00A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FB77591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47552815"/>
                <w:placeholder>
                  <w:docPart w:val="176519D381857C4D98DDCBB8E9D74C9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C2606F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122180783"/>
                <w:placeholder>
                  <w:docPart w:val="B432217EA9E8794B8E5EFF24C1B0A79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497193237"/>
                <w:placeholder>
                  <w:docPart w:val="D261868CDCA46949B658661E59017E1A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947882116"/>
                <w:placeholder>
                  <w:docPart w:val="560486653226A248B6D4374753B4D8D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417246678"/>
              <w:placeholder>
                <w:docPart w:val="451FA7145AB7B343B35DA2810909F0D7"/>
              </w:placeholder>
              <w:temporary/>
              <w:showingPlcHdr/>
              <w15:appearance w15:val="hidden"/>
            </w:sdtPr>
            <w:sdtContent>
              <w:p w14:paraId="39E693B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DBDA6B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47326078"/>
                <w:placeholder>
                  <w:docPart w:val="05E4D21D39BF364B9C79378A1B0E987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461104908"/>
                <w:placeholder>
                  <w:docPart w:val="64905A889709C74FB08D4B9BD6B062C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77396524"/>
                <w:placeholder>
                  <w:docPart w:val="CC9E51E797D0A44BAB38BAF484DC91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FB1FFD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153649966"/>
                <w:placeholder>
                  <w:docPart w:val="482B079433028E4B8E3EB8639446214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AB0C5E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54540241"/>
                <w:placeholder>
                  <w:docPart w:val="83D4A1CEB588BB4DADD4D14BC68EFFE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6AA41C5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144720668"/>
                <w:placeholder>
                  <w:docPart w:val="BE604211700A2D42A370190F2BEEDBC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9678624"/>
                <w:placeholder>
                  <w:docPart w:val="1705906F8D0F6846B293CB5FCA1696C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241570599"/>
                <w:placeholder>
                  <w:docPart w:val="EF96A63E94BD094A8AB3315385557B2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4E0C42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148890823"/>
                <w:placeholder>
                  <w:docPart w:val="A70CC5FF72974748AAC94722F110011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DD2A22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38782187"/>
                <w:placeholder>
                  <w:docPart w:val="BC166E3380A7B64C8336BED7AD7E697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80177217"/>
                <w:placeholder>
                  <w:docPart w:val="EE16B10F0EA83149BA62642DB9A3C0C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709940611"/>
                <w:placeholder>
                  <w:docPart w:val="E0254AC0B959E74A9CC42B2CEACC61B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4A387A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6524952"/>
                <w:placeholder>
                  <w:docPart w:val="C77AB223B4538944B1824C70DA554B9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109841E7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727178901"/>
                <w:placeholder>
                  <w:docPart w:val="AF40BC0283AE864F9E7CAE3C887CB6B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C24F6C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786730252"/>
                <w:placeholder>
                  <w:docPart w:val="E9A44713B38908488DC37C3A42DCDF42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7FD9EED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A084FA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55A2BB4A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9984" behindDoc="1" locked="1" layoutInCell="1" allowOverlap="1" wp14:anchorId="1B182330" wp14:editId="080A9E9D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97" name="Group 9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7A9ED70" id="Group 97" o:spid="_x0000_s1026" alt="Header graphics" style="position:absolute;margin-left:0;margin-top:-38.15pt;width:524.9pt;height:142.55pt;z-index:-25162649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0gnqQMAAJs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O6jSCepAwAAm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20860243"/>
                <w:placeholder>
                  <w:docPart w:val="7B70C0CB1B659845B0396540690D88E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5EF7DA53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5957288"/>
                <w:placeholder>
                  <w:docPart w:val="5C8C0C4A65B52F4394B96E8489E992F1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57F973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849986643"/>
                <w:placeholder>
                  <w:docPart w:val="D74D8A608A99454587540E89505F82C2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6AD801F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19278348"/>
                <w:placeholder>
                  <w:docPart w:val="2984AE360F5FF840B7906D40C0F32412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540565065"/>
              <w:placeholder>
                <w:docPart w:val="33C67DC273D6CA489E4D94AC001C7859"/>
              </w:placeholder>
              <w:temporary/>
              <w:showingPlcHdr/>
              <w15:appearance w15:val="hidden"/>
            </w:sdtPr>
            <w:sdtContent>
              <w:p w14:paraId="7BD1939C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6118060F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218D12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849358407"/>
                      <w:placeholder>
                        <w:docPart w:val="183771BC04DF2F4AA1DEF8B054AAD53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D1D1E1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740599662"/>
                      <w:placeholder>
                        <w:docPart w:val="3A0FD31913A616469831C72EB1E7C0C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2136164999"/>
                      <w:placeholder>
                        <w:docPart w:val="0578429871052C49AD9C56336EB3E10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1AD6628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898564794"/>
                <w:placeholder>
                  <w:docPart w:val="B1A4B81533E1284BA59F569E0EA1EFC6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434FE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309709159"/>
                <w:placeholder>
                  <w:docPart w:val="32EE7AAFF01D5E468C3981D9C237D5D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94486032"/>
                <w:placeholder>
                  <w:docPart w:val="488D3D9915631445A783D44B35041E0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491552669"/>
                <w:placeholder>
                  <w:docPart w:val="8C9BCCA0FFF2A940B3AE4DDAFC618BF3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547571088"/>
              <w:placeholder>
                <w:docPart w:val="D1DFBB2E5CFB5A42844C25E84191D4A4"/>
              </w:placeholder>
              <w:temporary/>
              <w:showingPlcHdr/>
              <w15:appearance w15:val="hidden"/>
            </w:sdtPr>
            <w:sdtContent>
              <w:p w14:paraId="200B9315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7716435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69990805"/>
                <w:placeholder>
                  <w:docPart w:val="05832AC18AE4E442859A69E1D105621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83097685"/>
                <w:placeholder>
                  <w:docPart w:val="23F7A9120EEEEE4EA07B069958050A2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538234264"/>
                <w:placeholder>
                  <w:docPart w:val="DB8E990372170443B3EAF0CB204F50E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C21B7EC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333036483"/>
                <w:placeholder>
                  <w:docPart w:val="2E3AB7D883068546A246F3970CA5E23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4999A73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997416242"/>
                <w:placeholder>
                  <w:docPart w:val="11467505D6A72B40AF872AB08C7B50C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3C6ECB8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185437326"/>
                <w:placeholder>
                  <w:docPart w:val="114C413098AA5C41A7D10CCC73B4B74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12656117"/>
                <w:placeholder>
                  <w:docPart w:val="2D51DC121174564D82BE41EC3EF9F6B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09281179"/>
                <w:placeholder>
                  <w:docPart w:val="37CE445EEA55CF46BB1581191007A0A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174187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37294330"/>
                <w:placeholder>
                  <w:docPart w:val="F92DB86C1424B948A1CA2647EE2126D4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DDCAF2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76006999"/>
                <w:placeholder>
                  <w:docPart w:val="86219CEDC435F842B4AF3C6F5960C1D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292429414"/>
                <w:placeholder>
                  <w:docPart w:val="82EE162AB11A6849A3C2B2768F26E7D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997960125"/>
                <w:placeholder>
                  <w:docPart w:val="86299725E4F9DD44A6CB93C6722431E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639590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543974365"/>
                <w:placeholder>
                  <w:docPart w:val="69ED78D7CB44FF489BFB4E2C9212581C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119D2F6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69015780"/>
                <w:placeholder>
                  <w:docPart w:val="D5B69A515610A1409E0DDE5D4D27A839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6BF0AA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43302810"/>
                <w:placeholder>
                  <w:docPart w:val="57FE419C164AF64C89595A11431ABC74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BE3BEB5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9C06E1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D9B2E85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2032" behindDoc="1" locked="1" layoutInCell="1" allowOverlap="1" wp14:anchorId="48439E26" wp14:editId="6516E9ED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1" name="Group 10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0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017682D" id="Group 101" o:spid="_x0000_s1026" alt="Header graphics" style="position:absolute;margin-left:0;margin-top:-38.15pt;width:524.9pt;height:142.55pt;z-index:-25162444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CiEowMAAJ8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MyAKISjAwAAnw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293486454"/>
                <w:placeholder>
                  <w:docPart w:val="A4038BF1C467C3478E14907546F15AB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5545A6A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971410980"/>
                <w:placeholder>
                  <w:docPart w:val="B1DBB99901C85A4F8809C80FA64C3FFD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01D73E4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571851472"/>
                <w:placeholder>
                  <w:docPart w:val="42D50CE1171DA746B38C23CBFCFDD1EB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34F3D46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791162854"/>
                <w:placeholder>
                  <w:docPart w:val="3785E4FB6A5DA549A15BEA549EC09B83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79778333"/>
              <w:placeholder>
                <w:docPart w:val="DCBEB6E9607B164B87AE024D67E6B526"/>
              </w:placeholder>
              <w:temporary/>
              <w:showingPlcHdr/>
              <w15:appearance w15:val="hidden"/>
            </w:sdtPr>
            <w:sdtContent>
              <w:p w14:paraId="092981AA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CB1D07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8601A59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317298951"/>
                      <w:placeholder>
                        <w:docPart w:val="B47A20DBDA1C2F46B2674E7D68D662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9DF75A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498380114"/>
                      <w:placeholder>
                        <w:docPart w:val="A4FA4AC1BCA37648B290F59F22CC085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458408593"/>
                      <w:placeholder>
                        <w:docPart w:val="DB135FEF651B4B46B5D62C0A8F896B9D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C97AA5E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38061763"/>
                <w:placeholder>
                  <w:docPart w:val="22ED477CCB49604C875C68AEBCDC497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16FAE04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08310972"/>
                <w:placeholder>
                  <w:docPart w:val="5103AEFA0D769E4AB47BE73E1805A60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12740341"/>
                <w:placeholder>
                  <w:docPart w:val="E7F04EDA7EF2DF46B7FC706F7AF426C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44390312"/>
                <w:placeholder>
                  <w:docPart w:val="721893172FB4304A9A6D10C8C136F5E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37435688"/>
              <w:placeholder>
                <w:docPart w:val="29AC52A511A71B48AA6FACBA03A52414"/>
              </w:placeholder>
              <w:temporary/>
              <w:showingPlcHdr/>
              <w15:appearance w15:val="hidden"/>
            </w:sdtPr>
            <w:sdtContent>
              <w:p w14:paraId="7473AF6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51E295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438065316"/>
                <w:placeholder>
                  <w:docPart w:val="292C9E0178684545A50952E6CD576C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88454586"/>
                <w:placeholder>
                  <w:docPart w:val="D58B3FC3F607AD4992E8D7C5ABBC7BAC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5146937"/>
                <w:placeholder>
                  <w:docPart w:val="2E939823A7A8FB4FAAE84E735929B42A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123C2CC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257338775"/>
                <w:placeholder>
                  <w:docPart w:val="2A85198B76177940840AA5C3E1D5DA62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3F4D2B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680275940"/>
                <w:placeholder>
                  <w:docPart w:val="86144700B3033E478F6A0C8EBBF8C3F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243AE3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442043231"/>
                <w:placeholder>
                  <w:docPart w:val="4BB92A807CF1E641A1E03F1B0B8BC83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82703459"/>
                <w:placeholder>
                  <w:docPart w:val="AB9FDBABEF5F4542A3FA28BBD2F67A7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871291977"/>
                <w:placeholder>
                  <w:docPart w:val="1835B2B89AC21C47AF5A02CD94D80DA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97E31C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90488812"/>
                <w:placeholder>
                  <w:docPart w:val="020A9320C7DAFC4A871196D9B770D0CA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9480D3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09633500"/>
                <w:placeholder>
                  <w:docPart w:val="406ABE594C8B1F4DA6F40E4180A5CEC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2049898576"/>
                <w:placeholder>
                  <w:docPart w:val="2B210108975ADE49804AE16B4F0DDC3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595757300"/>
                <w:placeholder>
                  <w:docPart w:val="9E57F7D8C6400F48B20B0D63DF75C5B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C30994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381976683"/>
                <w:placeholder>
                  <w:docPart w:val="0A0C5FF0311690409B83A90DB6694B6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F742003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747155901"/>
                <w:placeholder>
                  <w:docPart w:val="A4FAB5865743744281FBD4DD568EB56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4FD054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350304233"/>
                <w:placeholder>
                  <w:docPart w:val="1F0777AF042023459B519F1019910F14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64CB83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577FD75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7D8B46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4080" behindDoc="1" locked="1" layoutInCell="1" allowOverlap="1" wp14:anchorId="26E8979B" wp14:editId="440CE170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5" name="Group 10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0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60B9D393" id="Group 105" o:spid="_x0000_s1026" alt="Header graphics" style="position:absolute;margin-left:0;margin-top:-38.15pt;width:524.9pt;height:142.55pt;z-index:-25162240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4zLpgMAAJ8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BE/jMumAwAAnw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812981575"/>
                <w:placeholder>
                  <w:docPart w:val="43D6891DA1C6F64EA66418A54872C6F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F8D9C40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8341014"/>
                <w:placeholder>
                  <w:docPart w:val="0954D5ED6AC9F74392E4451ACB0E961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6B00C0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304199834"/>
                <w:placeholder>
                  <w:docPart w:val="D827A919C18DF641893907E0DE592BA3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AC96A84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663893755"/>
                <w:placeholder>
                  <w:docPart w:val="D6D9337F7D904D4BAA9E1A8DFBEC6659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436753407"/>
              <w:placeholder>
                <w:docPart w:val="70F7665A99BFFB4682D37D082AC291EB"/>
              </w:placeholder>
              <w:temporary/>
              <w:showingPlcHdr/>
              <w15:appearance w15:val="hidden"/>
            </w:sdtPr>
            <w:sdtContent>
              <w:p w14:paraId="3C080FDD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755230A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C5556D2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26627414"/>
                      <w:placeholder>
                        <w:docPart w:val="E587F2F5C121B94AA5BEBE37680059A2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0F07F59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68175405"/>
                      <w:placeholder>
                        <w:docPart w:val="43243963D7E707429D9ECE625CEA2E9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260360848"/>
                      <w:placeholder>
                        <w:docPart w:val="C4047F9CF863224B854B349C6258EE0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D206C46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70094539"/>
                <w:placeholder>
                  <w:docPart w:val="C2A951DB82C6654486D3FD9FD2DD158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FE6A6E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578290785"/>
                <w:placeholder>
                  <w:docPart w:val="44040DB00D894546B873D12B2E57275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66557720"/>
                <w:placeholder>
                  <w:docPart w:val="FCD767C377F7694683BBA302684EADE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388299776"/>
                <w:placeholder>
                  <w:docPart w:val="3B38DF1F8765D04DB444BC646522B05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96841994"/>
              <w:placeholder>
                <w:docPart w:val="C8727F517424CA4A9AA35B84FEE2FF6C"/>
              </w:placeholder>
              <w:temporary/>
              <w:showingPlcHdr/>
              <w15:appearance w15:val="hidden"/>
            </w:sdtPr>
            <w:sdtContent>
              <w:p w14:paraId="1E9DADE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2265E4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639542577"/>
                <w:placeholder>
                  <w:docPart w:val="964E9494C7F0044491920F10D188A61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489233572"/>
                <w:placeholder>
                  <w:docPart w:val="4461D6B29FE26448832D795E7BEE541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790867819"/>
                <w:placeholder>
                  <w:docPart w:val="CE63BDF5CDA16140985F718E74DC12D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34FB82F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297376399"/>
                <w:placeholder>
                  <w:docPart w:val="95C7CEA308AFA94AA1B2826D118EE3D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FDC07E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55362772"/>
                <w:placeholder>
                  <w:docPart w:val="4486DB6E4AB7D94493AFE3FA82E02933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72848B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425269894"/>
                <w:placeholder>
                  <w:docPart w:val="C06B5450A93A904EAC716BC82AA9CADB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69876877"/>
                <w:placeholder>
                  <w:docPart w:val="BFBF5FA4BAD5794EA6C9BA67FE0F4E0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00679238"/>
                <w:placeholder>
                  <w:docPart w:val="801C1F3E4660C14A9D311B5BA61000C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F7B655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141445878"/>
                <w:placeholder>
                  <w:docPart w:val="FA5E929ABF31D040A4F5E9D155C5C42C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BEC471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9877784"/>
                <w:placeholder>
                  <w:docPart w:val="29C8A13F9410D349B14B9C79FFD14DC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86544611"/>
                <w:placeholder>
                  <w:docPart w:val="C14F8561F3D64747B6AECB7AA875171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79607049"/>
                <w:placeholder>
                  <w:docPart w:val="6CBFA551A25EFC4A9256F1189352CAD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26F76C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456865033"/>
                <w:placeholder>
                  <w:docPart w:val="4CFC7EA90CAC994797E99C8CB234FC43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92C5FB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177539150"/>
                <w:placeholder>
                  <w:docPart w:val="BFAB7BB36C267A46B8399777BC96B521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4661153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48008194"/>
                <w:placeholder>
                  <w:docPart w:val="44E2DE9933C8EB4586612C10BD312DEA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7432B80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3F4950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F39A91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6128" behindDoc="1" locked="1" layoutInCell="1" allowOverlap="1" wp14:anchorId="58785F36" wp14:editId="1CE979C7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9" name="Group 10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E0275B2" id="Group 109" o:spid="_x0000_s1026" alt="Header graphics" style="position:absolute;margin-left:0;margin-top:-38.15pt;width:524.9pt;height:142.55pt;z-index:-25162035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t6MgqQMAAJ8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Lm3oyCpAwAAn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614435156"/>
                <w:placeholder>
                  <w:docPart w:val="835037B749CC624A94C78EE4679CFD6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21A14F4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504589581"/>
                <w:placeholder>
                  <w:docPart w:val="23CA11A4AE3ADC4EB7540735118DD80A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DA2B6E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2118668113"/>
                <w:placeholder>
                  <w:docPart w:val="AC3F468F1D91384FBCEA78FDEEB94CAE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064E67E0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816325832"/>
                <w:placeholder>
                  <w:docPart w:val="16C547CC70D82448A8D8640663DADF8D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527411128"/>
              <w:placeholder>
                <w:docPart w:val="16D6AD951E3B18488E0F20E7F1C0E82D"/>
              </w:placeholder>
              <w:temporary/>
              <w:showingPlcHdr/>
              <w15:appearance w15:val="hidden"/>
            </w:sdtPr>
            <w:sdtContent>
              <w:p w14:paraId="08F3AE35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4711666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76ED2B7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99756499"/>
                      <w:placeholder>
                        <w:docPart w:val="6726020ACEAFB04B928C54F3A3762342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1967772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862045182"/>
                      <w:placeholder>
                        <w:docPart w:val="53C83B56EB938046B9D0BEE38C5D3A4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536632753"/>
                      <w:placeholder>
                        <w:docPart w:val="345D44781755BC4A8FC7735B697CBB1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4175138F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346160972"/>
                <w:placeholder>
                  <w:docPart w:val="1AC6FB11BE119245B020B31E5DCFB5D8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37C19E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23496182"/>
                <w:placeholder>
                  <w:docPart w:val="51FE471075A25A499A217BC86CD5A27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21355291"/>
                <w:placeholder>
                  <w:docPart w:val="CC486EBBA9A3EB40831CAF849F78C4F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658878577"/>
                <w:placeholder>
                  <w:docPart w:val="DFA530E842797A41BABB3D1B7EBE1BC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745089836"/>
              <w:placeholder>
                <w:docPart w:val="BA515AE09752B54083C2374FCABAE2EB"/>
              </w:placeholder>
              <w:temporary/>
              <w:showingPlcHdr/>
              <w15:appearance w15:val="hidden"/>
            </w:sdtPr>
            <w:sdtContent>
              <w:p w14:paraId="0AF9D12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D903F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06625321"/>
                <w:placeholder>
                  <w:docPart w:val="17C8B9C4825E9F4AB76EE4C98DF5D9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51509747"/>
                <w:placeholder>
                  <w:docPart w:val="6BD6FB9B4C73784E928A27A12C5FFE2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6794457"/>
                <w:placeholder>
                  <w:docPart w:val="094A60146626AD409FBF4106F0D0933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C7A8CFA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670378891"/>
                <w:placeholder>
                  <w:docPart w:val="E2E947434A18254A965399C186DDECD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47F0FAA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845322214"/>
                <w:placeholder>
                  <w:docPart w:val="BE2E285B07E67A41AC7F0F9BF82A04DD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988B31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8098439"/>
                <w:placeholder>
                  <w:docPart w:val="9A8ABA931F25F0489AA47D133E4026B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747953325"/>
                <w:placeholder>
                  <w:docPart w:val="400EE48684CA274090F56AEC760B15B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37356465"/>
                <w:placeholder>
                  <w:docPart w:val="6CE8B7D116C80042AD1F9EDF87167A21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C4C4EE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58766998"/>
                <w:placeholder>
                  <w:docPart w:val="49F1A14ECF28114C869DC0077F0BAE1A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67AE46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96217471"/>
                <w:placeholder>
                  <w:docPart w:val="2CA7BB07F1E404429A09687986A0F14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555928758"/>
                <w:placeholder>
                  <w:docPart w:val="9C42A04AD79699418158C6928853F44E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498119305"/>
                <w:placeholder>
                  <w:docPart w:val="AF27025454EE9C4194A0ED1D5C51C6A7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39A2FD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884446685"/>
                <w:placeholder>
                  <w:docPart w:val="3B8426D693B89C44822592F90739EF6E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D2B44AB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349923840"/>
                <w:placeholder>
                  <w:docPart w:val="15414815A336A5448395C21664C4944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FF638F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816647876"/>
                <w:placeholder>
                  <w:docPart w:val="86E42AAA226EDD4EA2B4172CA9611EF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9060EF3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495C1E57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6E7034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8176" behindDoc="1" locked="1" layoutInCell="1" allowOverlap="1" wp14:anchorId="4BBBE90A" wp14:editId="02E7F9D5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13" name="Group 11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D4746B2" id="Group 113" o:spid="_x0000_s1026" alt="Header graphics" style="position:absolute;margin-left:0;margin-top:-38.15pt;width:524.9pt;height:142.55pt;z-index:-25161830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qsopwMAAJ8OAAAOAAAAZHJzL2Uyb0RvYy54bWzsV21v0zAQ/o7Ef7D8nSVpk7aLlk3TYANp&#13;&#10;gokN7bPnOC/IsY3tLh2/nrOdZGWdQAwJCan9kPrl7nx+7p67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Paqso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453485256"/>
                <w:placeholder>
                  <w:docPart w:val="DE690001005A7A47AC9E683A867E889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776C22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878232630"/>
                <w:placeholder>
                  <w:docPart w:val="B4D062A360DA86488C33FD22DC6E1BB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202D41D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103107743"/>
                <w:placeholder>
                  <w:docPart w:val="DACB5C66B496434F96E94CA74EDB925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190521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881076696"/>
                <w:placeholder>
                  <w:docPart w:val="A3EFB8AC3263AC41BF04B64165D9C7A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653676854"/>
              <w:placeholder>
                <w:docPart w:val="E956E1A91186C44E8D4F8868F392F52A"/>
              </w:placeholder>
              <w:temporary/>
              <w:showingPlcHdr/>
              <w15:appearance w15:val="hidden"/>
            </w:sdtPr>
            <w:sdtContent>
              <w:p w14:paraId="48AA62C5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EFB53B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B9C09BD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130111729"/>
                      <w:placeholder>
                        <w:docPart w:val="20DAC7A8E6844643B257EA917BE14E29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C2E8043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132989795"/>
                      <w:placeholder>
                        <w:docPart w:val="88DAE95F99296243B156620C9EC9A6A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896200193"/>
                      <w:placeholder>
                        <w:docPart w:val="8FBE54599245514EB19228224B1644CE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AC6A6D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83724577"/>
                <w:placeholder>
                  <w:docPart w:val="EA7E59A3431D014DB566538FADA7EAAC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61FB2B0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381866222"/>
                <w:placeholder>
                  <w:docPart w:val="142FA983C01EEA4DACAC6C836AEE25C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2979628"/>
                <w:placeholder>
                  <w:docPart w:val="8C4538E05261CC4D86BCACA7AEE420C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68928234"/>
                <w:placeholder>
                  <w:docPart w:val="DAF044289E95814396D65206C5E5ADE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319685919"/>
              <w:placeholder>
                <w:docPart w:val="85D899DDE0237F44BFD80CA1F9DCAB14"/>
              </w:placeholder>
              <w:temporary/>
              <w:showingPlcHdr/>
              <w15:appearance w15:val="hidden"/>
            </w:sdtPr>
            <w:sdtContent>
              <w:p w14:paraId="7BAF33F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B6964F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942815976"/>
                <w:placeholder>
                  <w:docPart w:val="E25168E0F284D74F9881289320763E0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75801086"/>
                <w:placeholder>
                  <w:docPart w:val="DF16C93CC0B7E34BA2227D52FCBF606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779943295"/>
                <w:placeholder>
                  <w:docPart w:val="A1DB30D0BE74DF4995B5CA6C6BE268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552661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88455773"/>
                <w:placeholder>
                  <w:docPart w:val="449E7F3AEC545D409F857CDB42D30AA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5225EF6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604387796"/>
                <w:placeholder>
                  <w:docPart w:val="4FBB41D810ADD840BB7D53149B912A40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2A1D3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160152719"/>
                <w:placeholder>
                  <w:docPart w:val="F346917A4038F84C93712E4BCCB9CE7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27063780"/>
                <w:placeholder>
                  <w:docPart w:val="820CBAA28E8A6244904DF9236FDBF4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8338638"/>
                <w:placeholder>
                  <w:docPart w:val="C1F0008B33CB8F42BB4F4BF0C3610C9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53A5CB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5426947"/>
                <w:placeholder>
                  <w:docPart w:val="45F788B95E9E024A9787C25AF0214194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B0496B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87467184"/>
                <w:placeholder>
                  <w:docPart w:val="4E87D07B65084341B0461D79981AE10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69991836"/>
                <w:placeholder>
                  <w:docPart w:val="1A96CE80D0F658429662D85517BEEDBA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2108699855"/>
                <w:placeholder>
                  <w:docPart w:val="1F799BA9ED9A2641AB7C16FD8847849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A163B4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664825700"/>
                <w:placeholder>
                  <w:docPart w:val="2E238848D4BDB2468F5208A81BCCFA6D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1ECDBF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752341234"/>
                <w:placeholder>
                  <w:docPart w:val="BC37D8C1AEA1F24FA9083317B3A509E0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6C0B13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518666811"/>
                <w:placeholder>
                  <w:docPart w:val="5F53ABD41CD51A4BB3E7003BFA8FF705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E04DDB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0B6A161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847C87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1" locked="1" layoutInCell="1" allowOverlap="1" wp14:anchorId="03D46089" wp14:editId="0588145B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17" name="Group 11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B8EC6BA" id="Group 117" o:spid="_x0000_s1026" alt="Header graphics" style="position:absolute;margin-left:0;margin-top:-38.15pt;width:524.9pt;height:142.55pt;z-index:-25161625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C2+qPh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347930766"/>
                <w:placeholder>
                  <w:docPart w:val="3B9F53D15FE36D4E9F66C2D4D5EAC186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4E23F52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736226464"/>
                <w:placeholder>
                  <w:docPart w:val="7C101F2EC19DE8458F5F5823D7EA761A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6A3E83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210075306"/>
                <w:placeholder>
                  <w:docPart w:val="359D7C4C50EF1F4282ADAA064D55E22C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91014AB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0099361"/>
                <w:placeholder>
                  <w:docPart w:val="7C3E955DD8327E45BA7B7D7422F9687A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338921429"/>
              <w:placeholder>
                <w:docPart w:val="108966D1D1584D42B4A40BC9ACC3FBF6"/>
              </w:placeholder>
              <w:temporary/>
              <w:showingPlcHdr/>
              <w15:appearance w15:val="hidden"/>
            </w:sdtPr>
            <w:sdtContent>
              <w:p w14:paraId="18F5AEAD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854380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43AF26C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418753367"/>
                      <w:placeholder>
                        <w:docPart w:val="430DF6F409C09A4CB36BA62748D5B3B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472EF5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932349617"/>
                      <w:placeholder>
                        <w:docPart w:val="0A717AC84C44B541847D944CFE21C5D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09054329"/>
                      <w:placeholder>
                        <w:docPart w:val="E91FA76A64FA77489ED593C1FB5E0C32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1F6BF4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984048028"/>
                <w:placeholder>
                  <w:docPart w:val="6DC6AFC85559DD41B1E6FF9B39B136F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21428D5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52238053"/>
                <w:placeholder>
                  <w:docPart w:val="7E6174AA66EA5045B09AA4338F20E37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51007671"/>
                <w:placeholder>
                  <w:docPart w:val="1144508E81474C4CB201C7FBF224003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3947037"/>
                <w:placeholder>
                  <w:docPart w:val="E58CEBBE0F828C4C99B1F514CEEDB90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347932329"/>
              <w:placeholder>
                <w:docPart w:val="49635B41BCB69E41AE0327DC5C70D154"/>
              </w:placeholder>
              <w:temporary/>
              <w:showingPlcHdr/>
              <w15:appearance w15:val="hidden"/>
            </w:sdtPr>
            <w:sdtContent>
              <w:p w14:paraId="6A6F55C2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4C39E0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49530403"/>
                <w:placeholder>
                  <w:docPart w:val="D26DC0821AED0D40A155F92D56E5C7E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419604365"/>
                <w:placeholder>
                  <w:docPart w:val="CBC8116FEB8D71459388EA8D5FB5D68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777607675"/>
                <w:placeholder>
                  <w:docPart w:val="411BCD4DF6C1754EAD4D01C052AA223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35DAD6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286628211"/>
                <w:placeholder>
                  <w:docPart w:val="764D5CE6D7D69549802004CF88A87A6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BD134D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083433296"/>
                <w:placeholder>
                  <w:docPart w:val="E8E824737A0C384C914654F377CC172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43E3C97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143384243"/>
                <w:placeholder>
                  <w:docPart w:val="324142EC492A1442ACFAC436B11A176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18948125"/>
                <w:placeholder>
                  <w:docPart w:val="D976C05936BAE34FAF845A2753A74A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44732549"/>
                <w:placeholder>
                  <w:docPart w:val="9724F8BD6E90FB4C8F2D7ACF3D6E4F05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4B55D3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029793819"/>
                <w:placeholder>
                  <w:docPart w:val="7A84DC8D64D9F242865436E51C7B1C8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CC4A45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90421822"/>
                <w:placeholder>
                  <w:docPart w:val="841BAB034FC9384DB40B62760B551BF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05662935"/>
                <w:placeholder>
                  <w:docPart w:val="A5E654428F2CC34389C86CF4333AD498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058977720"/>
                <w:placeholder>
                  <w:docPart w:val="E60DA76B7DA93741B167BC00EBA5C9D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EE0CC3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119982690"/>
                <w:placeholder>
                  <w:docPart w:val="0D253817D894E5418B63140475D97161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107E99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2139567188"/>
                <w:placeholder>
                  <w:docPart w:val="1C66916D69977740A10240A4E0019959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6799574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384156"/>
                <w:placeholder>
                  <w:docPart w:val="4940256C39690440A0E1F69A0C586B1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959C480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1F61016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4301398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2272" behindDoc="1" locked="1" layoutInCell="1" allowOverlap="1" wp14:anchorId="27C4927C" wp14:editId="3B347763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1" name="Group 12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2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5F70187D" id="Group 121" o:spid="_x0000_s1026" alt="Header graphics" style="position:absolute;margin-left:0;margin-top:-38.15pt;width:524.9pt;height:142.55pt;z-index:-25161420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C8aWKymAwAAnw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889062070"/>
                <w:placeholder>
                  <w:docPart w:val="9EC661B8E5FD0D44994F2705C5D105FF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36C7BEC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851172717"/>
                <w:placeholder>
                  <w:docPart w:val="3F215A797D77C545983B7DE0FD11539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3DACE1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460176013"/>
                <w:placeholder>
                  <w:docPart w:val="03227EAF2974F449A09C3C9611C6E4A8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C20715D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313832858"/>
                <w:placeholder>
                  <w:docPart w:val="1DC54C6AA6586348969AF7F8FEB367C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915618791"/>
              <w:placeholder>
                <w:docPart w:val="34898B84D52836458E91DD7DFE3C0801"/>
              </w:placeholder>
              <w:temporary/>
              <w:showingPlcHdr/>
              <w15:appearance w15:val="hidden"/>
            </w:sdtPr>
            <w:sdtContent>
              <w:p w14:paraId="63A9DB0B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0A1E8B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645222C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288277157"/>
                      <w:placeholder>
                        <w:docPart w:val="84D9C36DFD85CE418B903B82667E84D7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253C980D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473409649"/>
                      <w:placeholder>
                        <w:docPart w:val="9F6756C4488F8B40AF04C424E960909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697588478"/>
                      <w:placeholder>
                        <w:docPart w:val="8E7501B83574814E9275788C2A41FB9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E688A17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007013566"/>
                <w:placeholder>
                  <w:docPart w:val="4624A0F5306A8B46A0C0D05802A9CDBB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B86929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7940668"/>
                <w:placeholder>
                  <w:docPart w:val="B2A495D978F5EB448F1546E86060A99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6831374"/>
                <w:placeholder>
                  <w:docPart w:val="E9F3960F6EA06442B2658165E03CD0B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616102856"/>
                <w:placeholder>
                  <w:docPart w:val="40D52C03009D44499AE0960EA0DB782A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481301234"/>
              <w:placeholder>
                <w:docPart w:val="47E5B9AF92BD7A418C258A05FFF8BF3E"/>
              </w:placeholder>
              <w:temporary/>
              <w:showingPlcHdr/>
              <w15:appearance w15:val="hidden"/>
            </w:sdtPr>
            <w:sdtContent>
              <w:p w14:paraId="44B3470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B9E2D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825169392"/>
                <w:placeholder>
                  <w:docPart w:val="33180F8AA135124385A55664BCA585E8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72171214"/>
                <w:placeholder>
                  <w:docPart w:val="853F9896CFCA0742B6F387E60A963B3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04034074"/>
                <w:placeholder>
                  <w:docPart w:val="28D5A572B04A3246BE5398BBB9512A2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2411F02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43948946"/>
                <w:placeholder>
                  <w:docPart w:val="2C5F86B180B1A349B563FF9524EB799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74F910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05515995"/>
                <w:placeholder>
                  <w:docPart w:val="4EDE64EC4D7F9A46A66F7F2D99E0E3AF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27C8D58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828893450"/>
                <w:placeholder>
                  <w:docPart w:val="B9A7349843377442A7E91C4D32A52D5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56277979"/>
                <w:placeholder>
                  <w:docPart w:val="E5F280F8A0E7A74A99DAF6AD7888CE7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90226661"/>
                <w:placeholder>
                  <w:docPart w:val="91A1D4D359BB8F40B626CE504AC8C7F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F4738D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672914377"/>
                <w:placeholder>
                  <w:docPart w:val="E240D21569A342488035F5C46DC09CC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A5C821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719314841"/>
                <w:placeholder>
                  <w:docPart w:val="BAE93314D89CEF41932DB76C61DDA94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23086646"/>
                <w:placeholder>
                  <w:docPart w:val="5F0718DE95BAE347BEE14F9C60EE1B7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260601908"/>
                <w:placeholder>
                  <w:docPart w:val="A428D756CADD9747B0FB7BE2FB9AC95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9F6D0F2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55362705"/>
                <w:placeholder>
                  <w:docPart w:val="77FB1465D2C066458008135B9B36F53C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CBA96AC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825587548"/>
                <w:placeholder>
                  <w:docPart w:val="5889F77AD037964F89F91D1AF03CC4BC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D333E9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81799687"/>
                <w:placeholder>
                  <w:docPart w:val="F8BC086EFE719F48877169812E0EE58F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47D3E9FE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55F28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63DEFD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1" locked="1" layoutInCell="1" allowOverlap="1" wp14:anchorId="55CD1401" wp14:editId="37853BA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5" name="Group 12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2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17338EA" id="Group 125" o:spid="_x0000_s1026" alt="Header graphics" style="position:absolute;margin-left:0;margin-top:-38.15pt;width:524.9pt;height:142.55pt;z-index:-25161216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fzjpwMAAJ8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ypfzj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712222143"/>
                <w:placeholder>
                  <w:docPart w:val="B8F60C6EE70B3045B8711EB506F1A4F0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125A9F2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486123827"/>
                <w:placeholder>
                  <w:docPart w:val="D213E05138CE564AA5E26586FC13ED3C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CF5894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651747089"/>
                <w:placeholder>
                  <w:docPart w:val="A061C2C0BCEF0C4491BCF2F649E0159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2A00C8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073581025"/>
                <w:placeholder>
                  <w:docPart w:val="F9D8F80CB2E3804CB2BEAA85B5411527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885147880"/>
              <w:placeholder>
                <w:docPart w:val="A83F35F1E08B11459B458C9502CDC8A6"/>
              </w:placeholder>
              <w:temporary/>
              <w:showingPlcHdr/>
              <w15:appearance w15:val="hidden"/>
            </w:sdtPr>
            <w:sdtContent>
              <w:p w14:paraId="010DAFFA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52D4022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524B2F6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105381828"/>
                      <w:placeholder>
                        <w:docPart w:val="AAD1CB8097DAF542AA784327E6F88149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BF23021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15826528"/>
                      <w:placeholder>
                        <w:docPart w:val="B97391404DCC4F4CAAFFFD93145F1B0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131479326"/>
                      <w:placeholder>
                        <w:docPart w:val="4B82DFF31819CA4C99AFB07EC529822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402205B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099710317"/>
                <w:placeholder>
                  <w:docPart w:val="6E7A77629BB8764AB06185BB3ADD816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0A0324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610589993"/>
                <w:placeholder>
                  <w:docPart w:val="F631984762349345898496C4F8E7DD5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422117655"/>
                <w:placeholder>
                  <w:docPart w:val="2EE2A7032D7ADE47ACDABF8A99694D8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381399315"/>
                <w:placeholder>
                  <w:docPart w:val="82F5E3C09641544BBE128B298C91F1E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755740670"/>
              <w:placeholder>
                <w:docPart w:val="59283F6D87AF7147B3A5EDA8BE5D93A2"/>
              </w:placeholder>
              <w:temporary/>
              <w:showingPlcHdr/>
              <w15:appearance w15:val="hidden"/>
            </w:sdtPr>
            <w:sdtContent>
              <w:p w14:paraId="6CB4B05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ADEEE4C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55798092"/>
                <w:placeholder>
                  <w:docPart w:val="4821336797799B42BC2646A8DF7EE6A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61623669"/>
                <w:placeholder>
                  <w:docPart w:val="16CBBC7A4DAC2E47B7B82CAC9A7B611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007710904"/>
                <w:placeholder>
                  <w:docPart w:val="B10320A41ED90F4CB26F89ABB0DEA10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0568C609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105421570"/>
                <w:placeholder>
                  <w:docPart w:val="312A73CD4206CB489D5169BD78F36BDD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F81F474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80286972"/>
                <w:placeholder>
                  <w:docPart w:val="907FDD866778854A9D263BD94585679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78BCDE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3309044"/>
                <w:placeholder>
                  <w:docPart w:val="A3B2E213DDAFC4409A01934D6D6CD18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623573264"/>
                <w:placeholder>
                  <w:docPart w:val="D696AED53F9BBC42A9F05A48BF72F52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57643322"/>
                <w:placeholder>
                  <w:docPart w:val="298B3118F59A4A4BB9B4CB5F1CC705B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967B10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452053257"/>
                <w:placeholder>
                  <w:docPart w:val="F098057FD58F0348A05FD25A808CBB4D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9FF084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14242989"/>
                <w:placeholder>
                  <w:docPart w:val="48A93D53CB86904095998A7F0D78665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404996595"/>
                <w:placeholder>
                  <w:docPart w:val="97FA0C1955A9C94497CBFB1D2E35B8E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49263624"/>
                <w:placeholder>
                  <w:docPart w:val="245DB420398ADB43A9AA4D35BFC3886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7EE32A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17706333"/>
                <w:placeholder>
                  <w:docPart w:val="1F8F316CB30C344E84E2DEB4DD11B672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281967B1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485929837"/>
                <w:placeholder>
                  <w:docPart w:val="36AD75751535C7489375A62650BB22EA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1ABA7E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604650543"/>
                <w:placeholder>
                  <w:docPart w:val="FD7B1E8EDCDCCB4681F82C9414A8B2D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9463787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AAACB6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4E3BEAFE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6368" behindDoc="1" locked="1" layoutInCell="1" allowOverlap="1" wp14:anchorId="63F1F886" wp14:editId="54D80EAF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9" name="Group 12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6177188D" id="Group 129" o:spid="_x0000_s1026" alt="Header graphics" style="position:absolute;margin-left:0;margin-top:-38.15pt;width:524.9pt;height:142.55pt;z-index:-25161011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Fot0wipAwAAn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659143195"/>
                <w:placeholder>
                  <w:docPart w:val="6995D6FFFE81504F9571E3995E20E428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BB2E537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279462559"/>
                <w:placeholder>
                  <w:docPart w:val="C51C25A5F6D1D64B8923424D6D47CAF6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910721B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08794870"/>
                <w:placeholder>
                  <w:docPart w:val="EDD97A78D3569E4683535A419066551D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6F64ADB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972430180"/>
                <w:placeholder>
                  <w:docPart w:val="85E95D8536DCB846BFEC23F8011777D5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614949835"/>
              <w:placeholder>
                <w:docPart w:val="6D136F6546766E42A877331B26D16AA0"/>
              </w:placeholder>
              <w:temporary/>
              <w:showingPlcHdr/>
              <w15:appearance w15:val="hidden"/>
            </w:sdtPr>
            <w:sdtContent>
              <w:p w14:paraId="01A26D42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9015312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F462B35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963970206"/>
                      <w:placeholder>
                        <w:docPart w:val="1719D633B1654C40B237C4CFF9FCE79D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51F46CDE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92049982"/>
                      <w:placeholder>
                        <w:docPart w:val="CBF8D1A774E7F140BB9453471477625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297267014"/>
                      <w:placeholder>
                        <w:docPart w:val="74C6603A1AD2B44CBEBC9912501D3373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2DCABE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928267942"/>
                <w:placeholder>
                  <w:docPart w:val="114309B732CCC54D9FA0ADDD5EE4B727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6BAEED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82303481"/>
                <w:placeholder>
                  <w:docPart w:val="4E1B2C24FC9FFD4CBA0BC5D4DAE8E22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52086785"/>
                <w:placeholder>
                  <w:docPart w:val="AE316B17EAC1204099CE23635B55BF0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462076947"/>
                <w:placeholder>
                  <w:docPart w:val="DF6AEC60C835D742B1D596888FDA1DB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675264916"/>
              <w:placeholder>
                <w:docPart w:val="BD98C6C3D075CF49BE58DDD9F840FD86"/>
              </w:placeholder>
              <w:temporary/>
              <w:showingPlcHdr/>
              <w15:appearance w15:val="hidden"/>
            </w:sdtPr>
            <w:sdtContent>
              <w:p w14:paraId="5C69A3F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BC4303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62651939"/>
                <w:placeholder>
                  <w:docPart w:val="F7F19CDC5178924FB361F1265F8DBD5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84566299"/>
                <w:placeholder>
                  <w:docPart w:val="5217070187A29E4F8B4E3F8DD54B4481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297299291"/>
                <w:placeholder>
                  <w:docPart w:val="ED1935DBEF0ED2488157B1C98C049F6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07AA6FE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709843013"/>
                <w:placeholder>
                  <w:docPart w:val="BCCEAFDEC84EA84FA7727A18D8921F16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C651F2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802370982"/>
                <w:placeholder>
                  <w:docPart w:val="13CD6AA7BC9DF942BFFFC7896232676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E694D4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04357943"/>
                <w:placeholder>
                  <w:docPart w:val="B3A24441383C5748AF0B695300C5B4B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781790071"/>
                <w:placeholder>
                  <w:docPart w:val="1CDF3D73CC3A4A4FAA04BEFAB89B80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72707244"/>
                <w:placeholder>
                  <w:docPart w:val="32F114322BF3EC4E9974B9FD3A51F55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8C6470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211000695"/>
                <w:placeholder>
                  <w:docPart w:val="569173E3CDEF1D4D9015BE9A948CB94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9A0A8A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38923600"/>
                <w:placeholder>
                  <w:docPart w:val="636562AA6CB6AC409C439E4F9CBF087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144041743"/>
                <w:placeholder>
                  <w:docPart w:val="9F8BA648DB9D0745B01A6994CC3C7D6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92648683"/>
                <w:placeholder>
                  <w:docPart w:val="5D0B0A0AA8FA1D4A81B7AD4594DCC03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372A37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29395955"/>
                <w:placeholder>
                  <w:docPart w:val="3C255A9289E88A488D81562E01FDBE79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FF72C0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32833569"/>
                <w:placeholder>
                  <w:docPart w:val="F3AC6C05722BB941B03C4D063A07BBA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8601FA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710236115"/>
                <w:placeholder>
                  <w:docPart w:val="29091A7074BD274EA40DE1EF77343B87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5499BFD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D83E563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56E079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1" locked="1" layoutInCell="1" allowOverlap="1" wp14:anchorId="3BBF4360" wp14:editId="33888075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33" name="Group 13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D92E024" id="Group 133" o:spid="_x0000_s1026" alt="Header graphics" style="position:absolute;margin-left:0;margin-top:-38.15pt;width:524.9pt;height:142.55pt;z-index:-25160806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NsApwMAAJ8OAAAOAAAAZHJzL2Uyb0RvYy54bWzsV21v0zAQ/o7Ef7D8nSVpk7aLlk3TYANp&#13;&#10;gokN7bPnOC/IsY3tLh2/nrOdZGWdQAwJCan9kPrl7nx+7p67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As8NsA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586523379"/>
                <w:placeholder>
                  <w:docPart w:val="3890E5A185CC3A44A1840951224CA187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9271F0E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162386357"/>
                <w:placeholder>
                  <w:docPart w:val="9B48033DC0877C45B781879BE15950F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CDF09B8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210106881"/>
                <w:placeholder>
                  <w:docPart w:val="F3253694564F544987044B06CB4DA8C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384A312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519350498"/>
                <w:placeholder>
                  <w:docPart w:val="ADECC2E861808D459357C25D6F63C08D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33284559"/>
              <w:placeholder>
                <w:docPart w:val="1C784E175AC4C747BBDDD120DE3F0B5C"/>
              </w:placeholder>
              <w:temporary/>
              <w:showingPlcHdr/>
              <w15:appearance w15:val="hidden"/>
            </w:sdtPr>
            <w:sdtContent>
              <w:p w14:paraId="2270D177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1C02BA9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5D209998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084879136"/>
                      <w:placeholder>
                        <w:docPart w:val="20FDEB4A9D3E1644A70016E2264BDC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6B1547B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228596496"/>
                      <w:placeholder>
                        <w:docPart w:val="C469A0091637104EB7E9F98C7C8E21E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68340873"/>
                      <w:placeholder>
                        <w:docPart w:val="F72E74DB4C6F1E4189C9128923F8C74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FBE014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89871508"/>
                <w:placeholder>
                  <w:docPart w:val="7FCBDC11B206444F83D0BBC26DB4E7D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743343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174692938"/>
                <w:placeholder>
                  <w:docPart w:val="57861F1A14314048903E0CC8796FEC58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61450909"/>
                <w:placeholder>
                  <w:docPart w:val="97BB99B53258CD479208D707AA9B3A1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434598187"/>
                <w:placeholder>
                  <w:docPart w:val="4C013AEBC2E0E64AA95732F0101D678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656299239"/>
              <w:placeholder>
                <w:docPart w:val="E4C45F6BFDB5F746B71C4D61AF220480"/>
              </w:placeholder>
              <w:temporary/>
              <w:showingPlcHdr/>
              <w15:appearance w15:val="hidden"/>
            </w:sdtPr>
            <w:sdtContent>
              <w:p w14:paraId="583709C1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27E20E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885462811"/>
                <w:placeholder>
                  <w:docPart w:val="A5F238211075D64396DB4C3E4C3B89F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276862983"/>
                <w:placeholder>
                  <w:docPart w:val="93CC7494E0BB5B4CB67F3F098EC55BE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073190839"/>
                <w:placeholder>
                  <w:docPart w:val="B2859BB1EF9C914AA5B3076B7CEEF20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BC13E6B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32156710"/>
                <w:placeholder>
                  <w:docPart w:val="6769ABABBE984448ACCB840F81450594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F847C6A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2109381151"/>
                <w:placeholder>
                  <w:docPart w:val="4785A1AE0FB68B4BBF5A00001E101254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8A5DDC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44303464"/>
                <w:placeholder>
                  <w:docPart w:val="BDD7B1EFA09DF745A7A91017E0A8491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88661900"/>
                <w:placeholder>
                  <w:docPart w:val="998D2E7F2B70DF4DAE9E194FF70677B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53759503"/>
                <w:placeholder>
                  <w:docPart w:val="9634A4961EC7474EBEC1EFA76B693B5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E39EB0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059826467"/>
                <w:placeholder>
                  <w:docPart w:val="22114FE2F424F147A0EBE6864B22049E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EF9DC7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02049383"/>
                <w:placeholder>
                  <w:docPart w:val="3848C02125EC604C9398E36A9F7C75A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64036762"/>
                <w:placeholder>
                  <w:docPart w:val="E067A895F9F42341B704478B48E0E9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73605699"/>
                <w:placeholder>
                  <w:docPart w:val="36C5DAF936089F4FA8AFE1979AF9D92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28C476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20223213"/>
                <w:placeholder>
                  <w:docPart w:val="ED01EF677EEBE344943742C020BC1424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A9C29C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445394412"/>
                <w:placeholder>
                  <w:docPart w:val="E02997585C97CB4484824871B15529D5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3FAF48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50765160"/>
                <w:placeholder>
                  <w:docPart w:val="48C344851B03DD4CA11FF9EE645780E1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803FAF5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8064107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D3B0BCE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0464" behindDoc="1" locked="1" layoutInCell="1" allowOverlap="1" wp14:anchorId="4B9C1C78" wp14:editId="3EFCFD50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37" name="Group 13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C708084" id="Group 137" o:spid="_x0000_s1026" alt="Header graphics" style="position:absolute;margin-left:0;margin-top:-38.15pt;width:524.9pt;height:142.55pt;z-index:-25160601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df7Wd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244621437"/>
                <w:placeholder>
                  <w:docPart w:val="BD813AA90CBAAD47A73A92AC9AF9A11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7D40A47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711160360"/>
                <w:placeholder>
                  <w:docPart w:val="11CA95FE73C6FA45B5802D3D23337FC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3F35AA1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335065718"/>
                <w:placeholder>
                  <w:docPart w:val="FFA21C6E1FDB234CA6F0B08148062574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9E898D9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285113103"/>
                <w:placeholder>
                  <w:docPart w:val="DC94E9C9E81C4D409068451E13F9716A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516971511"/>
              <w:placeholder>
                <w:docPart w:val="5A1C798EF9F4F5479F3D978037C4E69E"/>
              </w:placeholder>
              <w:temporary/>
              <w:showingPlcHdr/>
              <w15:appearance w15:val="hidden"/>
            </w:sdtPr>
            <w:sdtContent>
              <w:p w14:paraId="0B3C85D1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DC40F56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BE65342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073233195"/>
                      <w:placeholder>
                        <w:docPart w:val="A459F6386CDA3C439A6C389417B46424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E14C486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74246129"/>
                      <w:placeholder>
                        <w:docPart w:val="F70A29BA503B7141B6A8E6F763BC107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47683017"/>
                      <w:placeholder>
                        <w:docPart w:val="D6B04B66836B534F86D2AB34B110AE9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58D3B19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19508875"/>
                <w:placeholder>
                  <w:docPart w:val="CEE92152DF501F479DE4506818F8400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620F44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931465469"/>
                <w:placeholder>
                  <w:docPart w:val="B369836B41480C40AE9CFCEB74D0577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687128439"/>
                <w:placeholder>
                  <w:docPart w:val="C982D82ABDB36649B441CCA44CDDDE0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17598595"/>
                <w:placeholder>
                  <w:docPart w:val="4887137BC732204FB01CD1C9DF2893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955291316"/>
              <w:placeholder>
                <w:docPart w:val="D2DED80A4B8C424FA3156F96F9620CD4"/>
              </w:placeholder>
              <w:temporary/>
              <w:showingPlcHdr/>
              <w15:appearance w15:val="hidden"/>
            </w:sdtPr>
            <w:sdtContent>
              <w:p w14:paraId="29489C4B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1A0A1D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707100043"/>
                <w:placeholder>
                  <w:docPart w:val="19298E99F14B8C449805A61BBDFEBFD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48239149"/>
                <w:placeholder>
                  <w:docPart w:val="73D41F75034AA14881CE9BFD881A7B3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756362036"/>
                <w:placeholder>
                  <w:docPart w:val="9C457B6040E69A46B6A385E6EF2C849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A6CAE1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0888025"/>
                <w:placeholder>
                  <w:docPart w:val="23DE9CD32BD92F448D0A7A46178EB6E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665F4FB1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769429103"/>
                <w:placeholder>
                  <w:docPart w:val="E00613BC5437BA45A6FBD99F6A83A6F4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181210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65727999"/>
                <w:placeholder>
                  <w:docPart w:val="98C0674ECFD2E246B218AC405FDE12E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335301182"/>
                <w:placeholder>
                  <w:docPart w:val="65F34017C32DF44D95AB94668A68B5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448631378"/>
                <w:placeholder>
                  <w:docPart w:val="3B4808183A723D4D9FC38E4773C2BD5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1DBE5D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45376646"/>
                <w:placeholder>
                  <w:docPart w:val="ACFD8955B25EA546A0A81AB410792908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6C0CADF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5484316"/>
                <w:placeholder>
                  <w:docPart w:val="4B84D95A62E3254D943A27E323116B5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503284617"/>
                <w:placeholder>
                  <w:docPart w:val="2F54DA230060B54AA1708E30FF594082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794412657"/>
                <w:placeholder>
                  <w:docPart w:val="570316C9BF404D44A0D04E8EFDC6110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D7B90B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98005655"/>
                <w:placeholder>
                  <w:docPart w:val="E14F2EE05B20B145A4CD067E62448B0A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86A8F5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412278912"/>
                <w:placeholder>
                  <w:docPart w:val="F3D2517DF415624D82E9ECCA322D206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B091F65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12560818"/>
                <w:placeholder>
                  <w:docPart w:val="5BD64910EFFBCF4F817F032CFE848DD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2F9937E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41AD45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EBF39E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1" locked="1" layoutInCell="1" allowOverlap="1" wp14:anchorId="68125A6F" wp14:editId="2324537B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41" name="Group 14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4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CCF35F2" id="Group 141" o:spid="_x0000_s1026" alt="Header graphics" style="position:absolute;margin-left:0;margin-top:-38.15pt;width:524.9pt;height:142.55pt;z-index:-25160396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cnUowMAAJ8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Aq1ydSjAwAAnw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325672137"/>
                <w:placeholder>
                  <w:docPart w:val="70036C83C7DAC24FBE5BD98EFF2799CA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91C5185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825584222"/>
                <w:placeholder>
                  <w:docPart w:val="E91FA058657F314CB8E4A787AC7D5840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E701AA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66057975"/>
                <w:placeholder>
                  <w:docPart w:val="D546E75BC67DAB4493BC684D4DA474B0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DBA7EFC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048215904"/>
                <w:placeholder>
                  <w:docPart w:val="45EB08BF23EB39408AD0969EB4B9268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124226463"/>
              <w:placeholder>
                <w:docPart w:val="7AC33EA4FC9A964B8AA1BB34EBFF46B1"/>
              </w:placeholder>
              <w:temporary/>
              <w:showingPlcHdr/>
              <w15:appearance w15:val="hidden"/>
            </w:sdtPr>
            <w:sdtContent>
              <w:p w14:paraId="06A663FD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1E0E0629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8569D9A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540274930"/>
                      <w:placeholder>
                        <w:docPart w:val="28B771CFDFBE4C4AB40E97CD76B61066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DE8FBB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996553945"/>
                      <w:placeholder>
                        <w:docPart w:val="FC95984F3C605942963526251FF1B0E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802504692"/>
                      <w:placeholder>
                        <w:docPart w:val="26B9B20718DB98428FA84DACA376FC5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B0F027A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693123581"/>
                <w:placeholder>
                  <w:docPart w:val="0EE988ACC81DA34DA1BD0AD0C124B033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9DEC2E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29628952"/>
                <w:placeholder>
                  <w:docPart w:val="59C67FD00059AE4E844BA69AE016DFB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66791346"/>
                <w:placeholder>
                  <w:docPart w:val="044D0CBF2FB891439BA12CF370F949B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484077948"/>
                <w:placeholder>
                  <w:docPart w:val="25059DABED232A438A5171B2CDCCCAE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863163532"/>
              <w:placeholder>
                <w:docPart w:val="749FD69AA57A514EB52AAE0C3DCF000E"/>
              </w:placeholder>
              <w:temporary/>
              <w:showingPlcHdr/>
              <w15:appearance w15:val="hidden"/>
            </w:sdtPr>
            <w:sdtContent>
              <w:p w14:paraId="61E82E2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33F48E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799147570"/>
                <w:placeholder>
                  <w:docPart w:val="514C46244AD8C84FA7F3C75881DBFE1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067654678"/>
                <w:placeholder>
                  <w:docPart w:val="C498F5C205A70846B6B3F122990E9B4A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945974312"/>
                <w:placeholder>
                  <w:docPart w:val="58DC0E6428A0784E8E01005F7D3AD9B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DDCFC11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686056760"/>
                <w:placeholder>
                  <w:docPart w:val="76A4DCC33FE6DD4ABE9F7E02266903AA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31BF07D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392968922"/>
                <w:placeholder>
                  <w:docPart w:val="2350ED0F39616944B232ABE71F00D4A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089BCF7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09067394"/>
                <w:placeholder>
                  <w:docPart w:val="EF9D6AF1AC95184888E5B2F729B15D4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962541667"/>
                <w:placeholder>
                  <w:docPart w:val="E3F4DB818ACBDE498830D9B3A2CFF3A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91189088"/>
                <w:placeholder>
                  <w:docPart w:val="DD00A8471366CB449CBFA46CCCA4B78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73E432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940063973"/>
                <w:placeholder>
                  <w:docPart w:val="25C07DEE0A280943A9B37885C265F547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650640A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244996567"/>
                <w:placeholder>
                  <w:docPart w:val="9E455AC22175B8478506A6064DEE7CCB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89731674"/>
                <w:placeholder>
                  <w:docPart w:val="7DE53BD0EF9BCD48BE62A5CA35BBAC8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24845871"/>
                <w:placeholder>
                  <w:docPart w:val="580B07AC75887D4E81B7ED0D73DBE4F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BEC5057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05322052"/>
                <w:placeholder>
                  <w:docPart w:val="4042AF41300C6D42A3CB777B98EF9A4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3D3007B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816534006"/>
                <w:placeholder>
                  <w:docPart w:val="FF7FA89CF644A74F815893BCCEDACB7D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0C6579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234561014"/>
                <w:placeholder>
                  <w:docPart w:val="D789FBFB23F3C14B8FC73E25B4EB0CA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451901C" w14:textId="77777777" w:rsidR="00C11D04" w:rsidRPr="00333CD3" w:rsidRDefault="00C11D04" w:rsidP="00C11D04">
      <w:pPr>
        <w:pStyle w:val="NoSpacing"/>
      </w:pPr>
    </w:p>
    <w:p w14:paraId="34F952EF" w14:textId="77777777" w:rsidR="00EF7CC9" w:rsidRPr="00C11D04" w:rsidRDefault="00EF7CC9" w:rsidP="00C11D04"/>
    <w:sectPr w:rsidR="00EF7CC9" w:rsidRPr="00C11D04" w:rsidSect="00EF7CC9">
      <w:headerReference w:type="default" r:id="rId15"/>
      <w:footerReference w:type="default" r:id="rId16"/>
      <w:footerReference w:type="first" r:id="rId17"/>
      <w:pgSz w:w="12240" w:h="15840"/>
      <w:pgMar w:top="864" w:right="864" w:bottom="2304" w:left="864" w:header="576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D99B7" w14:textId="77777777" w:rsidR="007863C6" w:rsidRDefault="007863C6" w:rsidP="00713050">
      <w:pPr>
        <w:spacing w:line="240" w:lineRule="auto"/>
      </w:pPr>
      <w:r>
        <w:separator/>
      </w:r>
    </w:p>
  </w:endnote>
  <w:endnote w:type="continuationSeparator" w:id="0">
    <w:p w14:paraId="13657173" w14:textId="77777777" w:rsidR="007863C6" w:rsidRDefault="007863C6" w:rsidP="0071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Look w:val="04A0" w:firstRow="1" w:lastRow="0" w:firstColumn="1" w:lastColumn="0" w:noHBand="0" w:noVBand="1"/>
      <w:tblDescription w:val="Footer layout table"/>
    </w:tblPr>
    <w:tblGrid>
      <w:gridCol w:w="2628"/>
      <w:gridCol w:w="2628"/>
      <w:gridCol w:w="2628"/>
      <w:gridCol w:w="2628"/>
    </w:tblGrid>
    <w:tr w:rsidR="00C2098A" w14:paraId="6FB5D0D1" w14:textId="77777777" w:rsidTr="003C5528"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0B5CE5AA" w14:textId="77777777" w:rsidR="00C2098A" w:rsidRDefault="00CA3DF1" w:rsidP="00684488">
          <w:pPr>
            <w:pStyle w:val="Footer"/>
          </w:pPr>
          <w:r w:rsidRPr="00CA3DF1">
            <w:rPr>
              <w:noProof/>
            </w:rPr>
            <mc:AlternateContent>
              <mc:Choice Requires="wpg">
                <w:drawing>
                  <wp:inline distT="0" distB="0" distL="0" distR="0" wp14:anchorId="20F8DB6C" wp14:editId="06067071">
                    <wp:extent cx="329184" cy="329184"/>
                    <wp:effectExtent l="0" t="0" r="0" b="0"/>
                    <wp:docPr id="16" name="Group 102" descr="Email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19" name="Freeform 19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Isosceles Triangle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Isosceles Triangle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Isosceles Triangle 22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204450" id="Group 102" o:spid="_x0000_s1026" alt="Email icon" style="width:25.9pt;height:25.9pt;mso-position-horizontal-relative:char;mso-position-vertical-relative:line" coordsize="7345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">
                    <o:lock v:ext="edit" aspectratio="t"/>
                    <v:oval id="Oval 17" o:spid="_x0000_s1027" style="position:absolute;width:7345;height:73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" fillcolor="#ea4e4e [3204]" stroked="f" strokeweight="1pt">
                      <v:stroke joinstyle="miter"/>
                    </v:oval>
                    <v:group id="Group 18" o:spid="_x0000_s1028" style="position:absolute;left:1639;top:2458;width:4067;height:2429" coordorigin="1639,2458" coordsize="7278,4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shape id="Freeform 19" o:spid="_x0000_s1029" style="position:absolute;left:1639;top:4715;width:7279;height:2090;flip:y;visibility:visible;mso-wrap-style:square;v-text-anchor:middle" coordsize="785097,209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&#13;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Isosceles Triangle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Isosceles Triangle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2" o:spid="_x0000_s1032" type="#_x0000_t5" style="position:absolute;left:1687;top:2458;width:7231;height:264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&#13;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05E35D7D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401446FD" wp14:editId="64F42AA1">
                    <wp:extent cx="329184" cy="329184"/>
                    <wp:effectExtent l="0" t="0" r="13970" b="13970"/>
                    <wp:docPr id="8" name="Group 4" descr="Twitter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0" cy="430"/>
                            </a:xfrm>
                          </wpg:grpSpPr>
                          <wps:wsp>
                            <wps:cNvPr id="4" name="Circle around 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0" cy="430"/>
                              </a:xfrm>
                              <a:custGeom>
                                <a:avLst/>
                                <a:gdLst>
                                  <a:gd name="T0" fmla="*/ 1825 w 3441"/>
                                  <a:gd name="T1" fmla="*/ 4 h 3441"/>
                                  <a:gd name="T2" fmla="*/ 2029 w 3441"/>
                                  <a:gd name="T3" fmla="*/ 29 h 3441"/>
                                  <a:gd name="T4" fmla="*/ 2226 w 3441"/>
                                  <a:gd name="T5" fmla="*/ 76 h 3441"/>
                                  <a:gd name="T6" fmla="*/ 2412 w 3441"/>
                                  <a:gd name="T7" fmla="*/ 146 h 3441"/>
                                  <a:gd name="T8" fmla="*/ 2588 w 3441"/>
                                  <a:gd name="T9" fmla="*/ 236 h 3441"/>
                                  <a:gd name="T10" fmla="*/ 2752 w 3441"/>
                                  <a:gd name="T11" fmla="*/ 344 h 3441"/>
                                  <a:gd name="T12" fmla="*/ 2901 w 3441"/>
                                  <a:gd name="T13" fmla="*/ 471 h 3441"/>
                                  <a:gd name="T14" fmla="*/ 3035 w 3441"/>
                                  <a:gd name="T15" fmla="*/ 613 h 3441"/>
                                  <a:gd name="T16" fmla="*/ 3154 w 3441"/>
                                  <a:gd name="T17" fmla="*/ 769 h 3441"/>
                                  <a:gd name="T18" fmla="*/ 3253 w 3441"/>
                                  <a:gd name="T19" fmla="*/ 939 h 3441"/>
                                  <a:gd name="T20" fmla="*/ 3333 w 3441"/>
                                  <a:gd name="T21" fmla="*/ 1121 h 3441"/>
                                  <a:gd name="T22" fmla="*/ 3392 w 3441"/>
                                  <a:gd name="T23" fmla="*/ 1313 h 3441"/>
                                  <a:gd name="T24" fmla="*/ 3428 w 3441"/>
                                  <a:gd name="T25" fmla="*/ 1513 h 3441"/>
                                  <a:gd name="T26" fmla="*/ 3441 w 3441"/>
                                  <a:gd name="T27" fmla="*/ 1721 h 3441"/>
                                  <a:gd name="T28" fmla="*/ 3428 w 3441"/>
                                  <a:gd name="T29" fmla="*/ 1929 h 3441"/>
                                  <a:gd name="T30" fmla="*/ 3392 w 3441"/>
                                  <a:gd name="T31" fmla="*/ 2130 h 3441"/>
                                  <a:gd name="T32" fmla="*/ 3333 w 3441"/>
                                  <a:gd name="T33" fmla="*/ 2321 h 3441"/>
                                  <a:gd name="T34" fmla="*/ 3253 w 3441"/>
                                  <a:gd name="T35" fmla="*/ 2502 h 3441"/>
                                  <a:gd name="T36" fmla="*/ 3154 w 3441"/>
                                  <a:gd name="T37" fmla="*/ 2672 h 3441"/>
                                  <a:gd name="T38" fmla="*/ 3035 w 3441"/>
                                  <a:gd name="T39" fmla="*/ 2829 h 3441"/>
                                  <a:gd name="T40" fmla="*/ 2901 w 3441"/>
                                  <a:gd name="T41" fmla="*/ 2972 h 3441"/>
                                  <a:gd name="T42" fmla="*/ 2752 w 3441"/>
                                  <a:gd name="T43" fmla="*/ 3097 h 3441"/>
                                  <a:gd name="T44" fmla="*/ 2588 w 3441"/>
                                  <a:gd name="T45" fmla="*/ 3206 h 3441"/>
                                  <a:gd name="T46" fmla="*/ 2412 w 3441"/>
                                  <a:gd name="T47" fmla="*/ 3296 h 3441"/>
                                  <a:gd name="T48" fmla="*/ 2226 w 3441"/>
                                  <a:gd name="T49" fmla="*/ 3365 h 3441"/>
                                  <a:gd name="T50" fmla="*/ 2029 w 3441"/>
                                  <a:gd name="T51" fmla="*/ 3414 h 3441"/>
                                  <a:gd name="T52" fmla="*/ 1825 w 3441"/>
                                  <a:gd name="T53" fmla="*/ 3438 h 3441"/>
                                  <a:gd name="T54" fmla="*/ 1615 w 3441"/>
                                  <a:gd name="T55" fmla="*/ 3438 h 3441"/>
                                  <a:gd name="T56" fmla="*/ 1411 w 3441"/>
                                  <a:gd name="T57" fmla="*/ 3414 h 3441"/>
                                  <a:gd name="T58" fmla="*/ 1214 w 3441"/>
                                  <a:gd name="T59" fmla="*/ 3365 h 3441"/>
                                  <a:gd name="T60" fmla="*/ 1028 w 3441"/>
                                  <a:gd name="T61" fmla="*/ 3296 h 3441"/>
                                  <a:gd name="T62" fmla="*/ 852 w 3441"/>
                                  <a:gd name="T63" fmla="*/ 3206 h 3441"/>
                                  <a:gd name="T64" fmla="*/ 689 w 3441"/>
                                  <a:gd name="T65" fmla="*/ 3097 h 3441"/>
                                  <a:gd name="T66" fmla="*/ 539 w 3441"/>
                                  <a:gd name="T67" fmla="*/ 2972 h 3441"/>
                                  <a:gd name="T68" fmla="*/ 405 w 3441"/>
                                  <a:gd name="T69" fmla="*/ 2829 h 3441"/>
                                  <a:gd name="T70" fmla="*/ 287 w 3441"/>
                                  <a:gd name="T71" fmla="*/ 2672 h 3441"/>
                                  <a:gd name="T72" fmla="*/ 188 w 3441"/>
                                  <a:gd name="T73" fmla="*/ 2502 h 3441"/>
                                  <a:gd name="T74" fmla="*/ 108 w 3441"/>
                                  <a:gd name="T75" fmla="*/ 2321 h 3441"/>
                                  <a:gd name="T76" fmla="*/ 49 w 3441"/>
                                  <a:gd name="T77" fmla="*/ 2130 h 3441"/>
                                  <a:gd name="T78" fmla="*/ 13 w 3441"/>
                                  <a:gd name="T79" fmla="*/ 1929 h 3441"/>
                                  <a:gd name="T80" fmla="*/ 0 w 3441"/>
                                  <a:gd name="T81" fmla="*/ 1721 h 3441"/>
                                  <a:gd name="T82" fmla="*/ 13 w 3441"/>
                                  <a:gd name="T83" fmla="*/ 1513 h 3441"/>
                                  <a:gd name="T84" fmla="*/ 49 w 3441"/>
                                  <a:gd name="T85" fmla="*/ 1313 h 3441"/>
                                  <a:gd name="T86" fmla="*/ 108 w 3441"/>
                                  <a:gd name="T87" fmla="*/ 1121 h 3441"/>
                                  <a:gd name="T88" fmla="*/ 188 w 3441"/>
                                  <a:gd name="T89" fmla="*/ 939 h 3441"/>
                                  <a:gd name="T90" fmla="*/ 287 w 3441"/>
                                  <a:gd name="T91" fmla="*/ 769 h 3441"/>
                                  <a:gd name="T92" fmla="*/ 405 w 3441"/>
                                  <a:gd name="T93" fmla="*/ 613 h 3441"/>
                                  <a:gd name="T94" fmla="*/ 539 w 3441"/>
                                  <a:gd name="T95" fmla="*/ 471 h 3441"/>
                                  <a:gd name="T96" fmla="*/ 689 w 3441"/>
                                  <a:gd name="T97" fmla="*/ 344 h 3441"/>
                                  <a:gd name="T98" fmla="*/ 852 w 3441"/>
                                  <a:gd name="T99" fmla="*/ 236 h 3441"/>
                                  <a:gd name="T100" fmla="*/ 1028 w 3441"/>
                                  <a:gd name="T101" fmla="*/ 146 h 3441"/>
                                  <a:gd name="T102" fmla="*/ 1214 w 3441"/>
                                  <a:gd name="T103" fmla="*/ 76 h 3441"/>
                                  <a:gd name="T104" fmla="*/ 1411 w 3441"/>
                                  <a:gd name="T105" fmla="*/ 29 h 3441"/>
                                  <a:gd name="T106" fmla="*/ 1615 w 3441"/>
                                  <a:gd name="T107" fmla="*/ 4 h 34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41" h="3441">
                                    <a:moveTo>
                                      <a:pt x="1720" y="0"/>
                                    </a:moveTo>
                                    <a:lnTo>
                                      <a:pt x="1825" y="4"/>
                                    </a:lnTo>
                                    <a:lnTo>
                                      <a:pt x="1929" y="13"/>
                                    </a:lnTo>
                                    <a:lnTo>
                                      <a:pt x="2029" y="29"/>
                                    </a:lnTo>
                                    <a:lnTo>
                                      <a:pt x="2129" y="50"/>
                                    </a:lnTo>
                                    <a:lnTo>
                                      <a:pt x="2226" y="76"/>
                                    </a:lnTo>
                                    <a:lnTo>
                                      <a:pt x="2320" y="108"/>
                                    </a:lnTo>
                                    <a:lnTo>
                                      <a:pt x="2412" y="146"/>
                                    </a:lnTo>
                                    <a:lnTo>
                                      <a:pt x="2502" y="188"/>
                                    </a:lnTo>
                                    <a:lnTo>
                                      <a:pt x="2588" y="236"/>
                                    </a:lnTo>
                                    <a:lnTo>
                                      <a:pt x="2672" y="287"/>
                                    </a:lnTo>
                                    <a:lnTo>
                                      <a:pt x="2752" y="344"/>
                                    </a:lnTo>
                                    <a:lnTo>
                                      <a:pt x="2828" y="406"/>
                                    </a:lnTo>
                                    <a:lnTo>
                                      <a:pt x="2901" y="471"/>
                                    </a:lnTo>
                                    <a:lnTo>
                                      <a:pt x="2971" y="540"/>
                                    </a:lnTo>
                                    <a:lnTo>
                                      <a:pt x="3035" y="613"/>
                                    </a:lnTo>
                                    <a:lnTo>
                                      <a:pt x="3096" y="690"/>
                                    </a:lnTo>
                                    <a:lnTo>
                                      <a:pt x="3154" y="769"/>
                                    </a:lnTo>
                                    <a:lnTo>
                                      <a:pt x="3205" y="853"/>
                                    </a:lnTo>
                                    <a:lnTo>
                                      <a:pt x="3253" y="939"/>
                                    </a:lnTo>
                                    <a:lnTo>
                                      <a:pt x="3295" y="1029"/>
                                    </a:lnTo>
                                    <a:lnTo>
                                      <a:pt x="3333" y="1121"/>
                                    </a:lnTo>
                                    <a:lnTo>
                                      <a:pt x="3364" y="1215"/>
                                    </a:lnTo>
                                    <a:lnTo>
                                      <a:pt x="3392" y="1313"/>
                                    </a:lnTo>
                                    <a:lnTo>
                                      <a:pt x="3412" y="1412"/>
                                    </a:lnTo>
                                    <a:lnTo>
                                      <a:pt x="3428" y="1513"/>
                                    </a:lnTo>
                                    <a:lnTo>
                                      <a:pt x="3438" y="1616"/>
                                    </a:lnTo>
                                    <a:lnTo>
                                      <a:pt x="3441" y="1721"/>
                                    </a:lnTo>
                                    <a:lnTo>
                                      <a:pt x="3438" y="1826"/>
                                    </a:lnTo>
                                    <a:lnTo>
                                      <a:pt x="3428" y="1929"/>
                                    </a:lnTo>
                                    <a:lnTo>
                                      <a:pt x="3412" y="2030"/>
                                    </a:lnTo>
                                    <a:lnTo>
                                      <a:pt x="3392" y="2130"/>
                                    </a:lnTo>
                                    <a:lnTo>
                                      <a:pt x="3364" y="2226"/>
                                    </a:lnTo>
                                    <a:lnTo>
                                      <a:pt x="3333" y="2321"/>
                                    </a:lnTo>
                                    <a:lnTo>
                                      <a:pt x="3295" y="2413"/>
                                    </a:lnTo>
                                    <a:lnTo>
                                      <a:pt x="3253" y="2502"/>
                                    </a:lnTo>
                                    <a:lnTo>
                                      <a:pt x="3205" y="2589"/>
                                    </a:lnTo>
                                    <a:lnTo>
                                      <a:pt x="3154" y="2672"/>
                                    </a:lnTo>
                                    <a:lnTo>
                                      <a:pt x="3096" y="2753"/>
                                    </a:lnTo>
                                    <a:lnTo>
                                      <a:pt x="3035" y="2829"/>
                                    </a:lnTo>
                                    <a:lnTo>
                                      <a:pt x="2971" y="2902"/>
                                    </a:lnTo>
                                    <a:lnTo>
                                      <a:pt x="2901" y="2972"/>
                                    </a:lnTo>
                                    <a:lnTo>
                                      <a:pt x="2828" y="3037"/>
                                    </a:lnTo>
                                    <a:lnTo>
                                      <a:pt x="2752" y="3097"/>
                                    </a:lnTo>
                                    <a:lnTo>
                                      <a:pt x="2672" y="3154"/>
                                    </a:lnTo>
                                    <a:lnTo>
                                      <a:pt x="2588" y="3206"/>
                                    </a:lnTo>
                                    <a:lnTo>
                                      <a:pt x="2502" y="3253"/>
                                    </a:lnTo>
                                    <a:lnTo>
                                      <a:pt x="2412" y="3296"/>
                                    </a:lnTo>
                                    <a:lnTo>
                                      <a:pt x="2320" y="3333"/>
                                    </a:lnTo>
                                    <a:lnTo>
                                      <a:pt x="2226" y="3365"/>
                                    </a:lnTo>
                                    <a:lnTo>
                                      <a:pt x="2129" y="3393"/>
                                    </a:lnTo>
                                    <a:lnTo>
                                      <a:pt x="2029" y="3414"/>
                                    </a:lnTo>
                                    <a:lnTo>
                                      <a:pt x="1929" y="3428"/>
                                    </a:lnTo>
                                    <a:lnTo>
                                      <a:pt x="1825" y="3438"/>
                                    </a:lnTo>
                                    <a:lnTo>
                                      <a:pt x="1720" y="3441"/>
                                    </a:lnTo>
                                    <a:lnTo>
                                      <a:pt x="1615" y="3438"/>
                                    </a:lnTo>
                                    <a:lnTo>
                                      <a:pt x="1513" y="3428"/>
                                    </a:lnTo>
                                    <a:lnTo>
                                      <a:pt x="1411" y="3414"/>
                                    </a:lnTo>
                                    <a:lnTo>
                                      <a:pt x="1312" y="3393"/>
                                    </a:lnTo>
                                    <a:lnTo>
                                      <a:pt x="1214" y="3365"/>
                                    </a:lnTo>
                                    <a:lnTo>
                                      <a:pt x="1120" y="3333"/>
                                    </a:lnTo>
                                    <a:lnTo>
                                      <a:pt x="1028" y="3296"/>
                                    </a:lnTo>
                                    <a:lnTo>
                                      <a:pt x="939" y="3253"/>
                                    </a:lnTo>
                                    <a:lnTo>
                                      <a:pt x="852" y="3206"/>
                                    </a:lnTo>
                                    <a:lnTo>
                                      <a:pt x="769" y="3154"/>
                                    </a:lnTo>
                                    <a:lnTo>
                                      <a:pt x="689" y="3097"/>
                                    </a:lnTo>
                                    <a:lnTo>
                                      <a:pt x="612" y="3037"/>
                                    </a:lnTo>
                                    <a:lnTo>
                                      <a:pt x="539" y="2972"/>
                                    </a:lnTo>
                                    <a:lnTo>
                                      <a:pt x="470" y="2902"/>
                                    </a:lnTo>
                                    <a:lnTo>
                                      <a:pt x="405" y="2829"/>
                                    </a:lnTo>
                                    <a:lnTo>
                                      <a:pt x="344" y="2753"/>
                                    </a:lnTo>
                                    <a:lnTo>
                                      <a:pt x="287" y="2672"/>
                                    </a:lnTo>
                                    <a:lnTo>
                                      <a:pt x="235" y="2589"/>
                                    </a:lnTo>
                                    <a:lnTo>
                                      <a:pt x="188" y="2502"/>
                                    </a:lnTo>
                                    <a:lnTo>
                                      <a:pt x="145" y="2413"/>
                                    </a:lnTo>
                                    <a:lnTo>
                                      <a:pt x="108" y="2321"/>
                                    </a:lnTo>
                                    <a:lnTo>
                                      <a:pt x="76" y="2226"/>
                                    </a:lnTo>
                                    <a:lnTo>
                                      <a:pt x="49" y="2130"/>
                                    </a:lnTo>
                                    <a:lnTo>
                                      <a:pt x="28" y="2030"/>
                                    </a:lnTo>
                                    <a:lnTo>
                                      <a:pt x="13" y="1929"/>
                                    </a:lnTo>
                                    <a:lnTo>
                                      <a:pt x="4" y="1826"/>
                                    </a:lnTo>
                                    <a:lnTo>
                                      <a:pt x="0" y="1721"/>
                                    </a:lnTo>
                                    <a:lnTo>
                                      <a:pt x="4" y="1616"/>
                                    </a:lnTo>
                                    <a:lnTo>
                                      <a:pt x="13" y="1513"/>
                                    </a:lnTo>
                                    <a:lnTo>
                                      <a:pt x="28" y="1412"/>
                                    </a:lnTo>
                                    <a:lnTo>
                                      <a:pt x="49" y="1313"/>
                                    </a:lnTo>
                                    <a:lnTo>
                                      <a:pt x="76" y="1215"/>
                                    </a:lnTo>
                                    <a:lnTo>
                                      <a:pt x="108" y="1121"/>
                                    </a:lnTo>
                                    <a:lnTo>
                                      <a:pt x="145" y="1029"/>
                                    </a:lnTo>
                                    <a:lnTo>
                                      <a:pt x="188" y="939"/>
                                    </a:lnTo>
                                    <a:lnTo>
                                      <a:pt x="235" y="853"/>
                                    </a:lnTo>
                                    <a:lnTo>
                                      <a:pt x="287" y="769"/>
                                    </a:lnTo>
                                    <a:lnTo>
                                      <a:pt x="344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0" y="540"/>
                                    </a:lnTo>
                                    <a:lnTo>
                                      <a:pt x="539" y="471"/>
                                    </a:lnTo>
                                    <a:lnTo>
                                      <a:pt x="612" y="406"/>
                                    </a:lnTo>
                                    <a:lnTo>
                                      <a:pt x="689" y="344"/>
                                    </a:lnTo>
                                    <a:lnTo>
                                      <a:pt x="769" y="287"/>
                                    </a:lnTo>
                                    <a:lnTo>
                                      <a:pt x="852" y="236"/>
                                    </a:lnTo>
                                    <a:lnTo>
                                      <a:pt x="939" y="188"/>
                                    </a:lnTo>
                                    <a:lnTo>
                                      <a:pt x="1028" y="146"/>
                                    </a:lnTo>
                                    <a:lnTo>
                                      <a:pt x="1120" y="108"/>
                                    </a:lnTo>
                                    <a:lnTo>
                                      <a:pt x="1214" y="76"/>
                                    </a:lnTo>
                                    <a:lnTo>
                                      <a:pt x="1312" y="50"/>
                                    </a:lnTo>
                                    <a:lnTo>
                                      <a:pt x="1411" y="29"/>
                                    </a:lnTo>
                                    <a:lnTo>
                                      <a:pt x="1513" y="13"/>
                                    </a:lnTo>
                                    <a:lnTo>
                                      <a:pt x="1615" y="4"/>
                                    </a:lnTo>
                                    <a:lnTo>
                                      <a:pt x="172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" name="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104" y="119"/>
                                <a:ext cx="238" cy="211"/>
                              </a:xfrm>
                              <a:custGeom>
                                <a:avLst/>
                                <a:gdLst>
                                  <a:gd name="T0" fmla="*/ 1407 w 1898"/>
                                  <a:gd name="T1" fmla="*/ 12 h 1692"/>
                                  <a:gd name="T2" fmla="*/ 1530 w 1898"/>
                                  <a:gd name="T3" fmla="*/ 71 h 1692"/>
                                  <a:gd name="T4" fmla="*/ 1664 w 1898"/>
                                  <a:gd name="T5" fmla="*/ 118 h 1692"/>
                                  <a:gd name="T6" fmla="*/ 1845 w 1898"/>
                                  <a:gd name="T7" fmla="*/ 31 h 1692"/>
                                  <a:gd name="T8" fmla="*/ 1779 w 1898"/>
                                  <a:gd name="T9" fmla="*/ 167 h 1692"/>
                                  <a:gd name="T10" fmla="*/ 1675 w 1898"/>
                                  <a:gd name="T11" fmla="*/ 267 h 1692"/>
                                  <a:gd name="T12" fmla="*/ 1844 w 1898"/>
                                  <a:gd name="T13" fmla="*/ 223 h 1692"/>
                                  <a:gd name="T14" fmla="*/ 1829 w 1898"/>
                                  <a:gd name="T15" fmla="*/ 298 h 1692"/>
                                  <a:gd name="T16" fmla="*/ 1704 w 1898"/>
                                  <a:gd name="T17" fmla="*/ 421 h 1692"/>
                                  <a:gd name="T18" fmla="*/ 1699 w 1898"/>
                                  <a:gd name="T19" fmla="*/ 603 h 1692"/>
                                  <a:gd name="T20" fmla="*/ 1665 w 1898"/>
                                  <a:gd name="T21" fmla="*/ 794 h 1692"/>
                                  <a:gd name="T22" fmla="*/ 1603 w 1898"/>
                                  <a:gd name="T23" fmla="*/ 982 h 1692"/>
                                  <a:gd name="T24" fmla="*/ 1514 w 1898"/>
                                  <a:gd name="T25" fmla="*/ 1160 h 1692"/>
                                  <a:gd name="T26" fmla="*/ 1398 w 1898"/>
                                  <a:gd name="T27" fmla="*/ 1322 h 1692"/>
                                  <a:gd name="T28" fmla="*/ 1256 w 1898"/>
                                  <a:gd name="T29" fmla="*/ 1461 h 1692"/>
                                  <a:gd name="T30" fmla="*/ 1087 w 1898"/>
                                  <a:gd name="T31" fmla="*/ 1573 h 1692"/>
                                  <a:gd name="T32" fmla="*/ 893 w 1898"/>
                                  <a:gd name="T33" fmla="*/ 1652 h 1692"/>
                                  <a:gd name="T34" fmla="*/ 676 w 1898"/>
                                  <a:gd name="T35" fmla="*/ 1690 h 1692"/>
                                  <a:gd name="T36" fmla="*/ 435 w 1898"/>
                                  <a:gd name="T37" fmla="*/ 1679 h 1692"/>
                                  <a:gd name="T38" fmla="*/ 206 w 1898"/>
                                  <a:gd name="T39" fmla="*/ 1614 h 1692"/>
                                  <a:gd name="T40" fmla="*/ 0 w 1898"/>
                                  <a:gd name="T41" fmla="*/ 1500 h 1692"/>
                                  <a:gd name="T42" fmla="*/ 160 w 1898"/>
                                  <a:gd name="T43" fmla="*/ 1503 h 1692"/>
                                  <a:gd name="T44" fmla="*/ 353 w 1898"/>
                                  <a:gd name="T45" fmla="*/ 1457 h 1692"/>
                                  <a:gd name="T46" fmla="*/ 525 w 1898"/>
                                  <a:gd name="T47" fmla="*/ 1364 h 1692"/>
                                  <a:gd name="T48" fmla="*/ 487 w 1898"/>
                                  <a:gd name="T49" fmla="*/ 1309 h 1692"/>
                                  <a:gd name="T50" fmla="*/ 367 w 1898"/>
                                  <a:gd name="T51" fmla="*/ 1251 h 1692"/>
                                  <a:gd name="T52" fmla="*/ 272 w 1898"/>
                                  <a:gd name="T53" fmla="*/ 1153 h 1692"/>
                                  <a:gd name="T54" fmla="*/ 213 w 1898"/>
                                  <a:gd name="T55" fmla="*/ 1027 h 1692"/>
                                  <a:gd name="T56" fmla="*/ 322 w 1898"/>
                                  <a:gd name="T57" fmla="*/ 1032 h 1692"/>
                                  <a:gd name="T58" fmla="*/ 345 w 1898"/>
                                  <a:gd name="T59" fmla="*/ 1007 h 1692"/>
                                  <a:gd name="T60" fmla="*/ 228 w 1898"/>
                                  <a:gd name="T61" fmla="*/ 939 h 1692"/>
                                  <a:gd name="T62" fmla="*/ 139 w 1898"/>
                                  <a:gd name="T63" fmla="*/ 834 h 1692"/>
                                  <a:gd name="T64" fmla="*/ 87 w 1898"/>
                                  <a:gd name="T65" fmla="*/ 700 h 1692"/>
                                  <a:gd name="T66" fmla="*/ 77 w 1898"/>
                                  <a:gd name="T67" fmla="*/ 595 h 1692"/>
                                  <a:gd name="T68" fmla="*/ 205 w 1898"/>
                                  <a:gd name="T69" fmla="*/ 643 h 1692"/>
                                  <a:gd name="T70" fmla="*/ 189 w 1898"/>
                                  <a:gd name="T71" fmla="*/ 590 h 1692"/>
                                  <a:gd name="T72" fmla="*/ 117 w 1898"/>
                                  <a:gd name="T73" fmla="*/ 477 h 1692"/>
                                  <a:gd name="T74" fmla="*/ 82 w 1898"/>
                                  <a:gd name="T75" fmla="*/ 342 h 1692"/>
                                  <a:gd name="T76" fmla="*/ 88 w 1898"/>
                                  <a:gd name="T77" fmla="*/ 201 h 1692"/>
                                  <a:gd name="T78" fmla="*/ 132 w 1898"/>
                                  <a:gd name="T79" fmla="*/ 78 h 1692"/>
                                  <a:gd name="T80" fmla="*/ 293 w 1898"/>
                                  <a:gd name="T81" fmla="*/ 255 h 1692"/>
                                  <a:gd name="T82" fmla="*/ 484 w 1898"/>
                                  <a:gd name="T83" fmla="*/ 391 h 1692"/>
                                  <a:gd name="T84" fmla="*/ 700 w 1898"/>
                                  <a:gd name="T85" fmla="*/ 483 h 1692"/>
                                  <a:gd name="T86" fmla="*/ 934 w 1898"/>
                                  <a:gd name="T87" fmla="*/ 524 h 1692"/>
                                  <a:gd name="T88" fmla="*/ 928 w 1898"/>
                                  <a:gd name="T89" fmla="*/ 373 h 1692"/>
                                  <a:gd name="T90" fmla="*/ 970 w 1898"/>
                                  <a:gd name="T91" fmla="*/ 226 h 1692"/>
                                  <a:gd name="T92" fmla="*/ 1056 w 1898"/>
                                  <a:gd name="T93" fmla="*/ 108 h 1692"/>
                                  <a:gd name="T94" fmla="*/ 1173 w 1898"/>
                                  <a:gd name="T95" fmla="*/ 29 h 1692"/>
                                  <a:gd name="T96" fmla="*/ 1314 w 1898"/>
                                  <a:gd name="T97" fmla="*/ 0 h 1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8" h="1692">
                                    <a:moveTo>
                                      <a:pt x="1314" y="0"/>
                                    </a:moveTo>
                                    <a:lnTo>
                                      <a:pt x="1362" y="3"/>
                                    </a:lnTo>
                                    <a:lnTo>
                                      <a:pt x="1407" y="12"/>
                                    </a:lnTo>
                                    <a:lnTo>
                                      <a:pt x="1451" y="26"/>
                                    </a:lnTo>
                                    <a:lnTo>
                                      <a:pt x="1491" y="46"/>
                                    </a:lnTo>
                                    <a:lnTo>
                                      <a:pt x="1530" y="71"/>
                                    </a:lnTo>
                                    <a:lnTo>
                                      <a:pt x="1566" y="101"/>
                                    </a:lnTo>
                                    <a:lnTo>
                                      <a:pt x="1598" y="134"/>
                                    </a:lnTo>
                                    <a:lnTo>
                                      <a:pt x="1664" y="118"/>
                                    </a:lnTo>
                                    <a:lnTo>
                                      <a:pt x="1727" y="95"/>
                                    </a:lnTo>
                                    <a:lnTo>
                                      <a:pt x="1788" y="65"/>
                                    </a:lnTo>
                                    <a:lnTo>
                                      <a:pt x="1845" y="31"/>
                                    </a:lnTo>
                                    <a:lnTo>
                                      <a:pt x="1829" y="80"/>
                                    </a:lnTo>
                                    <a:lnTo>
                                      <a:pt x="1806" y="125"/>
                                    </a:lnTo>
                                    <a:lnTo>
                                      <a:pt x="1779" y="167"/>
                                    </a:lnTo>
                                    <a:lnTo>
                                      <a:pt x="1748" y="204"/>
                                    </a:lnTo>
                                    <a:lnTo>
                                      <a:pt x="1712" y="238"/>
                                    </a:lnTo>
                                    <a:lnTo>
                                      <a:pt x="1675" y="267"/>
                                    </a:lnTo>
                                    <a:lnTo>
                                      <a:pt x="1732" y="257"/>
                                    </a:lnTo>
                                    <a:lnTo>
                                      <a:pt x="1790" y="242"/>
                                    </a:lnTo>
                                    <a:lnTo>
                                      <a:pt x="1844" y="223"/>
                                    </a:lnTo>
                                    <a:lnTo>
                                      <a:pt x="1898" y="200"/>
                                    </a:lnTo>
                                    <a:lnTo>
                                      <a:pt x="1865" y="251"/>
                                    </a:lnTo>
                                    <a:lnTo>
                                      <a:pt x="1829" y="298"/>
                                    </a:lnTo>
                                    <a:lnTo>
                                      <a:pt x="1790" y="342"/>
                                    </a:lnTo>
                                    <a:lnTo>
                                      <a:pt x="1748" y="384"/>
                                    </a:lnTo>
                                    <a:lnTo>
                                      <a:pt x="1704" y="421"/>
                                    </a:lnTo>
                                    <a:lnTo>
                                      <a:pt x="1705" y="477"/>
                                    </a:lnTo>
                                    <a:lnTo>
                                      <a:pt x="1703" y="540"/>
                                    </a:lnTo>
                                    <a:lnTo>
                                      <a:pt x="1699" y="603"/>
                                    </a:lnTo>
                                    <a:lnTo>
                                      <a:pt x="1690" y="666"/>
                                    </a:lnTo>
                                    <a:lnTo>
                                      <a:pt x="1679" y="730"/>
                                    </a:lnTo>
                                    <a:lnTo>
                                      <a:pt x="1665" y="794"/>
                                    </a:lnTo>
                                    <a:lnTo>
                                      <a:pt x="1647" y="858"/>
                                    </a:lnTo>
                                    <a:lnTo>
                                      <a:pt x="1626" y="920"/>
                                    </a:lnTo>
                                    <a:lnTo>
                                      <a:pt x="1603" y="982"/>
                                    </a:lnTo>
                                    <a:lnTo>
                                      <a:pt x="1576" y="1042"/>
                                    </a:lnTo>
                                    <a:lnTo>
                                      <a:pt x="1547" y="1102"/>
                                    </a:lnTo>
                                    <a:lnTo>
                                      <a:pt x="1514" y="1160"/>
                                    </a:lnTo>
                                    <a:lnTo>
                                      <a:pt x="1479" y="1215"/>
                                    </a:lnTo>
                                    <a:lnTo>
                                      <a:pt x="1440" y="1270"/>
                                    </a:lnTo>
                                    <a:lnTo>
                                      <a:pt x="1398" y="1322"/>
                                    </a:lnTo>
                                    <a:lnTo>
                                      <a:pt x="1353" y="1371"/>
                                    </a:lnTo>
                                    <a:lnTo>
                                      <a:pt x="1306" y="1417"/>
                                    </a:lnTo>
                                    <a:lnTo>
                                      <a:pt x="1256" y="1461"/>
                                    </a:lnTo>
                                    <a:lnTo>
                                      <a:pt x="1202" y="1502"/>
                                    </a:lnTo>
                                    <a:lnTo>
                                      <a:pt x="1146" y="1540"/>
                                    </a:lnTo>
                                    <a:lnTo>
                                      <a:pt x="1087" y="1573"/>
                                    </a:lnTo>
                                    <a:lnTo>
                                      <a:pt x="1025" y="1604"/>
                                    </a:lnTo>
                                    <a:lnTo>
                                      <a:pt x="961" y="1630"/>
                                    </a:lnTo>
                                    <a:lnTo>
                                      <a:pt x="893" y="1652"/>
                                    </a:lnTo>
                                    <a:lnTo>
                                      <a:pt x="823" y="1669"/>
                                    </a:lnTo>
                                    <a:lnTo>
                                      <a:pt x="751" y="1681"/>
                                    </a:lnTo>
                                    <a:lnTo>
                                      <a:pt x="676" y="1690"/>
                                    </a:lnTo>
                                    <a:lnTo>
                                      <a:pt x="597" y="1692"/>
                                    </a:lnTo>
                                    <a:lnTo>
                                      <a:pt x="515" y="1688"/>
                                    </a:lnTo>
                                    <a:lnTo>
                                      <a:pt x="435" y="1679"/>
                                    </a:lnTo>
                                    <a:lnTo>
                                      <a:pt x="357" y="1663"/>
                                    </a:lnTo>
                                    <a:lnTo>
                                      <a:pt x="281" y="1641"/>
                                    </a:lnTo>
                                    <a:lnTo>
                                      <a:pt x="206" y="1614"/>
                                    </a:lnTo>
                                    <a:lnTo>
                                      <a:pt x="135" y="1581"/>
                                    </a:lnTo>
                                    <a:lnTo>
                                      <a:pt x="66" y="1543"/>
                                    </a:lnTo>
                                    <a:lnTo>
                                      <a:pt x="0" y="1500"/>
                                    </a:lnTo>
                                    <a:lnTo>
                                      <a:pt x="46" y="1504"/>
                                    </a:lnTo>
                                    <a:lnTo>
                                      <a:pt x="93" y="1506"/>
                                    </a:lnTo>
                                    <a:lnTo>
                                      <a:pt x="160" y="1503"/>
                                    </a:lnTo>
                                    <a:lnTo>
                                      <a:pt x="226" y="1494"/>
                                    </a:lnTo>
                                    <a:lnTo>
                                      <a:pt x="291" y="1478"/>
                                    </a:lnTo>
                                    <a:lnTo>
                                      <a:pt x="353" y="1457"/>
                                    </a:lnTo>
                                    <a:lnTo>
                                      <a:pt x="413" y="1431"/>
                                    </a:lnTo>
                                    <a:lnTo>
                                      <a:pt x="470" y="1399"/>
                                    </a:lnTo>
                                    <a:lnTo>
                                      <a:pt x="525" y="1364"/>
                                    </a:lnTo>
                                    <a:lnTo>
                                      <a:pt x="576" y="1323"/>
                                    </a:lnTo>
                                    <a:lnTo>
                                      <a:pt x="531" y="1319"/>
                                    </a:lnTo>
                                    <a:lnTo>
                                      <a:pt x="487" y="1309"/>
                                    </a:lnTo>
                                    <a:lnTo>
                                      <a:pt x="444" y="1295"/>
                                    </a:lnTo>
                                    <a:lnTo>
                                      <a:pt x="404" y="1275"/>
                                    </a:lnTo>
                                    <a:lnTo>
                                      <a:pt x="367" y="1251"/>
                                    </a:lnTo>
                                    <a:lnTo>
                                      <a:pt x="332" y="1222"/>
                                    </a:lnTo>
                                    <a:lnTo>
                                      <a:pt x="301" y="1190"/>
                                    </a:lnTo>
                                    <a:lnTo>
                                      <a:pt x="272" y="1153"/>
                                    </a:lnTo>
                                    <a:lnTo>
                                      <a:pt x="248" y="1114"/>
                                    </a:lnTo>
                                    <a:lnTo>
                                      <a:pt x="228" y="1072"/>
                                    </a:lnTo>
                                    <a:lnTo>
                                      <a:pt x="213" y="1027"/>
                                    </a:lnTo>
                                    <a:lnTo>
                                      <a:pt x="249" y="1032"/>
                                    </a:lnTo>
                                    <a:lnTo>
                                      <a:pt x="286" y="1034"/>
                                    </a:lnTo>
                                    <a:lnTo>
                                      <a:pt x="322" y="1032"/>
                                    </a:lnTo>
                                    <a:lnTo>
                                      <a:pt x="355" y="1028"/>
                                    </a:lnTo>
                                    <a:lnTo>
                                      <a:pt x="389" y="1019"/>
                                    </a:lnTo>
                                    <a:lnTo>
                                      <a:pt x="345" y="1007"/>
                                    </a:lnTo>
                                    <a:lnTo>
                                      <a:pt x="304" y="989"/>
                                    </a:lnTo>
                                    <a:lnTo>
                                      <a:pt x="265" y="966"/>
                                    </a:lnTo>
                                    <a:lnTo>
                                      <a:pt x="228" y="939"/>
                                    </a:lnTo>
                                    <a:lnTo>
                                      <a:pt x="195" y="907"/>
                                    </a:lnTo>
                                    <a:lnTo>
                                      <a:pt x="166" y="873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17" y="792"/>
                                    </a:lnTo>
                                    <a:lnTo>
                                      <a:pt x="100" y="747"/>
                                    </a:lnTo>
                                    <a:lnTo>
                                      <a:pt x="87" y="700"/>
                                    </a:lnTo>
                                    <a:lnTo>
                                      <a:pt x="79" y="652"/>
                                    </a:lnTo>
                                    <a:lnTo>
                                      <a:pt x="77" y="600"/>
                                    </a:lnTo>
                                    <a:lnTo>
                                      <a:pt x="77" y="595"/>
                                    </a:lnTo>
                                    <a:lnTo>
                                      <a:pt x="117" y="616"/>
                                    </a:lnTo>
                                    <a:lnTo>
                                      <a:pt x="160" y="633"/>
                                    </a:lnTo>
                                    <a:lnTo>
                                      <a:pt x="205" y="643"/>
                                    </a:lnTo>
                                    <a:lnTo>
                                      <a:pt x="252" y="649"/>
                                    </a:lnTo>
                                    <a:lnTo>
                                      <a:pt x="219" y="620"/>
                                    </a:lnTo>
                                    <a:lnTo>
                                      <a:pt x="189" y="590"/>
                                    </a:lnTo>
                                    <a:lnTo>
                                      <a:pt x="161" y="555"/>
                                    </a:lnTo>
                                    <a:lnTo>
                                      <a:pt x="137" y="518"/>
                                    </a:lnTo>
                                    <a:lnTo>
                                      <a:pt x="117" y="477"/>
                                    </a:lnTo>
                                    <a:lnTo>
                                      <a:pt x="101" y="434"/>
                                    </a:lnTo>
                                    <a:lnTo>
                                      <a:pt x="89" y="389"/>
                                    </a:lnTo>
                                    <a:lnTo>
                                      <a:pt x="82" y="342"/>
                                    </a:lnTo>
                                    <a:lnTo>
                                      <a:pt x="80" y="292"/>
                                    </a:lnTo>
                                    <a:lnTo>
                                      <a:pt x="82" y="246"/>
                                    </a:lnTo>
                                    <a:lnTo>
                                      <a:pt x="88" y="201"/>
                                    </a:lnTo>
                                    <a:lnTo>
                                      <a:pt x="98" y="158"/>
                                    </a:lnTo>
                                    <a:lnTo>
                                      <a:pt x="114" y="118"/>
                                    </a:lnTo>
                                    <a:lnTo>
                                      <a:pt x="132" y="78"/>
                                    </a:lnTo>
                                    <a:lnTo>
                                      <a:pt x="182" y="141"/>
                                    </a:lnTo>
                                    <a:lnTo>
                                      <a:pt x="236" y="199"/>
                                    </a:lnTo>
                                    <a:lnTo>
                                      <a:pt x="293" y="255"/>
                                    </a:lnTo>
                                    <a:lnTo>
                                      <a:pt x="354" y="305"/>
                                    </a:lnTo>
                                    <a:lnTo>
                                      <a:pt x="417" y="350"/>
                                    </a:lnTo>
                                    <a:lnTo>
                                      <a:pt x="484" y="391"/>
                                    </a:lnTo>
                                    <a:lnTo>
                                      <a:pt x="553" y="428"/>
                                    </a:lnTo>
                                    <a:lnTo>
                                      <a:pt x="625" y="458"/>
                                    </a:lnTo>
                                    <a:lnTo>
                                      <a:pt x="700" y="483"/>
                                    </a:lnTo>
                                    <a:lnTo>
                                      <a:pt x="776" y="503"/>
                                    </a:lnTo>
                                    <a:lnTo>
                                      <a:pt x="855" y="517"/>
                                    </a:lnTo>
                                    <a:lnTo>
                                      <a:pt x="934" y="524"/>
                                    </a:lnTo>
                                    <a:lnTo>
                                      <a:pt x="927" y="477"/>
                                    </a:lnTo>
                                    <a:lnTo>
                                      <a:pt x="925" y="426"/>
                                    </a:lnTo>
                                    <a:lnTo>
                                      <a:pt x="928" y="373"/>
                                    </a:lnTo>
                                    <a:lnTo>
                                      <a:pt x="936" y="322"/>
                                    </a:lnTo>
                                    <a:lnTo>
                                      <a:pt x="951" y="273"/>
                                    </a:lnTo>
                                    <a:lnTo>
                                      <a:pt x="970" y="226"/>
                                    </a:lnTo>
                                    <a:lnTo>
                                      <a:pt x="994" y="182"/>
                                    </a:lnTo>
                                    <a:lnTo>
                                      <a:pt x="1023" y="144"/>
                                    </a:lnTo>
                                    <a:lnTo>
                                      <a:pt x="1056" y="108"/>
                                    </a:lnTo>
                                    <a:lnTo>
                                      <a:pt x="1091" y="77"/>
                                    </a:lnTo>
                                    <a:lnTo>
                                      <a:pt x="1131" y="49"/>
                                    </a:lnTo>
                                    <a:lnTo>
                                      <a:pt x="1173" y="29"/>
                                    </a:lnTo>
                                    <a:lnTo>
                                      <a:pt x="1218" y="13"/>
                                    </a:lnTo>
                                    <a:lnTo>
                                      <a:pt x="1265" y="3"/>
                                    </a:lnTo>
                                    <a:lnTo>
                                      <a:pt x="131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C6086EC" id="Group 4" o:spid="_x0000_s1026" alt="Twitter icon" style="width:25.9pt;height:25.9pt;mso-position-horizontal-relative:char;mso-position-vertical-relative:line" coordsize="430,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">
                    <o:lock v:ext="edit" aspectratio="t"/>
                    <v:shape id="Circle around Twitter symbol" o:spid="_x0000_s1027" style="position:absolute;width:430;height:430;visibility:visible;mso-wrap-style:square;v-text-anchor:top" coordsize="3441,3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" path="m1720,r105,4l1929,13r100,16l2129,50r97,26l2320,108r92,38l2502,188r86,48l2672,287r80,57l2828,406r73,65l2971,540r64,73l3096,690r58,79l3205,853r48,86l3295,1029r38,92l3364,1215r28,98l3412,1412r16,101l3438,1616r3,105l3438,1826r-10,103l3412,2030r-20,100l3364,2226r-31,95l3295,2413r-42,89l3205,2589r-51,83l3096,2753r-61,76l2971,2902r-70,70l2828,3037r-76,60l2672,3154r-84,52l2502,3253r-90,43l2320,3333r-94,32l2129,3393r-100,21l1929,3428r-104,10l1720,3441r-105,-3l1513,3428r-102,-14l1312,3393r-98,-28l1120,3333r-92,-37l939,3253r-87,-47l769,3154r-80,-57l612,3037r-73,-65l470,2902r-65,-73l344,2753r-57,-81l235,2589r-47,-87l145,2413r-37,-92l76,2226,49,2130,28,2030,13,1929,4,1826,,1721,4,1616r9,-103l28,1412r21,-99l76,1215r32,-94l145,1029r43,-90l235,853r52,-84l344,690r61,-77l470,540r69,-69l612,406r77,-62l769,287r83,-51l939,188r89,-42l1120,108r94,-32l1312,50r99,-21l1513,13,1615,4,1720,xe" fillcolor="#ea4e4e [3204]" strokecolor="#ea4e4e [3204]" strokeweight="0">
                      <v:path arrowok="t" o:connecttype="custom" o:connectlocs="228,0;254,4;278,9;301,18;323,29;344,43;363,59;379,77;394,96;407,117;417,140;424,164;428,189;430,215;428,241;424,266;417,290;407,313;394,334;379,354;363,371;344,387;323,401;301,412;278,421;254,427;228,430;202,430;176,427;152,421;128,412;106,401;86,387;67,371;51,354;36,334;23,313;13,290;6,266;2,241;0,215;2,189;6,164;13,140;23,117;36,96;51,77;67,59;86,43;106,29;128,18;152,9;176,4;202,0" o:connectangles="0,0,0,0,0,0,0,0,0,0,0,0,0,0,0,0,0,0,0,0,0,0,0,0,0,0,0,0,0,0,0,0,0,0,0,0,0,0,0,0,0,0,0,0,0,0,0,0,0,0,0,0,0,0"/>
                    </v:shape>
                    <v:shape id="Twitter symbol" o:spid="_x0000_s1028" style="position:absolute;left:104;top:119;width:238;height:211;visibility:visible;mso-wrap-style:square;v-text-anchor:top" coordsize="1898,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" path="m1314,r48,3l1407,12r44,14l1491,46r39,25l1566,101r32,33l1664,118r63,-23l1788,65r57,-34l1829,80r-23,45l1779,167r-31,37l1712,238r-37,29l1732,257r58,-15l1844,223r54,-23l1865,251r-36,47l1790,342r-42,42l1704,421r1,56l1703,540r-4,63l1690,666r-11,64l1665,794r-18,64l1626,920r-23,62l1576,1042r-29,60l1514,1160r-35,55l1440,1270r-42,52l1353,1371r-47,46l1256,1461r-54,41l1146,1540r-59,33l1025,1604r-64,26l893,1652r-70,17l751,1681r-75,9l597,1692r-82,-4l435,1679r-78,-16l281,1641r-75,-27l135,1581,66,1543,,1500r46,4l93,1506r67,-3l226,1494r65,-16l353,1457r60,-26l470,1399r55,-35l576,1323r-45,-4l487,1309r-43,-14l404,1275r-37,-24l332,1222r-31,-32l272,1153r-24,-39l228,1072r-15,-45l249,1032r37,2l322,1032r33,-4l389,1019r-44,-12l304,989,265,966,228,939,195,907,166,873,139,834,117,792,100,747,87,700,79,652,77,600r,-5l117,616r43,17l205,643r47,6l219,620,189,590,161,555,137,518,117,477,101,434,89,389,82,342,80,292r2,-46l88,201,98,158r16,-40l132,78r50,63l236,199r57,56l354,305r63,45l484,391r69,37l625,458r75,25l776,503r79,14l934,524r-7,-47l925,426r3,-53l936,322r15,-49l970,226r24,-44l1023,144r33,-36l1091,77r40,-28l1173,29r45,-16l1265,3,1314,xe" fillcolor="black" strokeweight="0">
                      <v:path arrowok="t" o:connecttype="custom" o:connectlocs="176,1;192,9;209,15;231,4;223,21;210,33;231,28;229,37;214,53;213,75;209,99;201,122;190,145;175,165;157,182;136,196;112,206;85,211;55,209;26,201;0,187;20,187;44,182;66,170;61,163;46,156;34,144;27,128;40,129;43,126;29,117;17,104;11,87;10,74;26,80;24,74;15,59;10,43;11,25;17,10;37,32;61,49;88,60;117,65;116,47;122,28;132,13;147,4;165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7E8636C2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061450B6" wp14:editId="54691103">
                    <wp:extent cx="329184" cy="329184"/>
                    <wp:effectExtent l="0" t="0" r="13970" b="13970"/>
                    <wp:docPr id="9" name="Group 10" descr="Telephone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10" name="Circle around 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" name="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378AAA7" id="Group 10" o:spid="_x0000_s1026" alt="Telephone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">
                    <o:lock v:ext="edit" aspectratio="t"/>
                    <v:shape id="Circle around telephone symbol" o:spid="_x0000_s1027" style="position:absolute;width:431;height:431;visibility:visible;mso-wrap-style:square;v-text-anchor:top" coordsize="3451,3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&#13;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ea4e4e [3204]" strokecolor="#ea4e4e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Telephone symbol" o:spid="_x0000_s1028" style="position:absolute;left:97;top:95;width:237;height:238;visibility:visible;mso-wrap-style:square;v-text-anchor:top" coordsize="1894,18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&#13;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7DEFB313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DBE7116" wp14:editId="6E054064">
                    <wp:extent cx="329184" cy="329184"/>
                    <wp:effectExtent l="0" t="0" r="13970" b="13970"/>
                    <wp:docPr id="12" name="Group 16" descr="LinkedIn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13" name="Circle around LinkedIn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725 w 3451"/>
                                  <a:gd name="T1" fmla="*/ 0 h 3451"/>
                                  <a:gd name="T2" fmla="*/ 1933 w 3451"/>
                                  <a:gd name="T3" fmla="*/ 13 h 3451"/>
                                  <a:gd name="T4" fmla="*/ 2134 w 3451"/>
                                  <a:gd name="T5" fmla="*/ 49 h 3451"/>
                                  <a:gd name="T6" fmla="*/ 2327 w 3451"/>
                                  <a:gd name="T7" fmla="*/ 109 h 3451"/>
                                  <a:gd name="T8" fmla="*/ 2509 w 3451"/>
                                  <a:gd name="T9" fmla="*/ 189 h 3451"/>
                                  <a:gd name="T10" fmla="*/ 2679 w 3451"/>
                                  <a:gd name="T11" fmla="*/ 288 h 3451"/>
                                  <a:gd name="T12" fmla="*/ 2837 w 3451"/>
                                  <a:gd name="T13" fmla="*/ 407 h 3451"/>
                                  <a:gd name="T14" fmla="*/ 2979 w 3451"/>
                                  <a:gd name="T15" fmla="*/ 542 h 3451"/>
                                  <a:gd name="T16" fmla="*/ 3105 w 3451"/>
                                  <a:gd name="T17" fmla="*/ 691 h 3451"/>
                                  <a:gd name="T18" fmla="*/ 3215 w 3451"/>
                                  <a:gd name="T19" fmla="*/ 855 h 3451"/>
                                  <a:gd name="T20" fmla="*/ 3305 w 3451"/>
                                  <a:gd name="T21" fmla="*/ 1032 h 3451"/>
                                  <a:gd name="T22" fmla="*/ 3374 w 3451"/>
                                  <a:gd name="T23" fmla="*/ 1219 h 3451"/>
                                  <a:gd name="T24" fmla="*/ 3422 w 3451"/>
                                  <a:gd name="T25" fmla="*/ 1416 h 3451"/>
                                  <a:gd name="T26" fmla="*/ 3447 w 3451"/>
                                  <a:gd name="T27" fmla="*/ 1620 h 3451"/>
                                  <a:gd name="T28" fmla="*/ 3447 w 3451"/>
                                  <a:gd name="T29" fmla="*/ 1831 h 3451"/>
                                  <a:gd name="T30" fmla="*/ 3422 w 3451"/>
                                  <a:gd name="T31" fmla="*/ 2036 h 3451"/>
                                  <a:gd name="T32" fmla="*/ 3374 w 3451"/>
                                  <a:gd name="T33" fmla="*/ 2233 h 3451"/>
                                  <a:gd name="T34" fmla="*/ 3305 w 3451"/>
                                  <a:gd name="T35" fmla="*/ 2420 h 3451"/>
                                  <a:gd name="T36" fmla="*/ 3215 w 3451"/>
                                  <a:gd name="T37" fmla="*/ 2596 h 3451"/>
                                  <a:gd name="T38" fmla="*/ 3105 w 3451"/>
                                  <a:gd name="T39" fmla="*/ 2761 h 3451"/>
                                  <a:gd name="T40" fmla="*/ 2979 w 3451"/>
                                  <a:gd name="T41" fmla="*/ 2911 h 3451"/>
                                  <a:gd name="T42" fmla="*/ 2837 w 3451"/>
                                  <a:gd name="T43" fmla="*/ 3046 h 3451"/>
                                  <a:gd name="T44" fmla="*/ 2679 w 3451"/>
                                  <a:gd name="T45" fmla="*/ 3163 h 3451"/>
                                  <a:gd name="T46" fmla="*/ 2509 w 3451"/>
                                  <a:gd name="T47" fmla="*/ 3262 h 3451"/>
                                  <a:gd name="T48" fmla="*/ 2327 w 3451"/>
                                  <a:gd name="T49" fmla="*/ 3343 h 3451"/>
                                  <a:gd name="T50" fmla="*/ 2134 w 3451"/>
                                  <a:gd name="T51" fmla="*/ 3402 h 3451"/>
                                  <a:gd name="T52" fmla="*/ 1933 w 3451"/>
                                  <a:gd name="T53" fmla="*/ 3438 h 3451"/>
                                  <a:gd name="T54" fmla="*/ 1725 w 3451"/>
                                  <a:gd name="T55" fmla="*/ 3451 h 3451"/>
                                  <a:gd name="T56" fmla="*/ 1516 w 3451"/>
                                  <a:gd name="T57" fmla="*/ 3438 h 3451"/>
                                  <a:gd name="T58" fmla="*/ 1315 w 3451"/>
                                  <a:gd name="T59" fmla="*/ 3402 h 3451"/>
                                  <a:gd name="T60" fmla="*/ 1123 w 3451"/>
                                  <a:gd name="T61" fmla="*/ 3343 h 3451"/>
                                  <a:gd name="T62" fmla="*/ 941 w 3451"/>
                                  <a:gd name="T63" fmla="*/ 3262 h 3451"/>
                                  <a:gd name="T64" fmla="*/ 771 w 3451"/>
                                  <a:gd name="T65" fmla="*/ 3163 h 3451"/>
                                  <a:gd name="T66" fmla="*/ 614 w 3451"/>
                                  <a:gd name="T67" fmla="*/ 3046 h 3451"/>
                                  <a:gd name="T68" fmla="*/ 471 w 3451"/>
                                  <a:gd name="T69" fmla="*/ 2911 h 3451"/>
                                  <a:gd name="T70" fmla="*/ 345 w 3451"/>
                                  <a:gd name="T71" fmla="*/ 2761 h 3451"/>
                                  <a:gd name="T72" fmla="*/ 236 w 3451"/>
                                  <a:gd name="T73" fmla="*/ 2596 h 3451"/>
                                  <a:gd name="T74" fmla="*/ 146 w 3451"/>
                                  <a:gd name="T75" fmla="*/ 2420 h 3451"/>
                                  <a:gd name="T76" fmla="*/ 75 w 3451"/>
                                  <a:gd name="T77" fmla="*/ 2233 h 3451"/>
                                  <a:gd name="T78" fmla="*/ 28 w 3451"/>
                                  <a:gd name="T79" fmla="*/ 2036 h 3451"/>
                                  <a:gd name="T80" fmla="*/ 3 w 3451"/>
                                  <a:gd name="T81" fmla="*/ 1831 h 3451"/>
                                  <a:gd name="T82" fmla="*/ 3 w 3451"/>
                                  <a:gd name="T83" fmla="*/ 1620 h 3451"/>
                                  <a:gd name="T84" fmla="*/ 28 w 3451"/>
                                  <a:gd name="T85" fmla="*/ 1416 h 3451"/>
                                  <a:gd name="T86" fmla="*/ 75 w 3451"/>
                                  <a:gd name="T87" fmla="*/ 1219 h 3451"/>
                                  <a:gd name="T88" fmla="*/ 146 w 3451"/>
                                  <a:gd name="T89" fmla="*/ 1032 h 3451"/>
                                  <a:gd name="T90" fmla="*/ 236 w 3451"/>
                                  <a:gd name="T91" fmla="*/ 855 h 3451"/>
                                  <a:gd name="T92" fmla="*/ 345 w 3451"/>
                                  <a:gd name="T93" fmla="*/ 691 h 3451"/>
                                  <a:gd name="T94" fmla="*/ 471 w 3451"/>
                                  <a:gd name="T95" fmla="*/ 542 h 3451"/>
                                  <a:gd name="T96" fmla="*/ 614 w 3451"/>
                                  <a:gd name="T97" fmla="*/ 407 h 3451"/>
                                  <a:gd name="T98" fmla="*/ 771 w 3451"/>
                                  <a:gd name="T99" fmla="*/ 288 h 3451"/>
                                  <a:gd name="T100" fmla="*/ 941 w 3451"/>
                                  <a:gd name="T101" fmla="*/ 189 h 3451"/>
                                  <a:gd name="T102" fmla="*/ 1123 w 3451"/>
                                  <a:gd name="T103" fmla="*/ 109 h 3451"/>
                                  <a:gd name="T104" fmla="*/ 1315 w 3451"/>
                                  <a:gd name="T105" fmla="*/ 49 h 3451"/>
                                  <a:gd name="T106" fmla="*/ 1516 w 3451"/>
                                  <a:gd name="T107" fmla="*/ 13 h 3451"/>
                                  <a:gd name="T108" fmla="*/ 1725 w 3451"/>
                                  <a:gd name="T109" fmla="*/ 0 h 34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3451" h="3451">
                                    <a:moveTo>
                                      <a:pt x="1725" y="0"/>
                                    </a:moveTo>
                                    <a:lnTo>
                                      <a:pt x="1725" y="0"/>
                                    </a:lnTo>
                                    <a:lnTo>
                                      <a:pt x="1831" y="4"/>
                                    </a:lnTo>
                                    <a:lnTo>
                                      <a:pt x="1933" y="13"/>
                                    </a:lnTo>
                                    <a:lnTo>
                                      <a:pt x="2035" y="29"/>
                                    </a:lnTo>
                                    <a:lnTo>
                                      <a:pt x="2134" y="49"/>
                                    </a:lnTo>
                                    <a:lnTo>
                                      <a:pt x="2232" y="77"/>
                                    </a:lnTo>
                                    <a:lnTo>
                                      <a:pt x="2327" y="109"/>
                                    </a:lnTo>
                                    <a:lnTo>
                                      <a:pt x="2419" y="146"/>
                                    </a:lnTo>
                                    <a:lnTo>
                                      <a:pt x="2509" y="189"/>
                                    </a:lnTo>
                                    <a:lnTo>
                                      <a:pt x="2596" y="236"/>
                                    </a:lnTo>
                                    <a:lnTo>
                                      <a:pt x="2679" y="288"/>
                                    </a:lnTo>
                                    <a:lnTo>
                                      <a:pt x="2760" y="345"/>
                                    </a:lnTo>
                                    <a:lnTo>
                                      <a:pt x="2837" y="407"/>
                                    </a:lnTo>
                                    <a:lnTo>
                                      <a:pt x="2909" y="472"/>
                                    </a:lnTo>
                                    <a:lnTo>
                                      <a:pt x="2979" y="542"/>
                                    </a:lnTo>
                                    <a:lnTo>
                                      <a:pt x="3044" y="614"/>
                                    </a:lnTo>
                                    <a:lnTo>
                                      <a:pt x="3105" y="691"/>
                                    </a:lnTo>
                                    <a:lnTo>
                                      <a:pt x="3163" y="772"/>
                                    </a:lnTo>
                                    <a:lnTo>
                                      <a:pt x="3215" y="855"/>
                                    </a:lnTo>
                                    <a:lnTo>
                                      <a:pt x="3262" y="942"/>
                                    </a:lnTo>
                                    <a:lnTo>
                                      <a:pt x="3305" y="1032"/>
                                    </a:lnTo>
                                    <a:lnTo>
                                      <a:pt x="3342" y="1124"/>
                                    </a:lnTo>
                                    <a:lnTo>
                                      <a:pt x="3374" y="1219"/>
                                    </a:lnTo>
                                    <a:lnTo>
                                      <a:pt x="3402" y="1317"/>
                                    </a:lnTo>
                                    <a:lnTo>
                                      <a:pt x="3422" y="1416"/>
                                    </a:lnTo>
                                    <a:lnTo>
                                      <a:pt x="3438" y="1518"/>
                                    </a:lnTo>
                                    <a:lnTo>
                                      <a:pt x="3447" y="1620"/>
                                    </a:lnTo>
                                    <a:lnTo>
                                      <a:pt x="3451" y="1726"/>
                                    </a:lnTo>
                                    <a:lnTo>
                                      <a:pt x="3447" y="1831"/>
                                    </a:lnTo>
                                    <a:lnTo>
                                      <a:pt x="3438" y="1935"/>
                                    </a:lnTo>
                                    <a:lnTo>
                                      <a:pt x="3422" y="2036"/>
                                    </a:lnTo>
                                    <a:lnTo>
                                      <a:pt x="3402" y="2136"/>
                                    </a:lnTo>
                                    <a:lnTo>
                                      <a:pt x="3374" y="2233"/>
                                    </a:lnTo>
                                    <a:lnTo>
                                      <a:pt x="3342" y="2328"/>
                                    </a:lnTo>
                                    <a:lnTo>
                                      <a:pt x="3305" y="2420"/>
                                    </a:lnTo>
                                    <a:lnTo>
                                      <a:pt x="3262" y="2510"/>
                                    </a:lnTo>
                                    <a:lnTo>
                                      <a:pt x="3215" y="2596"/>
                                    </a:lnTo>
                                    <a:lnTo>
                                      <a:pt x="3163" y="2680"/>
                                    </a:lnTo>
                                    <a:lnTo>
                                      <a:pt x="3105" y="2761"/>
                                    </a:lnTo>
                                    <a:lnTo>
                                      <a:pt x="3044" y="2837"/>
                                    </a:lnTo>
                                    <a:lnTo>
                                      <a:pt x="2979" y="2911"/>
                                    </a:lnTo>
                                    <a:lnTo>
                                      <a:pt x="2909" y="2980"/>
                                    </a:lnTo>
                                    <a:lnTo>
                                      <a:pt x="2837" y="3046"/>
                                    </a:lnTo>
                                    <a:lnTo>
                                      <a:pt x="2760" y="3106"/>
                                    </a:lnTo>
                                    <a:lnTo>
                                      <a:pt x="2679" y="3163"/>
                                    </a:lnTo>
                                    <a:lnTo>
                                      <a:pt x="2596" y="3215"/>
                                    </a:lnTo>
                                    <a:lnTo>
                                      <a:pt x="2509" y="3262"/>
                                    </a:lnTo>
                                    <a:lnTo>
                                      <a:pt x="2419" y="3305"/>
                                    </a:lnTo>
                                    <a:lnTo>
                                      <a:pt x="2327" y="3343"/>
                                    </a:lnTo>
                                    <a:lnTo>
                                      <a:pt x="2232" y="3376"/>
                                    </a:lnTo>
                                    <a:lnTo>
                                      <a:pt x="2134" y="3402"/>
                                    </a:lnTo>
                                    <a:lnTo>
                                      <a:pt x="2035" y="3423"/>
                                    </a:lnTo>
                                    <a:lnTo>
                                      <a:pt x="1933" y="3438"/>
                                    </a:lnTo>
                                    <a:lnTo>
                                      <a:pt x="1831" y="3448"/>
                                    </a:lnTo>
                                    <a:lnTo>
                                      <a:pt x="1725" y="3451"/>
                                    </a:lnTo>
                                    <a:lnTo>
                                      <a:pt x="1620" y="3448"/>
                                    </a:lnTo>
                                    <a:lnTo>
                                      <a:pt x="1516" y="3438"/>
                                    </a:lnTo>
                                    <a:lnTo>
                                      <a:pt x="1415" y="3423"/>
                                    </a:lnTo>
                                    <a:lnTo>
                                      <a:pt x="1315" y="3402"/>
                                    </a:lnTo>
                                    <a:lnTo>
                                      <a:pt x="1218" y="3376"/>
                                    </a:lnTo>
                                    <a:lnTo>
                                      <a:pt x="1123" y="3343"/>
                                    </a:lnTo>
                                    <a:lnTo>
                                      <a:pt x="1031" y="3305"/>
                                    </a:lnTo>
                                    <a:lnTo>
                                      <a:pt x="941" y="3262"/>
                                    </a:lnTo>
                                    <a:lnTo>
                                      <a:pt x="855" y="3215"/>
                                    </a:lnTo>
                                    <a:lnTo>
                                      <a:pt x="771" y="3163"/>
                                    </a:lnTo>
                                    <a:lnTo>
                                      <a:pt x="690" y="3106"/>
                                    </a:lnTo>
                                    <a:lnTo>
                                      <a:pt x="614" y="3046"/>
                                    </a:lnTo>
                                    <a:lnTo>
                                      <a:pt x="540" y="2980"/>
                                    </a:lnTo>
                                    <a:lnTo>
                                      <a:pt x="471" y="2911"/>
                                    </a:lnTo>
                                    <a:lnTo>
                                      <a:pt x="405" y="2837"/>
                                    </a:lnTo>
                                    <a:lnTo>
                                      <a:pt x="345" y="2761"/>
                                    </a:lnTo>
                                    <a:lnTo>
                                      <a:pt x="288" y="2680"/>
                                    </a:lnTo>
                                    <a:lnTo>
                                      <a:pt x="236" y="2596"/>
                                    </a:lnTo>
                                    <a:lnTo>
                                      <a:pt x="189" y="2510"/>
                                    </a:lnTo>
                                    <a:lnTo>
                                      <a:pt x="146" y="2420"/>
                                    </a:lnTo>
                                    <a:lnTo>
                                      <a:pt x="108" y="2328"/>
                                    </a:lnTo>
                                    <a:lnTo>
                                      <a:pt x="75" y="2233"/>
                                    </a:lnTo>
                                    <a:lnTo>
                                      <a:pt x="49" y="2136"/>
                                    </a:lnTo>
                                    <a:lnTo>
                                      <a:pt x="28" y="2036"/>
                                    </a:lnTo>
                                    <a:lnTo>
                                      <a:pt x="13" y="1935"/>
                                    </a:lnTo>
                                    <a:lnTo>
                                      <a:pt x="3" y="1831"/>
                                    </a:lnTo>
                                    <a:lnTo>
                                      <a:pt x="0" y="1726"/>
                                    </a:lnTo>
                                    <a:lnTo>
                                      <a:pt x="3" y="1620"/>
                                    </a:lnTo>
                                    <a:lnTo>
                                      <a:pt x="13" y="1518"/>
                                    </a:lnTo>
                                    <a:lnTo>
                                      <a:pt x="28" y="1416"/>
                                    </a:lnTo>
                                    <a:lnTo>
                                      <a:pt x="49" y="1317"/>
                                    </a:lnTo>
                                    <a:lnTo>
                                      <a:pt x="75" y="1219"/>
                                    </a:lnTo>
                                    <a:lnTo>
                                      <a:pt x="108" y="1124"/>
                                    </a:lnTo>
                                    <a:lnTo>
                                      <a:pt x="146" y="1032"/>
                                    </a:lnTo>
                                    <a:lnTo>
                                      <a:pt x="189" y="942"/>
                                    </a:lnTo>
                                    <a:lnTo>
                                      <a:pt x="236" y="855"/>
                                    </a:lnTo>
                                    <a:lnTo>
                                      <a:pt x="288" y="772"/>
                                    </a:lnTo>
                                    <a:lnTo>
                                      <a:pt x="345" y="691"/>
                                    </a:lnTo>
                                    <a:lnTo>
                                      <a:pt x="405" y="614"/>
                                    </a:lnTo>
                                    <a:lnTo>
                                      <a:pt x="471" y="542"/>
                                    </a:lnTo>
                                    <a:lnTo>
                                      <a:pt x="540" y="472"/>
                                    </a:lnTo>
                                    <a:lnTo>
                                      <a:pt x="614" y="407"/>
                                    </a:lnTo>
                                    <a:lnTo>
                                      <a:pt x="690" y="345"/>
                                    </a:lnTo>
                                    <a:lnTo>
                                      <a:pt x="771" y="288"/>
                                    </a:lnTo>
                                    <a:lnTo>
                                      <a:pt x="855" y="236"/>
                                    </a:lnTo>
                                    <a:lnTo>
                                      <a:pt x="941" y="189"/>
                                    </a:lnTo>
                                    <a:lnTo>
                                      <a:pt x="1031" y="146"/>
                                    </a:lnTo>
                                    <a:lnTo>
                                      <a:pt x="1123" y="109"/>
                                    </a:lnTo>
                                    <a:lnTo>
                                      <a:pt x="1218" y="77"/>
                                    </a:lnTo>
                                    <a:lnTo>
                                      <a:pt x="1315" y="49"/>
                                    </a:lnTo>
                                    <a:lnTo>
                                      <a:pt x="1415" y="29"/>
                                    </a:lnTo>
                                    <a:lnTo>
                                      <a:pt x="1516" y="13"/>
                                    </a:lnTo>
                                    <a:lnTo>
                                      <a:pt x="1620" y="4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" name="LinkedIn symbol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13" y="102"/>
                                <a:ext cx="203" cy="202"/>
                              </a:xfrm>
                              <a:custGeom>
                                <a:avLst/>
                                <a:gdLst>
                                  <a:gd name="T0" fmla="*/ 362 w 1619"/>
                                  <a:gd name="T1" fmla="*/ 537 h 1615"/>
                                  <a:gd name="T2" fmla="*/ 27 w 1619"/>
                                  <a:gd name="T3" fmla="*/ 1615 h 1615"/>
                                  <a:gd name="T4" fmla="*/ 1217 w 1619"/>
                                  <a:gd name="T5" fmla="*/ 509 h 1615"/>
                                  <a:gd name="T6" fmla="*/ 1314 w 1619"/>
                                  <a:gd name="T7" fmla="*/ 517 h 1615"/>
                                  <a:gd name="T8" fmla="*/ 1396 w 1619"/>
                                  <a:gd name="T9" fmla="*/ 538 h 1615"/>
                                  <a:gd name="T10" fmla="*/ 1462 w 1619"/>
                                  <a:gd name="T11" fmla="*/ 571 h 1615"/>
                                  <a:gd name="T12" fmla="*/ 1514 w 1619"/>
                                  <a:gd name="T13" fmla="*/ 617 h 1615"/>
                                  <a:gd name="T14" fmla="*/ 1554 w 1619"/>
                                  <a:gd name="T15" fmla="*/ 673 h 1615"/>
                                  <a:gd name="T16" fmla="*/ 1582 w 1619"/>
                                  <a:gd name="T17" fmla="*/ 738 h 1615"/>
                                  <a:gd name="T18" fmla="*/ 1601 w 1619"/>
                                  <a:gd name="T19" fmla="*/ 811 h 1615"/>
                                  <a:gd name="T20" fmla="*/ 1613 w 1619"/>
                                  <a:gd name="T21" fmla="*/ 892 h 1615"/>
                                  <a:gd name="T22" fmla="*/ 1618 w 1619"/>
                                  <a:gd name="T23" fmla="*/ 978 h 1615"/>
                                  <a:gd name="T24" fmla="*/ 1619 w 1619"/>
                                  <a:gd name="T25" fmla="*/ 1615 h 1615"/>
                                  <a:gd name="T26" fmla="*/ 1284 w 1619"/>
                                  <a:gd name="T27" fmla="*/ 1091 h 1615"/>
                                  <a:gd name="T28" fmla="*/ 1283 w 1619"/>
                                  <a:gd name="T29" fmla="*/ 1042 h 1615"/>
                                  <a:gd name="T30" fmla="*/ 1281 w 1619"/>
                                  <a:gd name="T31" fmla="*/ 993 h 1615"/>
                                  <a:gd name="T32" fmla="*/ 1273 w 1619"/>
                                  <a:gd name="T33" fmla="*/ 945 h 1615"/>
                                  <a:gd name="T34" fmla="*/ 1261 w 1619"/>
                                  <a:gd name="T35" fmla="*/ 901 h 1615"/>
                                  <a:gd name="T36" fmla="*/ 1240 w 1619"/>
                                  <a:gd name="T37" fmla="*/ 862 h 1615"/>
                                  <a:gd name="T38" fmla="*/ 1208 w 1619"/>
                                  <a:gd name="T39" fmla="*/ 832 h 1615"/>
                                  <a:gd name="T40" fmla="*/ 1166 w 1619"/>
                                  <a:gd name="T41" fmla="*/ 812 h 1615"/>
                                  <a:gd name="T42" fmla="*/ 1109 w 1619"/>
                                  <a:gd name="T43" fmla="*/ 805 h 1615"/>
                                  <a:gd name="T44" fmla="*/ 1047 w 1619"/>
                                  <a:gd name="T45" fmla="*/ 812 h 1615"/>
                                  <a:gd name="T46" fmla="*/ 999 w 1619"/>
                                  <a:gd name="T47" fmla="*/ 831 h 1615"/>
                                  <a:gd name="T48" fmla="*/ 963 w 1619"/>
                                  <a:gd name="T49" fmla="*/ 861 h 1615"/>
                                  <a:gd name="T50" fmla="*/ 937 w 1619"/>
                                  <a:gd name="T51" fmla="*/ 901 h 1615"/>
                                  <a:gd name="T52" fmla="*/ 921 w 1619"/>
                                  <a:gd name="T53" fmla="*/ 947 h 1615"/>
                                  <a:gd name="T54" fmla="*/ 912 w 1619"/>
                                  <a:gd name="T55" fmla="*/ 998 h 1615"/>
                                  <a:gd name="T56" fmla="*/ 908 w 1619"/>
                                  <a:gd name="T57" fmla="*/ 1054 h 1615"/>
                                  <a:gd name="T58" fmla="*/ 908 w 1619"/>
                                  <a:gd name="T59" fmla="*/ 1615 h 1615"/>
                                  <a:gd name="T60" fmla="*/ 573 w 1619"/>
                                  <a:gd name="T61" fmla="*/ 537 h 1615"/>
                                  <a:gd name="T62" fmla="*/ 894 w 1619"/>
                                  <a:gd name="T63" fmla="*/ 684 h 1615"/>
                                  <a:gd name="T64" fmla="*/ 913 w 1619"/>
                                  <a:gd name="T65" fmla="*/ 660 h 1615"/>
                                  <a:gd name="T66" fmla="*/ 950 w 1619"/>
                                  <a:gd name="T67" fmla="*/ 615 h 1615"/>
                                  <a:gd name="T68" fmla="*/ 999 w 1619"/>
                                  <a:gd name="T69" fmla="*/ 574 h 1615"/>
                                  <a:gd name="T70" fmla="*/ 1060 w 1619"/>
                                  <a:gd name="T71" fmla="*/ 541 h 1615"/>
                                  <a:gd name="T72" fmla="*/ 1133 w 1619"/>
                                  <a:gd name="T73" fmla="*/ 518 h 1615"/>
                                  <a:gd name="T74" fmla="*/ 1217 w 1619"/>
                                  <a:gd name="T75" fmla="*/ 509 h 1615"/>
                                  <a:gd name="T76" fmla="*/ 229 w 1619"/>
                                  <a:gd name="T77" fmla="*/ 3 h 1615"/>
                                  <a:gd name="T78" fmla="*/ 293 w 1619"/>
                                  <a:gd name="T79" fmla="*/ 26 h 1615"/>
                                  <a:gd name="T80" fmla="*/ 343 w 1619"/>
                                  <a:gd name="T81" fmla="*/ 69 h 1615"/>
                                  <a:gd name="T82" fmla="*/ 377 w 1619"/>
                                  <a:gd name="T83" fmla="*/ 126 h 1615"/>
                                  <a:gd name="T84" fmla="*/ 389 w 1619"/>
                                  <a:gd name="T85" fmla="*/ 194 h 1615"/>
                                  <a:gd name="T86" fmla="*/ 377 w 1619"/>
                                  <a:gd name="T87" fmla="*/ 262 h 1615"/>
                                  <a:gd name="T88" fmla="*/ 343 w 1619"/>
                                  <a:gd name="T89" fmla="*/ 320 h 1615"/>
                                  <a:gd name="T90" fmla="*/ 293 w 1619"/>
                                  <a:gd name="T91" fmla="*/ 363 h 1615"/>
                                  <a:gd name="T92" fmla="*/ 229 w 1619"/>
                                  <a:gd name="T93" fmla="*/ 386 h 1615"/>
                                  <a:gd name="T94" fmla="*/ 160 w 1619"/>
                                  <a:gd name="T95" fmla="*/ 386 h 1615"/>
                                  <a:gd name="T96" fmla="*/ 96 w 1619"/>
                                  <a:gd name="T97" fmla="*/ 363 h 1615"/>
                                  <a:gd name="T98" fmla="*/ 46 w 1619"/>
                                  <a:gd name="T99" fmla="*/ 320 h 1615"/>
                                  <a:gd name="T100" fmla="*/ 12 w 1619"/>
                                  <a:gd name="T101" fmla="*/ 262 h 1615"/>
                                  <a:gd name="T102" fmla="*/ 0 w 1619"/>
                                  <a:gd name="T103" fmla="*/ 194 h 1615"/>
                                  <a:gd name="T104" fmla="*/ 12 w 1619"/>
                                  <a:gd name="T105" fmla="*/ 126 h 1615"/>
                                  <a:gd name="T106" fmla="*/ 46 w 1619"/>
                                  <a:gd name="T107" fmla="*/ 69 h 1615"/>
                                  <a:gd name="T108" fmla="*/ 96 w 1619"/>
                                  <a:gd name="T109" fmla="*/ 26 h 1615"/>
                                  <a:gd name="T110" fmla="*/ 160 w 1619"/>
                                  <a:gd name="T111" fmla="*/ 3 h 1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</a:cxnLst>
                                <a:rect l="0" t="0" r="r" b="b"/>
                                <a:pathLst>
                                  <a:path w="1619" h="1615">
                                    <a:moveTo>
                                      <a:pt x="27" y="537"/>
                                    </a:moveTo>
                                    <a:lnTo>
                                      <a:pt x="362" y="537"/>
                                    </a:lnTo>
                                    <a:lnTo>
                                      <a:pt x="362" y="1615"/>
                                    </a:lnTo>
                                    <a:lnTo>
                                      <a:pt x="27" y="1615"/>
                                    </a:lnTo>
                                    <a:lnTo>
                                      <a:pt x="27" y="537"/>
                                    </a:lnTo>
                                    <a:close/>
                                    <a:moveTo>
                                      <a:pt x="1217" y="509"/>
                                    </a:moveTo>
                                    <a:lnTo>
                                      <a:pt x="1268" y="511"/>
                                    </a:lnTo>
                                    <a:lnTo>
                                      <a:pt x="1314" y="517"/>
                                    </a:lnTo>
                                    <a:lnTo>
                                      <a:pt x="1357" y="526"/>
                                    </a:lnTo>
                                    <a:lnTo>
                                      <a:pt x="1396" y="538"/>
                                    </a:lnTo>
                                    <a:lnTo>
                                      <a:pt x="1430" y="553"/>
                                    </a:lnTo>
                                    <a:lnTo>
                                      <a:pt x="1462" y="571"/>
                                    </a:lnTo>
                                    <a:lnTo>
                                      <a:pt x="1489" y="593"/>
                                    </a:lnTo>
                                    <a:lnTo>
                                      <a:pt x="1514" y="617"/>
                                    </a:lnTo>
                                    <a:lnTo>
                                      <a:pt x="1535" y="643"/>
                                    </a:lnTo>
                                    <a:lnTo>
                                      <a:pt x="1554" y="673"/>
                                    </a:lnTo>
                                    <a:lnTo>
                                      <a:pt x="1569" y="704"/>
                                    </a:lnTo>
                                    <a:lnTo>
                                      <a:pt x="1582" y="738"/>
                                    </a:lnTo>
                                    <a:lnTo>
                                      <a:pt x="1593" y="773"/>
                                    </a:lnTo>
                                    <a:lnTo>
                                      <a:pt x="1601" y="811"/>
                                    </a:lnTo>
                                    <a:lnTo>
                                      <a:pt x="1609" y="851"/>
                                    </a:lnTo>
                                    <a:lnTo>
                                      <a:pt x="1613" y="892"/>
                                    </a:lnTo>
                                    <a:lnTo>
                                      <a:pt x="1616" y="934"/>
                                    </a:lnTo>
                                    <a:lnTo>
                                      <a:pt x="1618" y="978"/>
                                    </a:lnTo>
                                    <a:lnTo>
                                      <a:pt x="1619" y="1023"/>
                                    </a:lnTo>
                                    <a:lnTo>
                                      <a:pt x="1619" y="1615"/>
                                    </a:lnTo>
                                    <a:lnTo>
                                      <a:pt x="1284" y="1615"/>
                                    </a:lnTo>
                                    <a:lnTo>
                                      <a:pt x="1284" y="1091"/>
                                    </a:lnTo>
                                    <a:lnTo>
                                      <a:pt x="1284" y="1066"/>
                                    </a:lnTo>
                                    <a:lnTo>
                                      <a:pt x="1283" y="1042"/>
                                    </a:lnTo>
                                    <a:lnTo>
                                      <a:pt x="1282" y="1018"/>
                                    </a:lnTo>
                                    <a:lnTo>
                                      <a:pt x="1281" y="993"/>
                                    </a:lnTo>
                                    <a:lnTo>
                                      <a:pt x="1278" y="969"/>
                                    </a:lnTo>
                                    <a:lnTo>
                                      <a:pt x="1273" y="945"/>
                                    </a:lnTo>
                                    <a:lnTo>
                                      <a:pt x="1268" y="922"/>
                                    </a:lnTo>
                                    <a:lnTo>
                                      <a:pt x="1261" y="901"/>
                                    </a:lnTo>
                                    <a:lnTo>
                                      <a:pt x="1251" y="881"/>
                                    </a:lnTo>
                                    <a:lnTo>
                                      <a:pt x="1240" y="862"/>
                                    </a:lnTo>
                                    <a:lnTo>
                                      <a:pt x="1226" y="845"/>
                                    </a:lnTo>
                                    <a:lnTo>
                                      <a:pt x="1208" y="832"/>
                                    </a:lnTo>
                                    <a:lnTo>
                                      <a:pt x="1189" y="820"/>
                                    </a:lnTo>
                                    <a:lnTo>
                                      <a:pt x="1166" y="812"/>
                                    </a:lnTo>
                                    <a:lnTo>
                                      <a:pt x="1139" y="807"/>
                                    </a:lnTo>
                                    <a:lnTo>
                                      <a:pt x="1109" y="805"/>
                                    </a:lnTo>
                                    <a:lnTo>
                                      <a:pt x="1076" y="807"/>
                                    </a:lnTo>
                                    <a:lnTo>
                                      <a:pt x="1047" y="812"/>
                                    </a:lnTo>
                                    <a:lnTo>
                                      <a:pt x="1021" y="820"/>
                                    </a:lnTo>
                                    <a:lnTo>
                                      <a:pt x="999" y="831"/>
                                    </a:lnTo>
                                    <a:lnTo>
                                      <a:pt x="979" y="845"/>
                                    </a:lnTo>
                                    <a:lnTo>
                                      <a:pt x="963" y="861"/>
                                    </a:lnTo>
                                    <a:lnTo>
                                      <a:pt x="949" y="880"/>
                                    </a:lnTo>
                                    <a:lnTo>
                                      <a:pt x="937" y="901"/>
                                    </a:lnTo>
                                    <a:lnTo>
                                      <a:pt x="929" y="923"/>
                                    </a:lnTo>
                                    <a:lnTo>
                                      <a:pt x="921" y="947"/>
                                    </a:lnTo>
                                    <a:lnTo>
                                      <a:pt x="916" y="972"/>
                                    </a:lnTo>
                                    <a:lnTo>
                                      <a:pt x="912" y="998"/>
                                    </a:lnTo>
                                    <a:lnTo>
                                      <a:pt x="910" y="1026"/>
                                    </a:lnTo>
                                    <a:lnTo>
                                      <a:pt x="908" y="1054"/>
                                    </a:lnTo>
                                    <a:lnTo>
                                      <a:pt x="908" y="1082"/>
                                    </a:lnTo>
                                    <a:lnTo>
                                      <a:pt x="908" y="1615"/>
                                    </a:lnTo>
                                    <a:lnTo>
                                      <a:pt x="573" y="1615"/>
                                    </a:lnTo>
                                    <a:lnTo>
                                      <a:pt x="573" y="537"/>
                                    </a:lnTo>
                                    <a:lnTo>
                                      <a:pt x="894" y="537"/>
                                    </a:lnTo>
                                    <a:lnTo>
                                      <a:pt x="894" y="684"/>
                                    </a:lnTo>
                                    <a:lnTo>
                                      <a:pt x="899" y="684"/>
                                    </a:lnTo>
                                    <a:lnTo>
                                      <a:pt x="913" y="660"/>
                                    </a:lnTo>
                                    <a:lnTo>
                                      <a:pt x="930" y="638"/>
                                    </a:lnTo>
                                    <a:lnTo>
                                      <a:pt x="950" y="615"/>
                                    </a:lnTo>
                                    <a:lnTo>
                                      <a:pt x="973" y="594"/>
                                    </a:lnTo>
                                    <a:lnTo>
                                      <a:pt x="999" y="574"/>
                                    </a:lnTo>
                                    <a:lnTo>
                                      <a:pt x="1028" y="556"/>
                                    </a:lnTo>
                                    <a:lnTo>
                                      <a:pt x="1060" y="541"/>
                                    </a:lnTo>
                                    <a:lnTo>
                                      <a:pt x="1095" y="527"/>
                                    </a:lnTo>
                                    <a:lnTo>
                                      <a:pt x="1133" y="518"/>
                                    </a:lnTo>
                                    <a:lnTo>
                                      <a:pt x="1173" y="511"/>
                                    </a:lnTo>
                                    <a:lnTo>
                                      <a:pt x="1217" y="509"/>
                                    </a:lnTo>
                                    <a:close/>
                                    <a:moveTo>
                                      <a:pt x="195" y="0"/>
                                    </a:moveTo>
                                    <a:lnTo>
                                      <a:pt x="229" y="3"/>
                                    </a:lnTo>
                                    <a:lnTo>
                                      <a:pt x="263" y="12"/>
                                    </a:lnTo>
                                    <a:lnTo>
                                      <a:pt x="293" y="26"/>
                                    </a:lnTo>
                                    <a:lnTo>
                                      <a:pt x="320" y="45"/>
                                    </a:lnTo>
                                    <a:lnTo>
                                      <a:pt x="343" y="69"/>
                                    </a:lnTo>
                                    <a:lnTo>
                                      <a:pt x="362" y="97"/>
                                    </a:lnTo>
                                    <a:lnTo>
                                      <a:pt x="377" y="126"/>
                                    </a:lnTo>
                                    <a:lnTo>
                                      <a:pt x="386" y="159"/>
                                    </a:lnTo>
                                    <a:lnTo>
                                      <a:pt x="389" y="194"/>
                                    </a:lnTo>
                                    <a:lnTo>
                                      <a:pt x="386" y="230"/>
                                    </a:lnTo>
                                    <a:lnTo>
                                      <a:pt x="377" y="262"/>
                                    </a:lnTo>
                                    <a:lnTo>
                                      <a:pt x="362" y="292"/>
                                    </a:lnTo>
                                    <a:lnTo>
                                      <a:pt x="343" y="320"/>
                                    </a:lnTo>
                                    <a:lnTo>
                                      <a:pt x="320" y="343"/>
                                    </a:lnTo>
                                    <a:lnTo>
                                      <a:pt x="293" y="363"/>
                                    </a:lnTo>
                                    <a:lnTo>
                                      <a:pt x="263" y="376"/>
                                    </a:lnTo>
                                    <a:lnTo>
                                      <a:pt x="229" y="386"/>
                                    </a:lnTo>
                                    <a:lnTo>
                                      <a:pt x="195" y="389"/>
                                    </a:lnTo>
                                    <a:lnTo>
                                      <a:pt x="160" y="386"/>
                                    </a:lnTo>
                                    <a:lnTo>
                                      <a:pt x="127" y="376"/>
                                    </a:lnTo>
                                    <a:lnTo>
                                      <a:pt x="96" y="363"/>
                                    </a:lnTo>
                                    <a:lnTo>
                                      <a:pt x="69" y="343"/>
                                    </a:lnTo>
                                    <a:lnTo>
                                      <a:pt x="46" y="320"/>
                                    </a:lnTo>
                                    <a:lnTo>
                                      <a:pt x="27" y="292"/>
                                    </a:lnTo>
                                    <a:lnTo>
                                      <a:pt x="12" y="262"/>
                                    </a:lnTo>
                                    <a:lnTo>
                                      <a:pt x="3" y="230"/>
                                    </a:lnTo>
                                    <a:lnTo>
                                      <a:pt x="0" y="194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126"/>
                                    </a:lnTo>
                                    <a:lnTo>
                                      <a:pt x="27" y="97"/>
                                    </a:lnTo>
                                    <a:lnTo>
                                      <a:pt x="46" y="69"/>
                                    </a:lnTo>
                                    <a:lnTo>
                                      <a:pt x="69" y="45"/>
                                    </a:lnTo>
                                    <a:lnTo>
                                      <a:pt x="96" y="26"/>
                                    </a:lnTo>
                                    <a:lnTo>
                                      <a:pt x="127" y="12"/>
                                    </a:lnTo>
                                    <a:lnTo>
                                      <a:pt x="160" y="3"/>
                                    </a:lnTo>
                                    <a:lnTo>
                                      <a:pt x="1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3FFECC2" id="Group 16" o:spid="_x0000_s1026" alt="LinkedIn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">
                    <o:lock v:ext="edit" aspectratio="t"/>
                    <v:shape id="Circle around LinkedIn symbol" o:spid="_x0000_s1027" style="position:absolute;width:431;height:431;visibility:visible;mso-wrap-style:square;v-text-anchor:top" coordsize="3451,3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" path="m1725,r,l1831,4r102,9l2035,29r99,20l2232,77r95,32l2419,146r90,43l2596,236r83,52l2760,345r77,62l2909,472r70,70l3044,614r61,77l3163,772r52,83l3262,942r43,90l3342,1124r32,95l3402,1317r20,99l3438,1518r9,102l3451,1726r-4,105l3438,1935r-16,101l3402,2136r-28,97l3342,2328r-37,92l3262,2510r-47,86l3163,2680r-58,81l3044,2837r-65,74l2909,2980r-72,66l2760,3106r-81,57l2596,3215r-87,47l2419,3305r-92,38l2232,3376r-98,26l2035,3423r-102,15l1831,3448r-106,3l1620,3448r-104,-10l1415,3423r-100,-21l1218,3376r-95,-33l1031,3305r-90,-43l855,3215r-84,-52l690,3106r-76,-60l540,2980r-69,-69l405,2837r-60,-76l288,2680r-52,-84l189,2510r-43,-90l108,2328,75,2233,49,2136,28,2036,13,1935,3,1831,,1726,3,1620,13,1518,28,1416r21,-99l75,1219r33,-95l146,1032r43,-90l236,855r52,-83l345,691r60,-77l471,542r69,-70l614,407r76,-62l771,288r84,-52l941,189r90,-43l1123,109r95,-32l1315,49,1415,29,1516,13,1620,4,1725,xe" fillcolor="#ea4e4e [3204]" strokecolor="#ea4e4e [3204]" strokeweight="0">
                      <v:path arrowok="t" o:connecttype="custom" o:connectlocs="215,0;241,2;267,6;291,14;313,24;335,36;354,51;372,68;388,86;402,107;413,129;421,152;427,177;431,202;431,229;427,254;421,279;413,302;402,324;388,345;372,364;354,380;335,395;313,407;291,418;267,425;241,429;215,431;189,429;164,425;140,418;118,407;96,395;77,380;59,364;43,345;29,324;18,302;9,279;3,254;0,229;0,202;3,177;9,152;18,129;29,107;43,86;59,68;77,51;96,36;118,24;140,14;164,6;189,2;215,0" o:connectangles="0,0,0,0,0,0,0,0,0,0,0,0,0,0,0,0,0,0,0,0,0,0,0,0,0,0,0,0,0,0,0,0,0,0,0,0,0,0,0,0,0,0,0,0,0,0,0,0,0,0,0,0,0,0,0"/>
                    </v:shape>
                    <v:shape id="LinkedIn symbol" o:spid="_x0000_s1028" style="position:absolute;left:113;top:102;width:203;height:202;visibility:visible;mso-wrap-style:square;v-text-anchor:top" coordsize="1619,1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" path="m27,537r335,l362,1615r-335,l27,537xm1217,509r51,2l1314,517r43,9l1396,538r34,15l1462,571r27,22l1514,617r21,26l1554,673r15,31l1582,738r11,35l1601,811r8,40l1613,892r3,42l1618,978r1,45l1619,1615r-335,l1284,1091r,-25l1283,1042r-1,-24l1281,993r-3,-24l1273,945r-5,-23l1261,901r-10,-20l1240,862r-14,-17l1208,832r-19,-12l1166,812r-27,-5l1109,805r-33,2l1047,812r-26,8l999,831r-20,14l963,861r-14,19l937,901r-8,22l921,947r-5,25l912,998r-2,28l908,1054r,28l908,1615r-335,l573,537r321,l894,684r5,l913,660r17,-22l950,615r23,-21l999,574r29,-18l1060,541r35,-14l1133,518r40,-7l1217,509xm195,r34,3l263,12r30,14l320,45r23,24l362,97r15,29l386,159r3,35l386,230r-9,32l362,292r-19,28l320,343r-27,20l263,376r-34,10l195,389r-35,-3l127,376,96,363,69,343,46,320,27,292,12,262,3,230,,194,3,159r9,-33l27,97,46,69,69,45,96,26,127,12,160,3,195,xe" fillcolor="black" strokeweight="0">
                      <v:path arrowok="t" o:connecttype="custom" o:connectlocs="45,67;3,202;153,64;165,65;175,67;183,71;190,77;195,84;198,92;201,101;202,112;203,122;203,202;161,136;161,130;161,124;160,118;158,113;155,108;151,104;146,102;139,101;131,102;125,104;121,108;117,113;115,118;114,125;114,132;114,202;72,67;112,86;114,83;119,77;125,72;133,68;142,65;153,64;29,0;37,3;43,9;47,16;49,24;47,33;43,40;37,45;29,48;20,48;12,45;6,40;2,33;0,24;2,16;6,9;12,3;20,0" o:connectangles="0,0,0,0,0,0,0,0,0,0,0,0,0,0,0,0,0,0,0,0,0,0,0,0,0,0,0,0,0,0,0,0,0,0,0,0,0,0,0,0,0,0,0,0,0,0,0,0,0,0,0,0,0,0,0,0"/>
                      <o:lock v:ext="edit" verticies="t"/>
                    </v:shape>
                    <w10:anchorlock/>
                  </v:group>
                </w:pict>
              </mc:Fallback>
            </mc:AlternateContent>
          </w:r>
        </w:p>
      </w:tc>
    </w:tr>
    <w:tr w:rsidR="00684488" w14:paraId="5F1A18A8" w14:textId="77777777" w:rsidTr="006D76B1"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Email:"/>
            <w:tag w:val="Email:"/>
            <w:id w:val="-627010856"/>
            <w:placeholder>
              <w:docPart w:val="158CF84198E9AE48B19C3DD0BE71B7CD"/>
            </w:placeholder>
            <w:showingPlcHdr/>
            <w:dataBinding w:prefixMappings="xmlns:ns0='http://schemas.microsoft.com/office/2006/coverPageProps' " w:xpath="/ns0:CoverPageProperties[1]/ns0:CompanyEmail[1]" w:storeItemID="{55AF091B-3C7A-41E3-B477-F2FDAA23CFDA}"/>
            <w15:appearance w15:val="hidden"/>
            <w:text w:multiLine="1"/>
          </w:sdtPr>
          <w:sdtEndPr/>
          <w:sdtContent>
            <w:p w14:paraId="2D18D7F0" w14:textId="77777777" w:rsidR="00684488" w:rsidRPr="00CA3DF1" w:rsidRDefault="00811117" w:rsidP="00811117">
              <w:pPr>
                <w:pStyle w:val="Footer"/>
              </w:pPr>
              <w:r>
                <w:t>Email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witter handle:"/>
            <w:tag w:val="Twitter handle:"/>
            <w:id w:val="-642033892"/>
            <w:placeholder>
              <w:docPart w:val="E2B1C92D15C1D946B1AFE6B994D757C7"/>
            </w:placeholder>
            <w:showingPlcHdr/>
            <w:dataBinding w:prefixMappings="xmlns:ns0='http://schemas.microsoft.com/office/2006/coverPageProps' " w:xpath="/ns0:CoverPageProperties[1]/ns0:CompanyAddress[1]" w:storeItemID="{55AF091B-3C7A-41E3-B477-F2FDAA23CFDA}"/>
            <w15:appearance w15:val="hidden"/>
            <w:text w:multiLine="1"/>
          </w:sdtPr>
          <w:sdtEndPr/>
          <w:sdtContent>
            <w:p w14:paraId="2D20EF53" w14:textId="77777777" w:rsidR="00684488" w:rsidRPr="00C2098A" w:rsidRDefault="00811117" w:rsidP="00811117">
              <w:pPr>
                <w:pStyle w:val="Footer"/>
              </w:pPr>
              <w:r>
                <w:t>Twitter handle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elephone:"/>
            <w:tag w:val="Telephone:"/>
            <w:id w:val="617408819"/>
            <w:showingPlcHdr/>
            <w:dataBinding w:prefixMappings="xmlns:ns0='http://schemas.microsoft.com/office/2006/coverPageProps' " w:xpath="/ns0:CoverPageProperties[1]/ns0:CompanyPhone[1]" w:storeItemID="{55AF091B-3C7A-41E3-B477-F2FDAA23CFDA}"/>
            <w15:appearance w15:val="hidden"/>
            <w:text w:multiLine="1"/>
          </w:sdtPr>
          <w:sdtEndPr/>
          <w:sdtContent>
            <w:p w14:paraId="638A1486" w14:textId="77777777" w:rsidR="00684488" w:rsidRPr="00C2098A" w:rsidRDefault="00811117" w:rsidP="00811117">
              <w:pPr>
                <w:pStyle w:val="Footer"/>
              </w:pPr>
              <w:r>
                <w:t>Telephone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LinkedIn URL:"/>
            <w:tag w:val="LinkedIn URL:"/>
            <w:id w:val="-1413995599"/>
            <w:showingPlcHdr/>
            <w:dataBinding w:prefixMappings="xmlns:ns0='http://schemas.microsoft.com/office/2006/coverPageProps' " w:xpath="/ns0:CoverPageProperties[1]/ns0:CompanyFax[1]" w:storeItemID="{55AF091B-3C7A-41E3-B477-F2FDAA23CFDA}"/>
            <w15:appearance w15:val="hidden"/>
            <w:text w:multiLine="1"/>
          </w:sdtPr>
          <w:sdtEndPr/>
          <w:sdtContent>
            <w:p w14:paraId="43423C8F" w14:textId="77777777" w:rsidR="00684488" w:rsidRPr="00C2098A" w:rsidRDefault="00811117" w:rsidP="00811117">
              <w:pPr>
                <w:pStyle w:val="Footer"/>
              </w:pPr>
              <w:r>
                <w:t>LinkedIN URL</w:t>
              </w:r>
            </w:p>
          </w:sdtContent>
        </w:sdt>
      </w:tc>
    </w:tr>
  </w:tbl>
  <w:sdt>
    <w:sdtPr>
      <w:id w:val="-1889635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30D5A7" w14:textId="77777777" w:rsidR="00C2098A" w:rsidRDefault="00217980" w:rsidP="00217980">
        <w:pPr>
          <w:pStyle w:val="Foo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112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Look w:val="04A0" w:firstRow="1" w:lastRow="0" w:firstColumn="1" w:lastColumn="0" w:noHBand="0" w:noVBand="1"/>
      <w:tblDescription w:val="Footer layout table"/>
    </w:tblPr>
    <w:tblGrid>
      <w:gridCol w:w="2628"/>
      <w:gridCol w:w="2628"/>
      <w:gridCol w:w="2628"/>
      <w:gridCol w:w="2628"/>
    </w:tblGrid>
    <w:tr w:rsidR="00217980" w14:paraId="04765B2F" w14:textId="77777777" w:rsidTr="003C5528"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2F03CBBA" w14:textId="77777777" w:rsidR="00217980" w:rsidRDefault="00217980" w:rsidP="00217980">
          <w:pPr>
            <w:pStyle w:val="Footer"/>
          </w:pPr>
          <w:r w:rsidRPr="00CA3DF1">
            <w:rPr>
              <w:noProof/>
            </w:rPr>
            <mc:AlternateContent>
              <mc:Choice Requires="wpg">
                <w:drawing>
                  <wp:inline distT="0" distB="0" distL="0" distR="0" wp14:anchorId="5A842FA4" wp14:editId="1C249566">
                    <wp:extent cx="329184" cy="329184"/>
                    <wp:effectExtent l="0" t="0" r="0" b="0"/>
                    <wp:docPr id="27" name="Group 102" descr="Email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28" name="Oval 28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Group 29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30" name="Freeform 30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Isosceles Triangle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Isosceles Triangle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Isosceles Triangle 33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D7AF8A" id="Group 102" o:spid="_x0000_s1026" alt="Email icon" style="width:25.9pt;height:25.9pt;mso-position-horizontal-relative:char;mso-position-vertical-relative:line" coordsize="7345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">
                    <o:lock v:ext="edit" aspectratio="t"/>
                    <v:oval id="Oval 28" o:spid="_x0000_s1027" style="position:absolute;width:7345;height:73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" fillcolor="#ea4e4e [3204]" stroked="f" strokeweight="1pt">
                      <v:stroke joinstyle="miter"/>
                    </v:oval>
                    <v:group id="Group 29" o:spid="_x0000_s1028" style="position:absolute;left:1639;top:2458;width:4067;height:2429" coordorigin="1639,2458" coordsize="7278,4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">
                      <v:shape id="Freeform 30" o:spid="_x0000_s1029" style="position:absolute;left:1639;top:4715;width:7279;height:2090;flip:y;visibility:visible;mso-wrap-style:square;v-text-anchor:middle" coordsize="785097,209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&#13;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Isosceles Triangle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Isosceles Triangle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33" o:spid="_x0000_s1032" type="#_x0000_t5" style="position:absolute;left:1687;top:2458;width:7231;height:264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&#13;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3FAB6BAC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42843655" wp14:editId="65253145">
                    <wp:extent cx="329184" cy="329184"/>
                    <wp:effectExtent l="0" t="0" r="13970" b="13970"/>
                    <wp:docPr id="34" name="Group 4" descr="Twitter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0" cy="430"/>
                            </a:xfrm>
                          </wpg:grpSpPr>
                          <wps:wsp>
                            <wps:cNvPr id="35" name="Circle around 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0" cy="430"/>
                              </a:xfrm>
                              <a:custGeom>
                                <a:avLst/>
                                <a:gdLst>
                                  <a:gd name="T0" fmla="*/ 1825 w 3441"/>
                                  <a:gd name="T1" fmla="*/ 4 h 3441"/>
                                  <a:gd name="T2" fmla="*/ 2029 w 3441"/>
                                  <a:gd name="T3" fmla="*/ 29 h 3441"/>
                                  <a:gd name="T4" fmla="*/ 2226 w 3441"/>
                                  <a:gd name="T5" fmla="*/ 76 h 3441"/>
                                  <a:gd name="T6" fmla="*/ 2412 w 3441"/>
                                  <a:gd name="T7" fmla="*/ 146 h 3441"/>
                                  <a:gd name="T8" fmla="*/ 2588 w 3441"/>
                                  <a:gd name="T9" fmla="*/ 236 h 3441"/>
                                  <a:gd name="T10" fmla="*/ 2752 w 3441"/>
                                  <a:gd name="T11" fmla="*/ 344 h 3441"/>
                                  <a:gd name="T12" fmla="*/ 2901 w 3441"/>
                                  <a:gd name="T13" fmla="*/ 471 h 3441"/>
                                  <a:gd name="T14" fmla="*/ 3035 w 3441"/>
                                  <a:gd name="T15" fmla="*/ 613 h 3441"/>
                                  <a:gd name="T16" fmla="*/ 3154 w 3441"/>
                                  <a:gd name="T17" fmla="*/ 769 h 3441"/>
                                  <a:gd name="T18" fmla="*/ 3253 w 3441"/>
                                  <a:gd name="T19" fmla="*/ 939 h 3441"/>
                                  <a:gd name="T20" fmla="*/ 3333 w 3441"/>
                                  <a:gd name="T21" fmla="*/ 1121 h 3441"/>
                                  <a:gd name="T22" fmla="*/ 3392 w 3441"/>
                                  <a:gd name="T23" fmla="*/ 1313 h 3441"/>
                                  <a:gd name="T24" fmla="*/ 3428 w 3441"/>
                                  <a:gd name="T25" fmla="*/ 1513 h 3441"/>
                                  <a:gd name="T26" fmla="*/ 3441 w 3441"/>
                                  <a:gd name="T27" fmla="*/ 1721 h 3441"/>
                                  <a:gd name="T28" fmla="*/ 3428 w 3441"/>
                                  <a:gd name="T29" fmla="*/ 1929 h 3441"/>
                                  <a:gd name="T30" fmla="*/ 3392 w 3441"/>
                                  <a:gd name="T31" fmla="*/ 2130 h 3441"/>
                                  <a:gd name="T32" fmla="*/ 3333 w 3441"/>
                                  <a:gd name="T33" fmla="*/ 2321 h 3441"/>
                                  <a:gd name="T34" fmla="*/ 3253 w 3441"/>
                                  <a:gd name="T35" fmla="*/ 2502 h 3441"/>
                                  <a:gd name="T36" fmla="*/ 3154 w 3441"/>
                                  <a:gd name="T37" fmla="*/ 2672 h 3441"/>
                                  <a:gd name="T38" fmla="*/ 3035 w 3441"/>
                                  <a:gd name="T39" fmla="*/ 2829 h 3441"/>
                                  <a:gd name="T40" fmla="*/ 2901 w 3441"/>
                                  <a:gd name="T41" fmla="*/ 2972 h 3441"/>
                                  <a:gd name="T42" fmla="*/ 2752 w 3441"/>
                                  <a:gd name="T43" fmla="*/ 3097 h 3441"/>
                                  <a:gd name="T44" fmla="*/ 2588 w 3441"/>
                                  <a:gd name="T45" fmla="*/ 3206 h 3441"/>
                                  <a:gd name="T46" fmla="*/ 2412 w 3441"/>
                                  <a:gd name="T47" fmla="*/ 3296 h 3441"/>
                                  <a:gd name="T48" fmla="*/ 2226 w 3441"/>
                                  <a:gd name="T49" fmla="*/ 3365 h 3441"/>
                                  <a:gd name="T50" fmla="*/ 2029 w 3441"/>
                                  <a:gd name="T51" fmla="*/ 3414 h 3441"/>
                                  <a:gd name="T52" fmla="*/ 1825 w 3441"/>
                                  <a:gd name="T53" fmla="*/ 3438 h 3441"/>
                                  <a:gd name="T54" fmla="*/ 1615 w 3441"/>
                                  <a:gd name="T55" fmla="*/ 3438 h 3441"/>
                                  <a:gd name="T56" fmla="*/ 1411 w 3441"/>
                                  <a:gd name="T57" fmla="*/ 3414 h 3441"/>
                                  <a:gd name="T58" fmla="*/ 1214 w 3441"/>
                                  <a:gd name="T59" fmla="*/ 3365 h 3441"/>
                                  <a:gd name="T60" fmla="*/ 1028 w 3441"/>
                                  <a:gd name="T61" fmla="*/ 3296 h 3441"/>
                                  <a:gd name="T62" fmla="*/ 852 w 3441"/>
                                  <a:gd name="T63" fmla="*/ 3206 h 3441"/>
                                  <a:gd name="T64" fmla="*/ 689 w 3441"/>
                                  <a:gd name="T65" fmla="*/ 3097 h 3441"/>
                                  <a:gd name="T66" fmla="*/ 539 w 3441"/>
                                  <a:gd name="T67" fmla="*/ 2972 h 3441"/>
                                  <a:gd name="T68" fmla="*/ 405 w 3441"/>
                                  <a:gd name="T69" fmla="*/ 2829 h 3441"/>
                                  <a:gd name="T70" fmla="*/ 287 w 3441"/>
                                  <a:gd name="T71" fmla="*/ 2672 h 3441"/>
                                  <a:gd name="T72" fmla="*/ 188 w 3441"/>
                                  <a:gd name="T73" fmla="*/ 2502 h 3441"/>
                                  <a:gd name="T74" fmla="*/ 108 w 3441"/>
                                  <a:gd name="T75" fmla="*/ 2321 h 3441"/>
                                  <a:gd name="T76" fmla="*/ 49 w 3441"/>
                                  <a:gd name="T77" fmla="*/ 2130 h 3441"/>
                                  <a:gd name="T78" fmla="*/ 13 w 3441"/>
                                  <a:gd name="T79" fmla="*/ 1929 h 3441"/>
                                  <a:gd name="T80" fmla="*/ 0 w 3441"/>
                                  <a:gd name="T81" fmla="*/ 1721 h 3441"/>
                                  <a:gd name="T82" fmla="*/ 13 w 3441"/>
                                  <a:gd name="T83" fmla="*/ 1513 h 3441"/>
                                  <a:gd name="T84" fmla="*/ 49 w 3441"/>
                                  <a:gd name="T85" fmla="*/ 1313 h 3441"/>
                                  <a:gd name="T86" fmla="*/ 108 w 3441"/>
                                  <a:gd name="T87" fmla="*/ 1121 h 3441"/>
                                  <a:gd name="T88" fmla="*/ 188 w 3441"/>
                                  <a:gd name="T89" fmla="*/ 939 h 3441"/>
                                  <a:gd name="T90" fmla="*/ 287 w 3441"/>
                                  <a:gd name="T91" fmla="*/ 769 h 3441"/>
                                  <a:gd name="T92" fmla="*/ 405 w 3441"/>
                                  <a:gd name="T93" fmla="*/ 613 h 3441"/>
                                  <a:gd name="T94" fmla="*/ 539 w 3441"/>
                                  <a:gd name="T95" fmla="*/ 471 h 3441"/>
                                  <a:gd name="T96" fmla="*/ 689 w 3441"/>
                                  <a:gd name="T97" fmla="*/ 344 h 3441"/>
                                  <a:gd name="T98" fmla="*/ 852 w 3441"/>
                                  <a:gd name="T99" fmla="*/ 236 h 3441"/>
                                  <a:gd name="T100" fmla="*/ 1028 w 3441"/>
                                  <a:gd name="T101" fmla="*/ 146 h 3441"/>
                                  <a:gd name="T102" fmla="*/ 1214 w 3441"/>
                                  <a:gd name="T103" fmla="*/ 76 h 3441"/>
                                  <a:gd name="T104" fmla="*/ 1411 w 3441"/>
                                  <a:gd name="T105" fmla="*/ 29 h 3441"/>
                                  <a:gd name="T106" fmla="*/ 1615 w 3441"/>
                                  <a:gd name="T107" fmla="*/ 4 h 34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41" h="3441">
                                    <a:moveTo>
                                      <a:pt x="1720" y="0"/>
                                    </a:moveTo>
                                    <a:lnTo>
                                      <a:pt x="1825" y="4"/>
                                    </a:lnTo>
                                    <a:lnTo>
                                      <a:pt x="1929" y="13"/>
                                    </a:lnTo>
                                    <a:lnTo>
                                      <a:pt x="2029" y="29"/>
                                    </a:lnTo>
                                    <a:lnTo>
                                      <a:pt x="2129" y="50"/>
                                    </a:lnTo>
                                    <a:lnTo>
                                      <a:pt x="2226" y="76"/>
                                    </a:lnTo>
                                    <a:lnTo>
                                      <a:pt x="2320" y="108"/>
                                    </a:lnTo>
                                    <a:lnTo>
                                      <a:pt x="2412" y="146"/>
                                    </a:lnTo>
                                    <a:lnTo>
                                      <a:pt x="2502" y="188"/>
                                    </a:lnTo>
                                    <a:lnTo>
                                      <a:pt x="2588" y="236"/>
                                    </a:lnTo>
                                    <a:lnTo>
                                      <a:pt x="2672" y="287"/>
                                    </a:lnTo>
                                    <a:lnTo>
                                      <a:pt x="2752" y="344"/>
                                    </a:lnTo>
                                    <a:lnTo>
                                      <a:pt x="2828" y="406"/>
                                    </a:lnTo>
                                    <a:lnTo>
                                      <a:pt x="2901" y="471"/>
                                    </a:lnTo>
                                    <a:lnTo>
                                      <a:pt x="2971" y="540"/>
                                    </a:lnTo>
                                    <a:lnTo>
                                      <a:pt x="3035" y="613"/>
                                    </a:lnTo>
                                    <a:lnTo>
                                      <a:pt x="3096" y="690"/>
                                    </a:lnTo>
                                    <a:lnTo>
                                      <a:pt x="3154" y="769"/>
                                    </a:lnTo>
                                    <a:lnTo>
                                      <a:pt x="3205" y="853"/>
                                    </a:lnTo>
                                    <a:lnTo>
                                      <a:pt x="3253" y="939"/>
                                    </a:lnTo>
                                    <a:lnTo>
                                      <a:pt x="3295" y="1029"/>
                                    </a:lnTo>
                                    <a:lnTo>
                                      <a:pt x="3333" y="1121"/>
                                    </a:lnTo>
                                    <a:lnTo>
                                      <a:pt x="3364" y="1215"/>
                                    </a:lnTo>
                                    <a:lnTo>
                                      <a:pt x="3392" y="1313"/>
                                    </a:lnTo>
                                    <a:lnTo>
                                      <a:pt x="3412" y="1412"/>
                                    </a:lnTo>
                                    <a:lnTo>
                                      <a:pt x="3428" y="1513"/>
                                    </a:lnTo>
                                    <a:lnTo>
                                      <a:pt x="3438" y="1616"/>
                                    </a:lnTo>
                                    <a:lnTo>
                                      <a:pt x="3441" y="1721"/>
                                    </a:lnTo>
                                    <a:lnTo>
                                      <a:pt x="3438" y="1826"/>
                                    </a:lnTo>
                                    <a:lnTo>
                                      <a:pt x="3428" y="1929"/>
                                    </a:lnTo>
                                    <a:lnTo>
                                      <a:pt x="3412" y="2030"/>
                                    </a:lnTo>
                                    <a:lnTo>
                                      <a:pt x="3392" y="2130"/>
                                    </a:lnTo>
                                    <a:lnTo>
                                      <a:pt x="3364" y="2226"/>
                                    </a:lnTo>
                                    <a:lnTo>
                                      <a:pt x="3333" y="2321"/>
                                    </a:lnTo>
                                    <a:lnTo>
                                      <a:pt x="3295" y="2413"/>
                                    </a:lnTo>
                                    <a:lnTo>
                                      <a:pt x="3253" y="2502"/>
                                    </a:lnTo>
                                    <a:lnTo>
                                      <a:pt x="3205" y="2589"/>
                                    </a:lnTo>
                                    <a:lnTo>
                                      <a:pt x="3154" y="2672"/>
                                    </a:lnTo>
                                    <a:lnTo>
                                      <a:pt x="3096" y="2753"/>
                                    </a:lnTo>
                                    <a:lnTo>
                                      <a:pt x="3035" y="2829"/>
                                    </a:lnTo>
                                    <a:lnTo>
                                      <a:pt x="2971" y="2902"/>
                                    </a:lnTo>
                                    <a:lnTo>
                                      <a:pt x="2901" y="2972"/>
                                    </a:lnTo>
                                    <a:lnTo>
                                      <a:pt x="2828" y="3037"/>
                                    </a:lnTo>
                                    <a:lnTo>
                                      <a:pt x="2752" y="3097"/>
                                    </a:lnTo>
                                    <a:lnTo>
                                      <a:pt x="2672" y="3154"/>
                                    </a:lnTo>
                                    <a:lnTo>
                                      <a:pt x="2588" y="3206"/>
                                    </a:lnTo>
                                    <a:lnTo>
                                      <a:pt x="2502" y="3253"/>
                                    </a:lnTo>
                                    <a:lnTo>
                                      <a:pt x="2412" y="3296"/>
                                    </a:lnTo>
                                    <a:lnTo>
                                      <a:pt x="2320" y="3333"/>
                                    </a:lnTo>
                                    <a:lnTo>
                                      <a:pt x="2226" y="3365"/>
                                    </a:lnTo>
                                    <a:lnTo>
                                      <a:pt x="2129" y="3393"/>
                                    </a:lnTo>
                                    <a:lnTo>
                                      <a:pt x="2029" y="3414"/>
                                    </a:lnTo>
                                    <a:lnTo>
                                      <a:pt x="1929" y="3428"/>
                                    </a:lnTo>
                                    <a:lnTo>
                                      <a:pt x="1825" y="3438"/>
                                    </a:lnTo>
                                    <a:lnTo>
                                      <a:pt x="1720" y="3441"/>
                                    </a:lnTo>
                                    <a:lnTo>
                                      <a:pt x="1615" y="3438"/>
                                    </a:lnTo>
                                    <a:lnTo>
                                      <a:pt x="1513" y="3428"/>
                                    </a:lnTo>
                                    <a:lnTo>
                                      <a:pt x="1411" y="3414"/>
                                    </a:lnTo>
                                    <a:lnTo>
                                      <a:pt x="1312" y="3393"/>
                                    </a:lnTo>
                                    <a:lnTo>
                                      <a:pt x="1214" y="3365"/>
                                    </a:lnTo>
                                    <a:lnTo>
                                      <a:pt x="1120" y="3333"/>
                                    </a:lnTo>
                                    <a:lnTo>
                                      <a:pt x="1028" y="3296"/>
                                    </a:lnTo>
                                    <a:lnTo>
                                      <a:pt x="939" y="3253"/>
                                    </a:lnTo>
                                    <a:lnTo>
                                      <a:pt x="852" y="3206"/>
                                    </a:lnTo>
                                    <a:lnTo>
                                      <a:pt x="769" y="3154"/>
                                    </a:lnTo>
                                    <a:lnTo>
                                      <a:pt x="689" y="3097"/>
                                    </a:lnTo>
                                    <a:lnTo>
                                      <a:pt x="612" y="3037"/>
                                    </a:lnTo>
                                    <a:lnTo>
                                      <a:pt x="539" y="2972"/>
                                    </a:lnTo>
                                    <a:lnTo>
                                      <a:pt x="470" y="2902"/>
                                    </a:lnTo>
                                    <a:lnTo>
                                      <a:pt x="405" y="2829"/>
                                    </a:lnTo>
                                    <a:lnTo>
                                      <a:pt x="344" y="2753"/>
                                    </a:lnTo>
                                    <a:lnTo>
                                      <a:pt x="287" y="2672"/>
                                    </a:lnTo>
                                    <a:lnTo>
                                      <a:pt x="235" y="2589"/>
                                    </a:lnTo>
                                    <a:lnTo>
                                      <a:pt x="188" y="2502"/>
                                    </a:lnTo>
                                    <a:lnTo>
                                      <a:pt x="145" y="2413"/>
                                    </a:lnTo>
                                    <a:lnTo>
                                      <a:pt x="108" y="2321"/>
                                    </a:lnTo>
                                    <a:lnTo>
                                      <a:pt x="76" y="2226"/>
                                    </a:lnTo>
                                    <a:lnTo>
                                      <a:pt x="49" y="2130"/>
                                    </a:lnTo>
                                    <a:lnTo>
                                      <a:pt x="28" y="2030"/>
                                    </a:lnTo>
                                    <a:lnTo>
                                      <a:pt x="13" y="1929"/>
                                    </a:lnTo>
                                    <a:lnTo>
                                      <a:pt x="4" y="1826"/>
                                    </a:lnTo>
                                    <a:lnTo>
                                      <a:pt x="0" y="1721"/>
                                    </a:lnTo>
                                    <a:lnTo>
                                      <a:pt x="4" y="1616"/>
                                    </a:lnTo>
                                    <a:lnTo>
                                      <a:pt x="13" y="1513"/>
                                    </a:lnTo>
                                    <a:lnTo>
                                      <a:pt x="28" y="1412"/>
                                    </a:lnTo>
                                    <a:lnTo>
                                      <a:pt x="49" y="1313"/>
                                    </a:lnTo>
                                    <a:lnTo>
                                      <a:pt x="76" y="1215"/>
                                    </a:lnTo>
                                    <a:lnTo>
                                      <a:pt x="108" y="1121"/>
                                    </a:lnTo>
                                    <a:lnTo>
                                      <a:pt x="145" y="1029"/>
                                    </a:lnTo>
                                    <a:lnTo>
                                      <a:pt x="188" y="939"/>
                                    </a:lnTo>
                                    <a:lnTo>
                                      <a:pt x="235" y="853"/>
                                    </a:lnTo>
                                    <a:lnTo>
                                      <a:pt x="287" y="769"/>
                                    </a:lnTo>
                                    <a:lnTo>
                                      <a:pt x="344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0" y="540"/>
                                    </a:lnTo>
                                    <a:lnTo>
                                      <a:pt x="539" y="471"/>
                                    </a:lnTo>
                                    <a:lnTo>
                                      <a:pt x="612" y="406"/>
                                    </a:lnTo>
                                    <a:lnTo>
                                      <a:pt x="689" y="344"/>
                                    </a:lnTo>
                                    <a:lnTo>
                                      <a:pt x="769" y="287"/>
                                    </a:lnTo>
                                    <a:lnTo>
                                      <a:pt x="852" y="236"/>
                                    </a:lnTo>
                                    <a:lnTo>
                                      <a:pt x="939" y="188"/>
                                    </a:lnTo>
                                    <a:lnTo>
                                      <a:pt x="1028" y="146"/>
                                    </a:lnTo>
                                    <a:lnTo>
                                      <a:pt x="1120" y="108"/>
                                    </a:lnTo>
                                    <a:lnTo>
                                      <a:pt x="1214" y="76"/>
                                    </a:lnTo>
                                    <a:lnTo>
                                      <a:pt x="1312" y="50"/>
                                    </a:lnTo>
                                    <a:lnTo>
                                      <a:pt x="1411" y="29"/>
                                    </a:lnTo>
                                    <a:lnTo>
                                      <a:pt x="1513" y="13"/>
                                    </a:lnTo>
                                    <a:lnTo>
                                      <a:pt x="1615" y="4"/>
                                    </a:lnTo>
                                    <a:lnTo>
                                      <a:pt x="172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6" name="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104" y="119"/>
                                <a:ext cx="238" cy="211"/>
                              </a:xfrm>
                              <a:custGeom>
                                <a:avLst/>
                                <a:gdLst>
                                  <a:gd name="T0" fmla="*/ 1407 w 1898"/>
                                  <a:gd name="T1" fmla="*/ 12 h 1692"/>
                                  <a:gd name="T2" fmla="*/ 1530 w 1898"/>
                                  <a:gd name="T3" fmla="*/ 71 h 1692"/>
                                  <a:gd name="T4" fmla="*/ 1664 w 1898"/>
                                  <a:gd name="T5" fmla="*/ 118 h 1692"/>
                                  <a:gd name="T6" fmla="*/ 1845 w 1898"/>
                                  <a:gd name="T7" fmla="*/ 31 h 1692"/>
                                  <a:gd name="T8" fmla="*/ 1779 w 1898"/>
                                  <a:gd name="T9" fmla="*/ 167 h 1692"/>
                                  <a:gd name="T10" fmla="*/ 1675 w 1898"/>
                                  <a:gd name="T11" fmla="*/ 267 h 1692"/>
                                  <a:gd name="T12" fmla="*/ 1844 w 1898"/>
                                  <a:gd name="T13" fmla="*/ 223 h 1692"/>
                                  <a:gd name="T14" fmla="*/ 1829 w 1898"/>
                                  <a:gd name="T15" fmla="*/ 298 h 1692"/>
                                  <a:gd name="T16" fmla="*/ 1704 w 1898"/>
                                  <a:gd name="T17" fmla="*/ 421 h 1692"/>
                                  <a:gd name="T18" fmla="*/ 1699 w 1898"/>
                                  <a:gd name="T19" fmla="*/ 603 h 1692"/>
                                  <a:gd name="T20" fmla="*/ 1665 w 1898"/>
                                  <a:gd name="T21" fmla="*/ 794 h 1692"/>
                                  <a:gd name="T22" fmla="*/ 1603 w 1898"/>
                                  <a:gd name="T23" fmla="*/ 982 h 1692"/>
                                  <a:gd name="T24" fmla="*/ 1514 w 1898"/>
                                  <a:gd name="T25" fmla="*/ 1160 h 1692"/>
                                  <a:gd name="T26" fmla="*/ 1398 w 1898"/>
                                  <a:gd name="T27" fmla="*/ 1322 h 1692"/>
                                  <a:gd name="T28" fmla="*/ 1256 w 1898"/>
                                  <a:gd name="T29" fmla="*/ 1461 h 1692"/>
                                  <a:gd name="T30" fmla="*/ 1087 w 1898"/>
                                  <a:gd name="T31" fmla="*/ 1573 h 1692"/>
                                  <a:gd name="T32" fmla="*/ 893 w 1898"/>
                                  <a:gd name="T33" fmla="*/ 1652 h 1692"/>
                                  <a:gd name="T34" fmla="*/ 676 w 1898"/>
                                  <a:gd name="T35" fmla="*/ 1690 h 1692"/>
                                  <a:gd name="T36" fmla="*/ 435 w 1898"/>
                                  <a:gd name="T37" fmla="*/ 1679 h 1692"/>
                                  <a:gd name="T38" fmla="*/ 206 w 1898"/>
                                  <a:gd name="T39" fmla="*/ 1614 h 1692"/>
                                  <a:gd name="T40" fmla="*/ 0 w 1898"/>
                                  <a:gd name="T41" fmla="*/ 1500 h 1692"/>
                                  <a:gd name="T42" fmla="*/ 160 w 1898"/>
                                  <a:gd name="T43" fmla="*/ 1503 h 1692"/>
                                  <a:gd name="T44" fmla="*/ 353 w 1898"/>
                                  <a:gd name="T45" fmla="*/ 1457 h 1692"/>
                                  <a:gd name="T46" fmla="*/ 525 w 1898"/>
                                  <a:gd name="T47" fmla="*/ 1364 h 1692"/>
                                  <a:gd name="T48" fmla="*/ 487 w 1898"/>
                                  <a:gd name="T49" fmla="*/ 1309 h 1692"/>
                                  <a:gd name="T50" fmla="*/ 367 w 1898"/>
                                  <a:gd name="T51" fmla="*/ 1251 h 1692"/>
                                  <a:gd name="T52" fmla="*/ 272 w 1898"/>
                                  <a:gd name="T53" fmla="*/ 1153 h 1692"/>
                                  <a:gd name="T54" fmla="*/ 213 w 1898"/>
                                  <a:gd name="T55" fmla="*/ 1027 h 1692"/>
                                  <a:gd name="T56" fmla="*/ 322 w 1898"/>
                                  <a:gd name="T57" fmla="*/ 1032 h 1692"/>
                                  <a:gd name="T58" fmla="*/ 345 w 1898"/>
                                  <a:gd name="T59" fmla="*/ 1007 h 1692"/>
                                  <a:gd name="T60" fmla="*/ 228 w 1898"/>
                                  <a:gd name="T61" fmla="*/ 939 h 1692"/>
                                  <a:gd name="T62" fmla="*/ 139 w 1898"/>
                                  <a:gd name="T63" fmla="*/ 834 h 1692"/>
                                  <a:gd name="T64" fmla="*/ 87 w 1898"/>
                                  <a:gd name="T65" fmla="*/ 700 h 1692"/>
                                  <a:gd name="T66" fmla="*/ 77 w 1898"/>
                                  <a:gd name="T67" fmla="*/ 595 h 1692"/>
                                  <a:gd name="T68" fmla="*/ 205 w 1898"/>
                                  <a:gd name="T69" fmla="*/ 643 h 1692"/>
                                  <a:gd name="T70" fmla="*/ 189 w 1898"/>
                                  <a:gd name="T71" fmla="*/ 590 h 1692"/>
                                  <a:gd name="T72" fmla="*/ 117 w 1898"/>
                                  <a:gd name="T73" fmla="*/ 477 h 1692"/>
                                  <a:gd name="T74" fmla="*/ 82 w 1898"/>
                                  <a:gd name="T75" fmla="*/ 342 h 1692"/>
                                  <a:gd name="T76" fmla="*/ 88 w 1898"/>
                                  <a:gd name="T77" fmla="*/ 201 h 1692"/>
                                  <a:gd name="T78" fmla="*/ 132 w 1898"/>
                                  <a:gd name="T79" fmla="*/ 78 h 1692"/>
                                  <a:gd name="T80" fmla="*/ 293 w 1898"/>
                                  <a:gd name="T81" fmla="*/ 255 h 1692"/>
                                  <a:gd name="T82" fmla="*/ 484 w 1898"/>
                                  <a:gd name="T83" fmla="*/ 391 h 1692"/>
                                  <a:gd name="T84" fmla="*/ 700 w 1898"/>
                                  <a:gd name="T85" fmla="*/ 483 h 1692"/>
                                  <a:gd name="T86" fmla="*/ 934 w 1898"/>
                                  <a:gd name="T87" fmla="*/ 524 h 1692"/>
                                  <a:gd name="T88" fmla="*/ 928 w 1898"/>
                                  <a:gd name="T89" fmla="*/ 373 h 1692"/>
                                  <a:gd name="T90" fmla="*/ 970 w 1898"/>
                                  <a:gd name="T91" fmla="*/ 226 h 1692"/>
                                  <a:gd name="T92" fmla="*/ 1056 w 1898"/>
                                  <a:gd name="T93" fmla="*/ 108 h 1692"/>
                                  <a:gd name="T94" fmla="*/ 1173 w 1898"/>
                                  <a:gd name="T95" fmla="*/ 29 h 1692"/>
                                  <a:gd name="T96" fmla="*/ 1314 w 1898"/>
                                  <a:gd name="T97" fmla="*/ 0 h 1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8" h="1692">
                                    <a:moveTo>
                                      <a:pt x="1314" y="0"/>
                                    </a:moveTo>
                                    <a:lnTo>
                                      <a:pt x="1362" y="3"/>
                                    </a:lnTo>
                                    <a:lnTo>
                                      <a:pt x="1407" y="12"/>
                                    </a:lnTo>
                                    <a:lnTo>
                                      <a:pt x="1451" y="26"/>
                                    </a:lnTo>
                                    <a:lnTo>
                                      <a:pt x="1491" y="46"/>
                                    </a:lnTo>
                                    <a:lnTo>
                                      <a:pt x="1530" y="71"/>
                                    </a:lnTo>
                                    <a:lnTo>
                                      <a:pt x="1566" y="101"/>
                                    </a:lnTo>
                                    <a:lnTo>
                                      <a:pt x="1598" y="134"/>
                                    </a:lnTo>
                                    <a:lnTo>
                                      <a:pt x="1664" y="118"/>
                                    </a:lnTo>
                                    <a:lnTo>
                                      <a:pt x="1727" y="95"/>
                                    </a:lnTo>
                                    <a:lnTo>
                                      <a:pt x="1788" y="65"/>
                                    </a:lnTo>
                                    <a:lnTo>
                                      <a:pt x="1845" y="31"/>
                                    </a:lnTo>
                                    <a:lnTo>
                                      <a:pt x="1829" y="80"/>
                                    </a:lnTo>
                                    <a:lnTo>
                                      <a:pt x="1806" y="125"/>
                                    </a:lnTo>
                                    <a:lnTo>
                                      <a:pt x="1779" y="167"/>
                                    </a:lnTo>
                                    <a:lnTo>
                                      <a:pt x="1748" y="204"/>
                                    </a:lnTo>
                                    <a:lnTo>
                                      <a:pt x="1712" y="238"/>
                                    </a:lnTo>
                                    <a:lnTo>
                                      <a:pt x="1675" y="267"/>
                                    </a:lnTo>
                                    <a:lnTo>
                                      <a:pt x="1732" y="257"/>
                                    </a:lnTo>
                                    <a:lnTo>
                                      <a:pt x="1790" y="242"/>
                                    </a:lnTo>
                                    <a:lnTo>
                                      <a:pt x="1844" y="223"/>
                                    </a:lnTo>
                                    <a:lnTo>
                                      <a:pt x="1898" y="200"/>
                                    </a:lnTo>
                                    <a:lnTo>
                                      <a:pt x="1865" y="251"/>
                                    </a:lnTo>
                                    <a:lnTo>
                                      <a:pt x="1829" y="298"/>
                                    </a:lnTo>
                                    <a:lnTo>
                                      <a:pt x="1790" y="342"/>
                                    </a:lnTo>
                                    <a:lnTo>
                                      <a:pt x="1748" y="384"/>
                                    </a:lnTo>
                                    <a:lnTo>
                                      <a:pt x="1704" y="421"/>
                                    </a:lnTo>
                                    <a:lnTo>
                                      <a:pt x="1705" y="477"/>
                                    </a:lnTo>
                                    <a:lnTo>
                                      <a:pt x="1703" y="540"/>
                                    </a:lnTo>
                                    <a:lnTo>
                                      <a:pt x="1699" y="603"/>
                                    </a:lnTo>
                                    <a:lnTo>
                                      <a:pt x="1690" y="666"/>
                                    </a:lnTo>
                                    <a:lnTo>
                                      <a:pt x="1679" y="730"/>
                                    </a:lnTo>
                                    <a:lnTo>
                                      <a:pt x="1665" y="794"/>
                                    </a:lnTo>
                                    <a:lnTo>
                                      <a:pt x="1647" y="858"/>
                                    </a:lnTo>
                                    <a:lnTo>
                                      <a:pt x="1626" y="920"/>
                                    </a:lnTo>
                                    <a:lnTo>
                                      <a:pt x="1603" y="982"/>
                                    </a:lnTo>
                                    <a:lnTo>
                                      <a:pt x="1576" y="1042"/>
                                    </a:lnTo>
                                    <a:lnTo>
                                      <a:pt x="1547" y="1102"/>
                                    </a:lnTo>
                                    <a:lnTo>
                                      <a:pt x="1514" y="1160"/>
                                    </a:lnTo>
                                    <a:lnTo>
                                      <a:pt x="1479" y="1215"/>
                                    </a:lnTo>
                                    <a:lnTo>
                                      <a:pt x="1440" y="1270"/>
                                    </a:lnTo>
                                    <a:lnTo>
                                      <a:pt x="1398" y="1322"/>
                                    </a:lnTo>
                                    <a:lnTo>
                                      <a:pt x="1353" y="1371"/>
                                    </a:lnTo>
                                    <a:lnTo>
                                      <a:pt x="1306" y="1417"/>
                                    </a:lnTo>
                                    <a:lnTo>
                                      <a:pt x="1256" y="1461"/>
                                    </a:lnTo>
                                    <a:lnTo>
                                      <a:pt x="1202" y="1502"/>
                                    </a:lnTo>
                                    <a:lnTo>
                                      <a:pt x="1146" y="1540"/>
                                    </a:lnTo>
                                    <a:lnTo>
                                      <a:pt x="1087" y="1573"/>
                                    </a:lnTo>
                                    <a:lnTo>
                                      <a:pt x="1025" y="1604"/>
                                    </a:lnTo>
                                    <a:lnTo>
                                      <a:pt x="961" y="1630"/>
                                    </a:lnTo>
                                    <a:lnTo>
                                      <a:pt x="893" y="1652"/>
                                    </a:lnTo>
                                    <a:lnTo>
                                      <a:pt x="823" y="1669"/>
                                    </a:lnTo>
                                    <a:lnTo>
                                      <a:pt x="751" y="1681"/>
                                    </a:lnTo>
                                    <a:lnTo>
                                      <a:pt x="676" y="1690"/>
                                    </a:lnTo>
                                    <a:lnTo>
                                      <a:pt x="597" y="1692"/>
                                    </a:lnTo>
                                    <a:lnTo>
                                      <a:pt x="515" y="1688"/>
                                    </a:lnTo>
                                    <a:lnTo>
                                      <a:pt x="435" y="1679"/>
                                    </a:lnTo>
                                    <a:lnTo>
                                      <a:pt x="357" y="1663"/>
                                    </a:lnTo>
                                    <a:lnTo>
                                      <a:pt x="281" y="1641"/>
                                    </a:lnTo>
                                    <a:lnTo>
                                      <a:pt x="206" y="1614"/>
                                    </a:lnTo>
                                    <a:lnTo>
                                      <a:pt x="135" y="1581"/>
                                    </a:lnTo>
                                    <a:lnTo>
                                      <a:pt x="66" y="1543"/>
                                    </a:lnTo>
                                    <a:lnTo>
                                      <a:pt x="0" y="1500"/>
                                    </a:lnTo>
                                    <a:lnTo>
                                      <a:pt x="46" y="1504"/>
                                    </a:lnTo>
                                    <a:lnTo>
                                      <a:pt x="93" y="1506"/>
                                    </a:lnTo>
                                    <a:lnTo>
                                      <a:pt x="160" y="1503"/>
                                    </a:lnTo>
                                    <a:lnTo>
                                      <a:pt x="226" y="1494"/>
                                    </a:lnTo>
                                    <a:lnTo>
                                      <a:pt x="291" y="1478"/>
                                    </a:lnTo>
                                    <a:lnTo>
                                      <a:pt x="353" y="1457"/>
                                    </a:lnTo>
                                    <a:lnTo>
                                      <a:pt x="413" y="1431"/>
                                    </a:lnTo>
                                    <a:lnTo>
                                      <a:pt x="470" y="1399"/>
                                    </a:lnTo>
                                    <a:lnTo>
                                      <a:pt x="525" y="1364"/>
                                    </a:lnTo>
                                    <a:lnTo>
                                      <a:pt x="576" y="1323"/>
                                    </a:lnTo>
                                    <a:lnTo>
                                      <a:pt x="531" y="1319"/>
                                    </a:lnTo>
                                    <a:lnTo>
                                      <a:pt x="487" y="1309"/>
                                    </a:lnTo>
                                    <a:lnTo>
                                      <a:pt x="444" y="1295"/>
                                    </a:lnTo>
                                    <a:lnTo>
                                      <a:pt x="404" y="1275"/>
                                    </a:lnTo>
                                    <a:lnTo>
                                      <a:pt x="367" y="1251"/>
                                    </a:lnTo>
                                    <a:lnTo>
                                      <a:pt x="332" y="1222"/>
                                    </a:lnTo>
                                    <a:lnTo>
                                      <a:pt x="301" y="1190"/>
                                    </a:lnTo>
                                    <a:lnTo>
                                      <a:pt x="272" y="1153"/>
                                    </a:lnTo>
                                    <a:lnTo>
                                      <a:pt x="248" y="1114"/>
                                    </a:lnTo>
                                    <a:lnTo>
                                      <a:pt x="228" y="1072"/>
                                    </a:lnTo>
                                    <a:lnTo>
                                      <a:pt x="213" y="1027"/>
                                    </a:lnTo>
                                    <a:lnTo>
                                      <a:pt x="249" y="1032"/>
                                    </a:lnTo>
                                    <a:lnTo>
                                      <a:pt x="286" y="1034"/>
                                    </a:lnTo>
                                    <a:lnTo>
                                      <a:pt x="322" y="1032"/>
                                    </a:lnTo>
                                    <a:lnTo>
                                      <a:pt x="355" y="1028"/>
                                    </a:lnTo>
                                    <a:lnTo>
                                      <a:pt x="389" y="1019"/>
                                    </a:lnTo>
                                    <a:lnTo>
                                      <a:pt x="345" y="1007"/>
                                    </a:lnTo>
                                    <a:lnTo>
                                      <a:pt x="304" y="989"/>
                                    </a:lnTo>
                                    <a:lnTo>
                                      <a:pt x="265" y="966"/>
                                    </a:lnTo>
                                    <a:lnTo>
                                      <a:pt x="228" y="939"/>
                                    </a:lnTo>
                                    <a:lnTo>
                                      <a:pt x="195" y="907"/>
                                    </a:lnTo>
                                    <a:lnTo>
                                      <a:pt x="166" y="873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17" y="792"/>
                                    </a:lnTo>
                                    <a:lnTo>
                                      <a:pt x="100" y="747"/>
                                    </a:lnTo>
                                    <a:lnTo>
                                      <a:pt x="87" y="700"/>
                                    </a:lnTo>
                                    <a:lnTo>
                                      <a:pt x="79" y="652"/>
                                    </a:lnTo>
                                    <a:lnTo>
                                      <a:pt x="77" y="600"/>
                                    </a:lnTo>
                                    <a:lnTo>
                                      <a:pt x="77" y="595"/>
                                    </a:lnTo>
                                    <a:lnTo>
                                      <a:pt x="117" y="616"/>
                                    </a:lnTo>
                                    <a:lnTo>
                                      <a:pt x="160" y="633"/>
                                    </a:lnTo>
                                    <a:lnTo>
                                      <a:pt x="205" y="643"/>
                                    </a:lnTo>
                                    <a:lnTo>
                                      <a:pt x="252" y="649"/>
                                    </a:lnTo>
                                    <a:lnTo>
                                      <a:pt x="219" y="620"/>
                                    </a:lnTo>
                                    <a:lnTo>
                                      <a:pt x="189" y="590"/>
                                    </a:lnTo>
                                    <a:lnTo>
                                      <a:pt x="161" y="555"/>
                                    </a:lnTo>
                                    <a:lnTo>
                                      <a:pt x="137" y="518"/>
                                    </a:lnTo>
                                    <a:lnTo>
                                      <a:pt x="117" y="477"/>
                                    </a:lnTo>
                                    <a:lnTo>
                                      <a:pt x="101" y="434"/>
                                    </a:lnTo>
                                    <a:lnTo>
                                      <a:pt x="89" y="389"/>
                                    </a:lnTo>
                                    <a:lnTo>
                                      <a:pt x="82" y="342"/>
                                    </a:lnTo>
                                    <a:lnTo>
                                      <a:pt x="80" y="292"/>
                                    </a:lnTo>
                                    <a:lnTo>
                                      <a:pt x="82" y="246"/>
                                    </a:lnTo>
                                    <a:lnTo>
                                      <a:pt x="88" y="201"/>
                                    </a:lnTo>
                                    <a:lnTo>
                                      <a:pt x="98" y="158"/>
                                    </a:lnTo>
                                    <a:lnTo>
                                      <a:pt x="114" y="118"/>
                                    </a:lnTo>
                                    <a:lnTo>
                                      <a:pt x="132" y="78"/>
                                    </a:lnTo>
                                    <a:lnTo>
                                      <a:pt x="182" y="141"/>
                                    </a:lnTo>
                                    <a:lnTo>
                                      <a:pt x="236" y="199"/>
                                    </a:lnTo>
                                    <a:lnTo>
                                      <a:pt x="293" y="255"/>
                                    </a:lnTo>
                                    <a:lnTo>
                                      <a:pt x="354" y="305"/>
                                    </a:lnTo>
                                    <a:lnTo>
                                      <a:pt x="417" y="350"/>
                                    </a:lnTo>
                                    <a:lnTo>
                                      <a:pt x="484" y="391"/>
                                    </a:lnTo>
                                    <a:lnTo>
                                      <a:pt x="553" y="428"/>
                                    </a:lnTo>
                                    <a:lnTo>
                                      <a:pt x="625" y="458"/>
                                    </a:lnTo>
                                    <a:lnTo>
                                      <a:pt x="700" y="483"/>
                                    </a:lnTo>
                                    <a:lnTo>
                                      <a:pt x="776" y="503"/>
                                    </a:lnTo>
                                    <a:lnTo>
                                      <a:pt x="855" y="517"/>
                                    </a:lnTo>
                                    <a:lnTo>
                                      <a:pt x="934" y="524"/>
                                    </a:lnTo>
                                    <a:lnTo>
                                      <a:pt x="927" y="477"/>
                                    </a:lnTo>
                                    <a:lnTo>
                                      <a:pt x="925" y="426"/>
                                    </a:lnTo>
                                    <a:lnTo>
                                      <a:pt x="928" y="373"/>
                                    </a:lnTo>
                                    <a:lnTo>
                                      <a:pt x="936" y="322"/>
                                    </a:lnTo>
                                    <a:lnTo>
                                      <a:pt x="951" y="273"/>
                                    </a:lnTo>
                                    <a:lnTo>
                                      <a:pt x="970" y="226"/>
                                    </a:lnTo>
                                    <a:lnTo>
                                      <a:pt x="994" y="182"/>
                                    </a:lnTo>
                                    <a:lnTo>
                                      <a:pt x="1023" y="144"/>
                                    </a:lnTo>
                                    <a:lnTo>
                                      <a:pt x="1056" y="108"/>
                                    </a:lnTo>
                                    <a:lnTo>
                                      <a:pt x="1091" y="77"/>
                                    </a:lnTo>
                                    <a:lnTo>
                                      <a:pt x="1131" y="49"/>
                                    </a:lnTo>
                                    <a:lnTo>
                                      <a:pt x="1173" y="29"/>
                                    </a:lnTo>
                                    <a:lnTo>
                                      <a:pt x="1218" y="13"/>
                                    </a:lnTo>
                                    <a:lnTo>
                                      <a:pt x="1265" y="3"/>
                                    </a:lnTo>
                                    <a:lnTo>
                                      <a:pt x="131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DEE1635" id="Group 4" o:spid="_x0000_s1026" alt="Twitter icon" style="width:25.9pt;height:25.9pt;mso-position-horizontal-relative:char;mso-position-vertical-relative:line" coordsize="430,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">
                    <o:lock v:ext="edit" aspectratio="t"/>
                    <v:shape id="Circle around Twitter symbol" o:spid="_x0000_s1027" style="position:absolute;width:430;height:430;visibility:visible;mso-wrap-style:square;v-text-anchor:top" coordsize="3441,3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" path="m1720,r105,4l1929,13r100,16l2129,50r97,26l2320,108r92,38l2502,188r86,48l2672,287r80,57l2828,406r73,65l2971,540r64,73l3096,690r58,79l3205,853r48,86l3295,1029r38,92l3364,1215r28,98l3412,1412r16,101l3438,1616r3,105l3438,1826r-10,103l3412,2030r-20,100l3364,2226r-31,95l3295,2413r-42,89l3205,2589r-51,83l3096,2753r-61,76l2971,2902r-70,70l2828,3037r-76,60l2672,3154r-84,52l2502,3253r-90,43l2320,3333r-94,32l2129,3393r-100,21l1929,3428r-104,10l1720,3441r-105,-3l1513,3428r-102,-14l1312,3393r-98,-28l1120,3333r-92,-37l939,3253r-87,-47l769,3154r-80,-57l612,3037r-73,-65l470,2902r-65,-73l344,2753r-57,-81l235,2589r-47,-87l145,2413r-37,-92l76,2226,49,2130,28,2030,13,1929,4,1826,,1721,4,1616r9,-103l28,1412r21,-99l76,1215r32,-94l145,1029r43,-90l235,853r52,-84l344,690r61,-77l470,540r69,-69l612,406r77,-62l769,287r83,-51l939,188r89,-42l1120,108r94,-32l1312,50r99,-21l1513,13,1615,4,1720,xe" fillcolor="#ea4e4e [3204]" strokecolor="#ea4e4e [3204]" strokeweight="0">
                      <v:path arrowok="t" o:connecttype="custom" o:connectlocs="228,0;254,4;278,9;301,18;323,29;344,43;363,59;379,77;394,96;407,117;417,140;424,164;428,189;430,215;428,241;424,266;417,290;407,313;394,334;379,354;363,371;344,387;323,401;301,412;278,421;254,427;228,430;202,430;176,427;152,421;128,412;106,401;86,387;67,371;51,354;36,334;23,313;13,290;6,266;2,241;0,215;2,189;6,164;13,140;23,117;36,96;51,77;67,59;86,43;106,29;128,18;152,9;176,4;202,0" o:connectangles="0,0,0,0,0,0,0,0,0,0,0,0,0,0,0,0,0,0,0,0,0,0,0,0,0,0,0,0,0,0,0,0,0,0,0,0,0,0,0,0,0,0,0,0,0,0,0,0,0,0,0,0,0,0"/>
                    </v:shape>
                    <v:shape id="Twitter symbol" o:spid="_x0000_s1028" style="position:absolute;left:104;top:119;width:238;height:211;visibility:visible;mso-wrap-style:square;v-text-anchor:top" coordsize="1898,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" path="m1314,r48,3l1407,12r44,14l1491,46r39,25l1566,101r32,33l1664,118r63,-23l1788,65r57,-34l1829,80r-23,45l1779,167r-31,37l1712,238r-37,29l1732,257r58,-15l1844,223r54,-23l1865,251r-36,47l1790,342r-42,42l1704,421r1,56l1703,540r-4,63l1690,666r-11,64l1665,794r-18,64l1626,920r-23,62l1576,1042r-29,60l1514,1160r-35,55l1440,1270r-42,52l1353,1371r-47,46l1256,1461r-54,41l1146,1540r-59,33l1025,1604r-64,26l893,1652r-70,17l751,1681r-75,9l597,1692r-82,-4l435,1679r-78,-16l281,1641r-75,-27l135,1581,66,1543,,1500r46,4l93,1506r67,-3l226,1494r65,-16l353,1457r60,-26l470,1399r55,-35l576,1323r-45,-4l487,1309r-43,-14l404,1275r-37,-24l332,1222r-31,-32l272,1153r-24,-39l228,1072r-15,-45l249,1032r37,2l322,1032r33,-4l389,1019r-44,-12l304,989,265,966,228,939,195,907,166,873,139,834,117,792,100,747,87,700,79,652,77,600r,-5l117,616r43,17l205,643r47,6l219,620,189,590,161,555,137,518,117,477,101,434,89,389,82,342,80,292r2,-46l88,201,98,158r16,-40l132,78r50,63l236,199r57,56l354,305r63,45l484,391r69,37l625,458r75,25l776,503r79,14l934,524r-7,-47l925,426r3,-53l936,322r15,-49l970,226r24,-44l1023,144r33,-36l1091,77r40,-28l1173,29r45,-16l1265,3,1314,xe" fillcolor="black" strokeweight="0">
                      <v:path arrowok="t" o:connecttype="custom" o:connectlocs="176,1;192,9;209,15;231,4;223,21;210,33;231,28;229,37;214,53;213,75;209,99;201,122;190,145;175,165;157,182;136,196;112,206;85,211;55,209;26,201;0,187;20,187;44,182;66,170;61,163;46,156;34,144;27,128;40,129;43,126;29,117;17,104;11,87;10,74;26,80;24,74;15,59;10,43;11,25;17,10;37,32;61,49;88,60;117,65;116,47;122,28;132,13;147,4;165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2E4E7BCE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EE00E77" wp14:editId="5497C25F">
                    <wp:extent cx="329184" cy="329184"/>
                    <wp:effectExtent l="0" t="0" r="13970" b="13970"/>
                    <wp:docPr id="37" name="Group 10" descr="Telephone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38" name="Circle around 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7FBBA16" id="Group 10" o:spid="_x0000_s1026" alt="Telephone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">
                    <o:lock v:ext="edit" aspectratio="t"/>
                    <v:shape id="Circle around telephone symbol" o:spid="_x0000_s1027" style="position:absolute;width:431;height:431;visibility:visible;mso-wrap-style:square;v-text-anchor:top" coordsize="3451,3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&#13;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ea4e4e [3204]" strokecolor="#ea4e4e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Telephone symbol" o:spid="_x0000_s1028" style="position:absolute;left:97;top:95;width:237;height:238;visibility:visible;mso-wrap-style:square;v-text-anchor:top" coordsize="1894,18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&#13;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13F04AE8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D0899DD" wp14:editId="2E03ADF2">
                    <wp:extent cx="329184" cy="329184"/>
                    <wp:effectExtent l="0" t="0" r="13970" b="13970"/>
                    <wp:docPr id="40" name="Group 16" descr="LinkedIn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41" name="Circle around LinkedIn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725 w 3451"/>
                                  <a:gd name="T1" fmla="*/ 0 h 3451"/>
                                  <a:gd name="T2" fmla="*/ 1933 w 3451"/>
                                  <a:gd name="T3" fmla="*/ 13 h 3451"/>
                                  <a:gd name="T4" fmla="*/ 2134 w 3451"/>
                                  <a:gd name="T5" fmla="*/ 49 h 3451"/>
                                  <a:gd name="T6" fmla="*/ 2327 w 3451"/>
                                  <a:gd name="T7" fmla="*/ 109 h 3451"/>
                                  <a:gd name="T8" fmla="*/ 2509 w 3451"/>
                                  <a:gd name="T9" fmla="*/ 189 h 3451"/>
                                  <a:gd name="T10" fmla="*/ 2679 w 3451"/>
                                  <a:gd name="T11" fmla="*/ 288 h 3451"/>
                                  <a:gd name="T12" fmla="*/ 2837 w 3451"/>
                                  <a:gd name="T13" fmla="*/ 407 h 3451"/>
                                  <a:gd name="T14" fmla="*/ 2979 w 3451"/>
                                  <a:gd name="T15" fmla="*/ 542 h 3451"/>
                                  <a:gd name="T16" fmla="*/ 3105 w 3451"/>
                                  <a:gd name="T17" fmla="*/ 691 h 3451"/>
                                  <a:gd name="T18" fmla="*/ 3215 w 3451"/>
                                  <a:gd name="T19" fmla="*/ 855 h 3451"/>
                                  <a:gd name="T20" fmla="*/ 3305 w 3451"/>
                                  <a:gd name="T21" fmla="*/ 1032 h 3451"/>
                                  <a:gd name="T22" fmla="*/ 3374 w 3451"/>
                                  <a:gd name="T23" fmla="*/ 1219 h 3451"/>
                                  <a:gd name="T24" fmla="*/ 3422 w 3451"/>
                                  <a:gd name="T25" fmla="*/ 1416 h 3451"/>
                                  <a:gd name="T26" fmla="*/ 3447 w 3451"/>
                                  <a:gd name="T27" fmla="*/ 1620 h 3451"/>
                                  <a:gd name="T28" fmla="*/ 3447 w 3451"/>
                                  <a:gd name="T29" fmla="*/ 1831 h 3451"/>
                                  <a:gd name="T30" fmla="*/ 3422 w 3451"/>
                                  <a:gd name="T31" fmla="*/ 2036 h 3451"/>
                                  <a:gd name="T32" fmla="*/ 3374 w 3451"/>
                                  <a:gd name="T33" fmla="*/ 2233 h 3451"/>
                                  <a:gd name="T34" fmla="*/ 3305 w 3451"/>
                                  <a:gd name="T35" fmla="*/ 2420 h 3451"/>
                                  <a:gd name="T36" fmla="*/ 3215 w 3451"/>
                                  <a:gd name="T37" fmla="*/ 2596 h 3451"/>
                                  <a:gd name="T38" fmla="*/ 3105 w 3451"/>
                                  <a:gd name="T39" fmla="*/ 2761 h 3451"/>
                                  <a:gd name="T40" fmla="*/ 2979 w 3451"/>
                                  <a:gd name="T41" fmla="*/ 2911 h 3451"/>
                                  <a:gd name="T42" fmla="*/ 2837 w 3451"/>
                                  <a:gd name="T43" fmla="*/ 3046 h 3451"/>
                                  <a:gd name="T44" fmla="*/ 2679 w 3451"/>
                                  <a:gd name="T45" fmla="*/ 3163 h 3451"/>
                                  <a:gd name="T46" fmla="*/ 2509 w 3451"/>
                                  <a:gd name="T47" fmla="*/ 3262 h 3451"/>
                                  <a:gd name="T48" fmla="*/ 2327 w 3451"/>
                                  <a:gd name="T49" fmla="*/ 3343 h 3451"/>
                                  <a:gd name="T50" fmla="*/ 2134 w 3451"/>
                                  <a:gd name="T51" fmla="*/ 3402 h 3451"/>
                                  <a:gd name="T52" fmla="*/ 1933 w 3451"/>
                                  <a:gd name="T53" fmla="*/ 3438 h 3451"/>
                                  <a:gd name="T54" fmla="*/ 1725 w 3451"/>
                                  <a:gd name="T55" fmla="*/ 3451 h 3451"/>
                                  <a:gd name="T56" fmla="*/ 1516 w 3451"/>
                                  <a:gd name="T57" fmla="*/ 3438 h 3451"/>
                                  <a:gd name="T58" fmla="*/ 1315 w 3451"/>
                                  <a:gd name="T59" fmla="*/ 3402 h 3451"/>
                                  <a:gd name="T60" fmla="*/ 1123 w 3451"/>
                                  <a:gd name="T61" fmla="*/ 3343 h 3451"/>
                                  <a:gd name="T62" fmla="*/ 941 w 3451"/>
                                  <a:gd name="T63" fmla="*/ 3262 h 3451"/>
                                  <a:gd name="T64" fmla="*/ 771 w 3451"/>
                                  <a:gd name="T65" fmla="*/ 3163 h 3451"/>
                                  <a:gd name="T66" fmla="*/ 614 w 3451"/>
                                  <a:gd name="T67" fmla="*/ 3046 h 3451"/>
                                  <a:gd name="T68" fmla="*/ 471 w 3451"/>
                                  <a:gd name="T69" fmla="*/ 2911 h 3451"/>
                                  <a:gd name="T70" fmla="*/ 345 w 3451"/>
                                  <a:gd name="T71" fmla="*/ 2761 h 3451"/>
                                  <a:gd name="T72" fmla="*/ 236 w 3451"/>
                                  <a:gd name="T73" fmla="*/ 2596 h 3451"/>
                                  <a:gd name="T74" fmla="*/ 146 w 3451"/>
                                  <a:gd name="T75" fmla="*/ 2420 h 3451"/>
                                  <a:gd name="T76" fmla="*/ 75 w 3451"/>
                                  <a:gd name="T77" fmla="*/ 2233 h 3451"/>
                                  <a:gd name="T78" fmla="*/ 28 w 3451"/>
                                  <a:gd name="T79" fmla="*/ 2036 h 3451"/>
                                  <a:gd name="T80" fmla="*/ 3 w 3451"/>
                                  <a:gd name="T81" fmla="*/ 1831 h 3451"/>
                                  <a:gd name="T82" fmla="*/ 3 w 3451"/>
                                  <a:gd name="T83" fmla="*/ 1620 h 3451"/>
                                  <a:gd name="T84" fmla="*/ 28 w 3451"/>
                                  <a:gd name="T85" fmla="*/ 1416 h 3451"/>
                                  <a:gd name="T86" fmla="*/ 75 w 3451"/>
                                  <a:gd name="T87" fmla="*/ 1219 h 3451"/>
                                  <a:gd name="T88" fmla="*/ 146 w 3451"/>
                                  <a:gd name="T89" fmla="*/ 1032 h 3451"/>
                                  <a:gd name="T90" fmla="*/ 236 w 3451"/>
                                  <a:gd name="T91" fmla="*/ 855 h 3451"/>
                                  <a:gd name="T92" fmla="*/ 345 w 3451"/>
                                  <a:gd name="T93" fmla="*/ 691 h 3451"/>
                                  <a:gd name="T94" fmla="*/ 471 w 3451"/>
                                  <a:gd name="T95" fmla="*/ 542 h 3451"/>
                                  <a:gd name="T96" fmla="*/ 614 w 3451"/>
                                  <a:gd name="T97" fmla="*/ 407 h 3451"/>
                                  <a:gd name="T98" fmla="*/ 771 w 3451"/>
                                  <a:gd name="T99" fmla="*/ 288 h 3451"/>
                                  <a:gd name="T100" fmla="*/ 941 w 3451"/>
                                  <a:gd name="T101" fmla="*/ 189 h 3451"/>
                                  <a:gd name="T102" fmla="*/ 1123 w 3451"/>
                                  <a:gd name="T103" fmla="*/ 109 h 3451"/>
                                  <a:gd name="T104" fmla="*/ 1315 w 3451"/>
                                  <a:gd name="T105" fmla="*/ 49 h 3451"/>
                                  <a:gd name="T106" fmla="*/ 1516 w 3451"/>
                                  <a:gd name="T107" fmla="*/ 13 h 3451"/>
                                  <a:gd name="T108" fmla="*/ 1725 w 3451"/>
                                  <a:gd name="T109" fmla="*/ 0 h 34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3451" h="3451">
                                    <a:moveTo>
                                      <a:pt x="1725" y="0"/>
                                    </a:moveTo>
                                    <a:lnTo>
                                      <a:pt x="1725" y="0"/>
                                    </a:lnTo>
                                    <a:lnTo>
                                      <a:pt x="1831" y="4"/>
                                    </a:lnTo>
                                    <a:lnTo>
                                      <a:pt x="1933" y="13"/>
                                    </a:lnTo>
                                    <a:lnTo>
                                      <a:pt x="2035" y="29"/>
                                    </a:lnTo>
                                    <a:lnTo>
                                      <a:pt x="2134" y="49"/>
                                    </a:lnTo>
                                    <a:lnTo>
                                      <a:pt x="2232" y="77"/>
                                    </a:lnTo>
                                    <a:lnTo>
                                      <a:pt x="2327" y="109"/>
                                    </a:lnTo>
                                    <a:lnTo>
                                      <a:pt x="2419" y="146"/>
                                    </a:lnTo>
                                    <a:lnTo>
                                      <a:pt x="2509" y="189"/>
                                    </a:lnTo>
                                    <a:lnTo>
                                      <a:pt x="2596" y="236"/>
                                    </a:lnTo>
                                    <a:lnTo>
                                      <a:pt x="2679" y="288"/>
                                    </a:lnTo>
                                    <a:lnTo>
                                      <a:pt x="2760" y="345"/>
                                    </a:lnTo>
                                    <a:lnTo>
                                      <a:pt x="2837" y="407"/>
                                    </a:lnTo>
                                    <a:lnTo>
                                      <a:pt x="2909" y="472"/>
                                    </a:lnTo>
                                    <a:lnTo>
                                      <a:pt x="2979" y="542"/>
                                    </a:lnTo>
                                    <a:lnTo>
                                      <a:pt x="3044" y="614"/>
                                    </a:lnTo>
                                    <a:lnTo>
                                      <a:pt x="3105" y="691"/>
                                    </a:lnTo>
                                    <a:lnTo>
                                      <a:pt x="3163" y="772"/>
                                    </a:lnTo>
                                    <a:lnTo>
                                      <a:pt x="3215" y="855"/>
                                    </a:lnTo>
                                    <a:lnTo>
                                      <a:pt x="3262" y="942"/>
                                    </a:lnTo>
                                    <a:lnTo>
                                      <a:pt x="3305" y="1032"/>
                                    </a:lnTo>
                                    <a:lnTo>
                                      <a:pt x="3342" y="1124"/>
                                    </a:lnTo>
                                    <a:lnTo>
                                      <a:pt x="3374" y="1219"/>
                                    </a:lnTo>
                                    <a:lnTo>
                                      <a:pt x="3402" y="1317"/>
                                    </a:lnTo>
                                    <a:lnTo>
                                      <a:pt x="3422" y="1416"/>
                                    </a:lnTo>
                                    <a:lnTo>
                                      <a:pt x="3438" y="1518"/>
                                    </a:lnTo>
                                    <a:lnTo>
                                      <a:pt x="3447" y="1620"/>
                                    </a:lnTo>
                                    <a:lnTo>
                                      <a:pt x="3451" y="1726"/>
                                    </a:lnTo>
                                    <a:lnTo>
                                      <a:pt x="3447" y="1831"/>
                                    </a:lnTo>
                                    <a:lnTo>
                                      <a:pt x="3438" y="1935"/>
                                    </a:lnTo>
                                    <a:lnTo>
                                      <a:pt x="3422" y="2036"/>
                                    </a:lnTo>
                                    <a:lnTo>
                                      <a:pt x="3402" y="2136"/>
                                    </a:lnTo>
                                    <a:lnTo>
                                      <a:pt x="3374" y="2233"/>
                                    </a:lnTo>
                                    <a:lnTo>
                                      <a:pt x="3342" y="2328"/>
                                    </a:lnTo>
                                    <a:lnTo>
                                      <a:pt x="3305" y="2420"/>
                                    </a:lnTo>
                                    <a:lnTo>
                                      <a:pt x="3262" y="2510"/>
                                    </a:lnTo>
                                    <a:lnTo>
                                      <a:pt x="3215" y="2596"/>
                                    </a:lnTo>
                                    <a:lnTo>
                                      <a:pt x="3163" y="2680"/>
                                    </a:lnTo>
                                    <a:lnTo>
                                      <a:pt x="3105" y="2761"/>
                                    </a:lnTo>
                                    <a:lnTo>
                                      <a:pt x="3044" y="2837"/>
                                    </a:lnTo>
                                    <a:lnTo>
                                      <a:pt x="2979" y="2911"/>
                                    </a:lnTo>
                                    <a:lnTo>
                                      <a:pt x="2909" y="2980"/>
                                    </a:lnTo>
                                    <a:lnTo>
                                      <a:pt x="2837" y="3046"/>
                                    </a:lnTo>
                                    <a:lnTo>
                                      <a:pt x="2760" y="3106"/>
                                    </a:lnTo>
                                    <a:lnTo>
                                      <a:pt x="2679" y="3163"/>
                                    </a:lnTo>
                                    <a:lnTo>
                                      <a:pt x="2596" y="3215"/>
                                    </a:lnTo>
                                    <a:lnTo>
                                      <a:pt x="2509" y="3262"/>
                                    </a:lnTo>
                                    <a:lnTo>
                                      <a:pt x="2419" y="3305"/>
                                    </a:lnTo>
                                    <a:lnTo>
                                      <a:pt x="2327" y="3343"/>
                                    </a:lnTo>
                                    <a:lnTo>
                                      <a:pt x="2232" y="3376"/>
                                    </a:lnTo>
                                    <a:lnTo>
                                      <a:pt x="2134" y="3402"/>
                                    </a:lnTo>
                                    <a:lnTo>
                                      <a:pt x="2035" y="3423"/>
                                    </a:lnTo>
                                    <a:lnTo>
                                      <a:pt x="1933" y="3438"/>
                                    </a:lnTo>
                                    <a:lnTo>
                                      <a:pt x="1831" y="3448"/>
                                    </a:lnTo>
                                    <a:lnTo>
                                      <a:pt x="1725" y="3451"/>
                                    </a:lnTo>
                                    <a:lnTo>
                                      <a:pt x="1620" y="3448"/>
                                    </a:lnTo>
                                    <a:lnTo>
                                      <a:pt x="1516" y="3438"/>
                                    </a:lnTo>
                                    <a:lnTo>
                                      <a:pt x="1415" y="3423"/>
                                    </a:lnTo>
                                    <a:lnTo>
                                      <a:pt x="1315" y="3402"/>
                                    </a:lnTo>
                                    <a:lnTo>
                                      <a:pt x="1218" y="3376"/>
                                    </a:lnTo>
                                    <a:lnTo>
                                      <a:pt x="1123" y="3343"/>
                                    </a:lnTo>
                                    <a:lnTo>
                                      <a:pt x="1031" y="3305"/>
                                    </a:lnTo>
                                    <a:lnTo>
                                      <a:pt x="941" y="3262"/>
                                    </a:lnTo>
                                    <a:lnTo>
                                      <a:pt x="855" y="3215"/>
                                    </a:lnTo>
                                    <a:lnTo>
                                      <a:pt x="771" y="3163"/>
                                    </a:lnTo>
                                    <a:lnTo>
                                      <a:pt x="690" y="3106"/>
                                    </a:lnTo>
                                    <a:lnTo>
                                      <a:pt x="614" y="3046"/>
                                    </a:lnTo>
                                    <a:lnTo>
                                      <a:pt x="540" y="2980"/>
                                    </a:lnTo>
                                    <a:lnTo>
                                      <a:pt x="471" y="2911"/>
                                    </a:lnTo>
                                    <a:lnTo>
                                      <a:pt x="405" y="2837"/>
                                    </a:lnTo>
                                    <a:lnTo>
                                      <a:pt x="345" y="2761"/>
                                    </a:lnTo>
                                    <a:lnTo>
                                      <a:pt x="288" y="2680"/>
                                    </a:lnTo>
                                    <a:lnTo>
                                      <a:pt x="236" y="2596"/>
                                    </a:lnTo>
                                    <a:lnTo>
                                      <a:pt x="189" y="2510"/>
                                    </a:lnTo>
                                    <a:lnTo>
                                      <a:pt x="146" y="2420"/>
                                    </a:lnTo>
                                    <a:lnTo>
                                      <a:pt x="108" y="2328"/>
                                    </a:lnTo>
                                    <a:lnTo>
                                      <a:pt x="75" y="2233"/>
                                    </a:lnTo>
                                    <a:lnTo>
                                      <a:pt x="49" y="2136"/>
                                    </a:lnTo>
                                    <a:lnTo>
                                      <a:pt x="28" y="2036"/>
                                    </a:lnTo>
                                    <a:lnTo>
                                      <a:pt x="13" y="1935"/>
                                    </a:lnTo>
                                    <a:lnTo>
                                      <a:pt x="3" y="1831"/>
                                    </a:lnTo>
                                    <a:lnTo>
                                      <a:pt x="0" y="1726"/>
                                    </a:lnTo>
                                    <a:lnTo>
                                      <a:pt x="3" y="1620"/>
                                    </a:lnTo>
                                    <a:lnTo>
                                      <a:pt x="13" y="1518"/>
                                    </a:lnTo>
                                    <a:lnTo>
                                      <a:pt x="28" y="1416"/>
                                    </a:lnTo>
                                    <a:lnTo>
                                      <a:pt x="49" y="1317"/>
                                    </a:lnTo>
                                    <a:lnTo>
                                      <a:pt x="75" y="1219"/>
                                    </a:lnTo>
                                    <a:lnTo>
                                      <a:pt x="108" y="1124"/>
                                    </a:lnTo>
                                    <a:lnTo>
                                      <a:pt x="146" y="1032"/>
                                    </a:lnTo>
                                    <a:lnTo>
                                      <a:pt x="189" y="942"/>
                                    </a:lnTo>
                                    <a:lnTo>
                                      <a:pt x="236" y="855"/>
                                    </a:lnTo>
                                    <a:lnTo>
                                      <a:pt x="288" y="772"/>
                                    </a:lnTo>
                                    <a:lnTo>
                                      <a:pt x="345" y="691"/>
                                    </a:lnTo>
                                    <a:lnTo>
                                      <a:pt x="405" y="614"/>
                                    </a:lnTo>
                                    <a:lnTo>
                                      <a:pt x="471" y="542"/>
                                    </a:lnTo>
                                    <a:lnTo>
                                      <a:pt x="540" y="472"/>
                                    </a:lnTo>
                                    <a:lnTo>
                                      <a:pt x="614" y="407"/>
                                    </a:lnTo>
                                    <a:lnTo>
                                      <a:pt x="690" y="345"/>
                                    </a:lnTo>
                                    <a:lnTo>
                                      <a:pt x="771" y="288"/>
                                    </a:lnTo>
                                    <a:lnTo>
                                      <a:pt x="855" y="236"/>
                                    </a:lnTo>
                                    <a:lnTo>
                                      <a:pt x="941" y="189"/>
                                    </a:lnTo>
                                    <a:lnTo>
                                      <a:pt x="1031" y="146"/>
                                    </a:lnTo>
                                    <a:lnTo>
                                      <a:pt x="1123" y="109"/>
                                    </a:lnTo>
                                    <a:lnTo>
                                      <a:pt x="1218" y="77"/>
                                    </a:lnTo>
                                    <a:lnTo>
                                      <a:pt x="1315" y="49"/>
                                    </a:lnTo>
                                    <a:lnTo>
                                      <a:pt x="1415" y="29"/>
                                    </a:lnTo>
                                    <a:lnTo>
                                      <a:pt x="1516" y="13"/>
                                    </a:lnTo>
                                    <a:lnTo>
                                      <a:pt x="1620" y="4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LinkedIn symbol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13" y="102"/>
                                <a:ext cx="203" cy="202"/>
                              </a:xfrm>
                              <a:custGeom>
                                <a:avLst/>
                                <a:gdLst>
                                  <a:gd name="T0" fmla="*/ 362 w 1619"/>
                                  <a:gd name="T1" fmla="*/ 537 h 1615"/>
                                  <a:gd name="T2" fmla="*/ 27 w 1619"/>
                                  <a:gd name="T3" fmla="*/ 1615 h 1615"/>
                                  <a:gd name="T4" fmla="*/ 1217 w 1619"/>
                                  <a:gd name="T5" fmla="*/ 509 h 1615"/>
                                  <a:gd name="T6" fmla="*/ 1314 w 1619"/>
                                  <a:gd name="T7" fmla="*/ 517 h 1615"/>
                                  <a:gd name="T8" fmla="*/ 1396 w 1619"/>
                                  <a:gd name="T9" fmla="*/ 538 h 1615"/>
                                  <a:gd name="T10" fmla="*/ 1462 w 1619"/>
                                  <a:gd name="T11" fmla="*/ 571 h 1615"/>
                                  <a:gd name="T12" fmla="*/ 1514 w 1619"/>
                                  <a:gd name="T13" fmla="*/ 617 h 1615"/>
                                  <a:gd name="T14" fmla="*/ 1554 w 1619"/>
                                  <a:gd name="T15" fmla="*/ 673 h 1615"/>
                                  <a:gd name="T16" fmla="*/ 1582 w 1619"/>
                                  <a:gd name="T17" fmla="*/ 738 h 1615"/>
                                  <a:gd name="T18" fmla="*/ 1601 w 1619"/>
                                  <a:gd name="T19" fmla="*/ 811 h 1615"/>
                                  <a:gd name="T20" fmla="*/ 1613 w 1619"/>
                                  <a:gd name="T21" fmla="*/ 892 h 1615"/>
                                  <a:gd name="T22" fmla="*/ 1618 w 1619"/>
                                  <a:gd name="T23" fmla="*/ 978 h 1615"/>
                                  <a:gd name="T24" fmla="*/ 1619 w 1619"/>
                                  <a:gd name="T25" fmla="*/ 1615 h 1615"/>
                                  <a:gd name="T26" fmla="*/ 1284 w 1619"/>
                                  <a:gd name="T27" fmla="*/ 1091 h 1615"/>
                                  <a:gd name="T28" fmla="*/ 1283 w 1619"/>
                                  <a:gd name="T29" fmla="*/ 1042 h 1615"/>
                                  <a:gd name="T30" fmla="*/ 1281 w 1619"/>
                                  <a:gd name="T31" fmla="*/ 993 h 1615"/>
                                  <a:gd name="T32" fmla="*/ 1273 w 1619"/>
                                  <a:gd name="T33" fmla="*/ 945 h 1615"/>
                                  <a:gd name="T34" fmla="*/ 1261 w 1619"/>
                                  <a:gd name="T35" fmla="*/ 901 h 1615"/>
                                  <a:gd name="T36" fmla="*/ 1240 w 1619"/>
                                  <a:gd name="T37" fmla="*/ 862 h 1615"/>
                                  <a:gd name="T38" fmla="*/ 1208 w 1619"/>
                                  <a:gd name="T39" fmla="*/ 832 h 1615"/>
                                  <a:gd name="T40" fmla="*/ 1166 w 1619"/>
                                  <a:gd name="T41" fmla="*/ 812 h 1615"/>
                                  <a:gd name="T42" fmla="*/ 1109 w 1619"/>
                                  <a:gd name="T43" fmla="*/ 805 h 1615"/>
                                  <a:gd name="T44" fmla="*/ 1047 w 1619"/>
                                  <a:gd name="T45" fmla="*/ 812 h 1615"/>
                                  <a:gd name="T46" fmla="*/ 999 w 1619"/>
                                  <a:gd name="T47" fmla="*/ 831 h 1615"/>
                                  <a:gd name="T48" fmla="*/ 963 w 1619"/>
                                  <a:gd name="T49" fmla="*/ 861 h 1615"/>
                                  <a:gd name="T50" fmla="*/ 937 w 1619"/>
                                  <a:gd name="T51" fmla="*/ 901 h 1615"/>
                                  <a:gd name="T52" fmla="*/ 921 w 1619"/>
                                  <a:gd name="T53" fmla="*/ 947 h 1615"/>
                                  <a:gd name="T54" fmla="*/ 912 w 1619"/>
                                  <a:gd name="T55" fmla="*/ 998 h 1615"/>
                                  <a:gd name="T56" fmla="*/ 908 w 1619"/>
                                  <a:gd name="T57" fmla="*/ 1054 h 1615"/>
                                  <a:gd name="T58" fmla="*/ 908 w 1619"/>
                                  <a:gd name="T59" fmla="*/ 1615 h 1615"/>
                                  <a:gd name="T60" fmla="*/ 573 w 1619"/>
                                  <a:gd name="T61" fmla="*/ 537 h 1615"/>
                                  <a:gd name="T62" fmla="*/ 894 w 1619"/>
                                  <a:gd name="T63" fmla="*/ 684 h 1615"/>
                                  <a:gd name="T64" fmla="*/ 913 w 1619"/>
                                  <a:gd name="T65" fmla="*/ 660 h 1615"/>
                                  <a:gd name="T66" fmla="*/ 950 w 1619"/>
                                  <a:gd name="T67" fmla="*/ 615 h 1615"/>
                                  <a:gd name="T68" fmla="*/ 999 w 1619"/>
                                  <a:gd name="T69" fmla="*/ 574 h 1615"/>
                                  <a:gd name="T70" fmla="*/ 1060 w 1619"/>
                                  <a:gd name="T71" fmla="*/ 541 h 1615"/>
                                  <a:gd name="T72" fmla="*/ 1133 w 1619"/>
                                  <a:gd name="T73" fmla="*/ 518 h 1615"/>
                                  <a:gd name="T74" fmla="*/ 1217 w 1619"/>
                                  <a:gd name="T75" fmla="*/ 509 h 1615"/>
                                  <a:gd name="T76" fmla="*/ 229 w 1619"/>
                                  <a:gd name="T77" fmla="*/ 3 h 1615"/>
                                  <a:gd name="T78" fmla="*/ 293 w 1619"/>
                                  <a:gd name="T79" fmla="*/ 26 h 1615"/>
                                  <a:gd name="T80" fmla="*/ 343 w 1619"/>
                                  <a:gd name="T81" fmla="*/ 69 h 1615"/>
                                  <a:gd name="T82" fmla="*/ 377 w 1619"/>
                                  <a:gd name="T83" fmla="*/ 126 h 1615"/>
                                  <a:gd name="T84" fmla="*/ 389 w 1619"/>
                                  <a:gd name="T85" fmla="*/ 194 h 1615"/>
                                  <a:gd name="T86" fmla="*/ 377 w 1619"/>
                                  <a:gd name="T87" fmla="*/ 262 h 1615"/>
                                  <a:gd name="T88" fmla="*/ 343 w 1619"/>
                                  <a:gd name="T89" fmla="*/ 320 h 1615"/>
                                  <a:gd name="T90" fmla="*/ 293 w 1619"/>
                                  <a:gd name="T91" fmla="*/ 363 h 1615"/>
                                  <a:gd name="T92" fmla="*/ 229 w 1619"/>
                                  <a:gd name="T93" fmla="*/ 386 h 1615"/>
                                  <a:gd name="T94" fmla="*/ 160 w 1619"/>
                                  <a:gd name="T95" fmla="*/ 386 h 1615"/>
                                  <a:gd name="T96" fmla="*/ 96 w 1619"/>
                                  <a:gd name="T97" fmla="*/ 363 h 1615"/>
                                  <a:gd name="T98" fmla="*/ 46 w 1619"/>
                                  <a:gd name="T99" fmla="*/ 320 h 1615"/>
                                  <a:gd name="T100" fmla="*/ 12 w 1619"/>
                                  <a:gd name="T101" fmla="*/ 262 h 1615"/>
                                  <a:gd name="T102" fmla="*/ 0 w 1619"/>
                                  <a:gd name="T103" fmla="*/ 194 h 1615"/>
                                  <a:gd name="T104" fmla="*/ 12 w 1619"/>
                                  <a:gd name="T105" fmla="*/ 126 h 1615"/>
                                  <a:gd name="T106" fmla="*/ 46 w 1619"/>
                                  <a:gd name="T107" fmla="*/ 69 h 1615"/>
                                  <a:gd name="T108" fmla="*/ 96 w 1619"/>
                                  <a:gd name="T109" fmla="*/ 26 h 1615"/>
                                  <a:gd name="T110" fmla="*/ 160 w 1619"/>
                                  <a:gd name="T111" fmla="*/ 3 h 1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</a:cxnLst>
                                <a:rect l="0" t="0" r="r" b="b"/>
                                <a:pathLst>
                                  <a:path w="1619" h="1615">
                                    <a:moveTo>
                                      <a:pt x="27" y="537"/>
                                    </a:moveTo>
                                    <a:lnTo>
                                      <a:pt x="362" y="537"/>
                                    </a:lnTo>
                                    <a:lnTo>
                                      <a:pt x="362" y="1615"/>
                                    </a:lnTo>
                                    <a:lnTo>
                                      <a:pt x="27" y="1615"/>
                                    </a:lnTo>
                                    <a:lnTo>
                                      <a:pt x="27" y="537"/>
                                    </a:lnTo>
                                    <a:close/>
                                    <a:moveTo>
                                      <a:pt x="1217" y="509"/>
                                    </a:moveTo>
                                    <a:lnTo>
                                      <a:pt x="1268" y="511"/>
                                    </a:lnTo>
                                    <a:lnTo>
                                      <a:pt x="1314" y="517"/>
                                    </a:lnTo>
                                    <a:lnTo>
                                      <a:pt x="1357" y="526"/>
                                    </a:lnTo>
                                    <a:lnTo>
                                      <a:pt x="1396" y="538"/>
                                    </a:lnTo>
                                    <a:lnTo>
                                      <a:pt x="1430" y="553"/>
                                    </a:lnTo>
                                    <a:lnTo>
                                      <a:pt x="1462" y="571"/>
                                    </a:lnTo>
                                    <a:lnTo>
                                      <a:pt x="1489" y="593"/>
                                    </a:lnTo>
                                    <a:lnTo>
                                      <a:pt x="1514" y="617"/>
                                    </a:lnTo>
                                    <a:lnTo>
                                      <a:pt x="1535" y="643"/>
                                    </a:lnTo>
                                    <a:lnTo>
                                      <a:pt x="1554" y="673"/>
                                    </a:lnTo>
                                    <a:lnTo>
                                      <a:pt x="1569" y="704"/>
                                    </a:lnTo>
                                    <a:lnTo>
                                      <a:pt x="1582" y="738"/>
                                    </a:lnTo>
                                    <a:lnTo>
                                      <a:pt x="1593" y="773"/>
                                    </a:lnTo>
                                    <a:lnTo>
                                      <a:pt x="1601" y="811"/>
                                    </a:lnTo>
                                    <a:lnTo>
                                      <a:pt x="1609" y="851"/>
                                    </a:lnTo>
                                    <a:lnTo>
                                      <a:pt x="1613" y="892"/>
                                    </a:lnTo>
                                    <a:lnTo>
                                      <a:pt x="1616" y="934"/>
                                    </a:lnTo>
                                    <a:lnTo>
                                      <a:pt x="1618" y="978"/>
                                    </a:lnTo>
                                    <a:lnTo>
                                      <a:pt x="1619" y="1023"/>
                                    </a:lnTo>
                                    <a:lnTo>
                                      <a:pt x="1619" y="1615"/>
                                    </a:lnTo>
                                    <a:lnTo>
                                      <a:pt x="1284" y="1615"/>
                                    </a:lnTo>
                                    <a:lnTo>
                                      <a:pt x="1284" y="1091"/>
                                    </a:lnTo>
                                    <a:lnTo>
                                      <a:pt x="1284" y="1066"/>
                                    </a:lnTo>
                                    <a:lnTo>
                                      <a:pt x="1283" y="1042"/>
                                    </a:lnTo>
                                    <a:lnTo>
                                      <a:pt x="1282" y="1018"/>
                                    </a:lnTo>
                                    <a:lnTo>
                                      <a:pt x="1281" y="993"/>
                                    </a:lnTo>
                                    <a:lnTo>
                                      <a:pt x="1278" y="969"/>
                                    </a:lnTo>
                                    <a:lnTo>
                                      <a:pt x="1273" y="945"/>
                                    </a:lnTo>
                                    <a:lnTo>
                                      <a:pt x="1268" y="922"/>
                                    </a:lnTo>
                                    <a:lnTo>
                                      <a:pt x="1261" y="901"/>
                                    </a:lnTo>
                                    <a:lnTo>
                                      <a:pt x="1251" y="881"/>
                                    </a:lnTo>
                                    <a:lnTo>
                                      <a:pt x="1240" y="862"/>
                                    </a:lnTo>
                                    <a:lnTo>
                                      <a:pt x="1226" y="845"/>
                                    </a:lnTo>
                                    <a:lnTo>
                                      <a:pt x="1208" y="832"/>
                                    </a:lnTo>
                                    <a:lnTo>
                                      <a:pt x="1189" y="820"/>
                                    </a:lnTo>
                                    <a:lnTo>
                                      <a:pt x="1166" y="812"/>
                                    </a:lnTo>
                                    <a:lnTo>
                                      <a:pt x="1139" y="807"/>
                                    </a:lnTo>
                                    <a:lnTo>
                                      <a:pt x="1109" y="805"/>
                                    </a:lnTo>
                                    <a:lnTo>
                                      <a:pt x="1076" y="807"/>
                                    </a:lnTo>
                                    <a:lnTo>
                                      <a:pt x="1047" y="812"/>
                                    </a:lnTo>
                                    <a:lnTo>
                                      <a:pt x="1021" y="820"/>
                                    </a:lnTo>
                                    <a:lnTo>
                                      <a:pt x="999" y="831"/>
                                    </a:lnTo>
                                    <a:lnTo>
                                      <a:pt x="979" y="845"/>
                                    </a:lnTo>
                                    <a:lnTo>
                                      <a:pt x="963" y="861"/>
                                    </a:lnTo>
                                    <a:lnTo>
                                      <a:pt x="949" y="880"/>
                                    </a:lnTo>
                                    <a:lnTo>
                                      <a:pt x="937" y="901"/>
                                    </a:lnTo>
                                    <a:lnTo>
                                      <a:pt x="929" y="923"/>
                                    </a:lnTo>
                                    <a:lnTo>
                                      <a:pt x="921" y="947"/>
                                    </a:lnTo>
                                    <a:lnTo>
                                      <a:pt x="916" y="972"/>
                                    </a:lnTo>
                                    <a:lnTo>
                                      <a:pt x="912" y="998"/>
                                    </a:lnTo>
                                    <a:lnTo>
                                      <a:pt x="910" y="1026"/>
                                    </a:lnTo>
                                    <a:lnTo>
                                      <a:pt x="908" y="1054"/>
                                    </a:lnTo>
                                    <a:lnTo>
                                      <a:pt x="908" y="1082"/>
                                    </a:lnTo>
                                    <a:lnTo>
                                      <a:pt x="908" y="1615"/>
                                    </a:lnTo>
                                    <a:lnTo>
                                      <a:pt x="573" y="1615"/>
                                    </a:lnTo>
                                    <a:lnTo>
                                      <a:pt x="573" y="537"/>
                                    </a:lnTo>
                                    <a:lnTo>
                                      <a:pt x="894" y="537"/>
                                    </a:lnTo>
                                    <a:lnTo>
                                      <a:pt x="894" y="684"/>
                                    </a:lnTo>
                                    <a:lnTo>
                                      <a:pt x="899" y="684"/>
                                    </a:lnTo>
                                    <a:lnTo>
                                      <a:pt x="913" y="660"/>
                                    </a:lnTo>
                                    <a:lnTo>
                                      <a:pt x="930" y="638"/>
                                    </a:lnTo>
                                    <a:lnTo>
                                      <a:pt x="950" y="615"/>
                                    </a:lnTo>
                                    <a:lnTo>
                                      <a:pt x="973" y="594"/>
                                    </a:lnTo>
                                    <a:lnTo>
                                      <a:pt x="999" y="574"/>
                                    </a:lnTo>
                                    <a:lnTo>
                                      <a:pt x="1028" y="556"/>
                                    </a:lnTo>
                                    <a:lnTo>
                                      <a:pt x="1060" y="541"/>
                                    </a:lnTo>
                                    <a:lnTo>
                                      <a:pt x="1095" y="527"/>
                                    </a:lnTo>
                                    <a:lnTo>
                                      <a:pt x="1133" y="518"/>
                                    </a:lnTo>
                                    <a:lnTo>
                                      <a:pt x="1173" y="511"/>
                                    </a:lnTo>
                                    <a:lnTo>
                                      <a:pt x="1217" y="509"/>
                                    </a:lnTo>
                                    <a:close/>
                                    <a:moveTo>
                                      <a:pt x="195" y="0"/>
                                    </a:moveTo>
                                    <a:lnTo>
                                      <a:pt x="229" y="3"/>
                                    </a:lnTo>
                                    <a:lnTo>
                                      <a:pt x="263" y="12"/>
                                    </a:lnTo>
                                    <a:lnTo>
                                      <a:pt x="293" y="26"/>
                                    </a:lnTo>
                                    <a:lnTo>
                                      <a:pt x="320" y="45"/>
                                    </a:lnTo>
                                    <a:lnTo>
                                      <a:pt x="343" y="69"/>
                                    </a:lnTo>
                                    <a:lnTo>
                                      <a:pt x="362" y="97"/>
                                    </a:lnTo>
                                    <a:lnTo>
                                      <a:pt x="377" y="126"/>
                                    </a:lnTo>
                                    <a:lnTo>
                                      <a:pt x="386" y="159"/>
                                    </a:lnTo>
                                    <a:lnTo>
                                      <a:pt x="389" y="194"/>
                                    </a:lnTo>
                                    <a:lnTo>
                                      <a:pt x="386" y="230"/>
                                    </a:lnTo>
                                    <a:lnTo>
                                      <a:pt x="377" y="262"/>
                                    </a:lnTo>
                                    <a:lnTo>
                                      <a:pt x="362" y="292"/>
                                    </a:lnTo>
                                    <a:lnTo>
                                      <a:pt x="343" y="320"/>
                                    </a:lnTo>
                                    <a:lnTo>
                                      <a:pt x="320" y="343"/>
                                    </a:lnTo>
                                    <a:lnTo>
                                      <a:pt x="293" y="363"/>
                                    </a:lnTo>
                                    <a:lnTo>
                                      <a:pt x="263" y="376"/>
                                    </a:lnTo>
                                    <a:lnTo>
                                      <a:pt x="229" y="386"/>
                                    </a:lnTo>
                                    <a:lnTo>
                                      <a:pt x="195" y="389"/>
                                    </a:lnTo>
                                    <a:lnTo>
                                      <a:pt x="160" y="386"/>
                                    </a:lnTo>
                                    <a:lnTo>
                                      <a:pt x="127" y="376"/>
                                    </a:lnTo>
                                    <a:lnTo>
                                      <a:pt x="96" y="363"/>
                                    </a:lnTo>
                                    <a:lnTo>
                                      <a:pt x="69" y="343"/>
                                    </a:lnTo>
                                    <a:lnTo>
                                      <a:pt x="46" y="320"/>
                                    </a:lnTo>
                                    <a:lnTo>
                                      <a:pt x="27" y="292"/>
                                    </a:lnTo>
                                    <a:lnTo>
                                      <a:pt x="12" y="262"/>
                                    </a:lnTo>
                                    <a:lnTo>
                                      <a:pt x="3" y="230"/>
                                    </a:lnTo>
                                    <a:lnTo>
                                      <a:pt x="0" y="194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126"/>
                                    </a:lnTo>
                                    <a:lnTo>
                                      <a:pt x="27" y="97"/>
                                    </a:lnTo>
                                    <a:lnTo>
                                      <a:pt x="46" y="69"/>
                                    </a:lnTo>
                                    <a:lnTo>
                                      <a:pt x="69" y="45"/>
                                    </a:lnTo>
                                    <a:lnTo>
                                      <a:pt x="96" y="26"/>
                                    </a:lnTo>
                                    <a:lnTo>
                                      <a:pt x="127" y="12"/>
                                    </a:lnTo>
                                    <a:lnTo>
                                      <a:pt x="160" y="3"/>
                                    </a:lnTo>
                                    <a:lnTo>
                                      <a:pt x="1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D3D8BD" id="Group 16" o:spid="_x0000_s1026" alt="LinkedIn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">
                    <o:lock v:ext="edit" aspectratio="t"/>
                    <v:shape id="Circle around LinkedIn symbol" o:spid="_x0000_s1027" style="position:absolute;width:431;height:431;visibility:visible;mso-wrap-style:square;v-text-anchor:top" coordsize="3451,3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" path="m1725,r,l1831,4r102,9l2035,29r99,20l2232,77r95,32l2419,146r90,43l2596,236r83,52l2760,345r77,62l2909,472r70,70l3044,614r61,77l3163,772r52,83l3262,942r43,90l3342,1124r32,95l3402,1317r20,99l3438,1518r9,102l3451,1726r-4,105l3438,1935r-16,101l3402,2136r-28,97l3342,2328r-37,92l3262,2510r-47,86l3163,2680r-58,81l3044,2837r-65,74l2909,2980r-72,66l2760,3106r-81,57l2596,3215r-87,47l2419,3305r-92,38l2232,3376r-98,26l2035,3423r-102,15l1831,3448r-106,3l1620,3448r-104,-10l1415,3423r-100,-21l1218,3376r-95,-33l1031,3305r-90,-43l855,3215r-84,-52l690,3106r-76,-60l540,2980r-69,-69l405,2837r-60,-76l288,2680r-52,-84l189,2510r-43,-90l108,2328,75,2233,49,2136,28,2036,13,1935,3,1831,,1726,3,1620,13,1518,28,1416r21,-99l75,1219r33,-95l146,1032r43,-90l236,855r52,-83l345,691r60,-77l471,542r69,-70l614,407r76,-62l771,288r84,-52l941,189r90,-43l1123,109r95,-32l1315,49,1415,29,1516,13,1620,4,1725,xe" fillcolor="#ea4e4e [3204]" strokecolor="#ea4e4e [3204]" strokeweight="0">
                      <v:path arrowok="t" o:connecttype="custom" o:connectlocs="215,0;241,2;267,6;291,14;313,24;335,36;354,51;372,68;388,86;402,107;413,129;421,152;427,177;431,202;431,229;427,254;421,279;413,302;402,324;388,345;372,364;354,380;335,395;313,407;291,418;267,425;241,429;215,431;189,429;164,425;140,418;118,407;96,395;77,380;59,364;43,345;29,324;18,302;9,279;3,254;0,229;0,202;3,177;9,152;18,129;29,107;43,86;59,68;77,51;96,36;118,24;140,14;164,6;189,2;215,0" o:connectangles="0,0,0,0,0,0,0,0,0,0,0,0,0,0,0,0,0,0,0,0,0,0,0,0,0,0,0,0,0,0,0,0,0,0,0,0,0,0,0,0,0,0,0,0,0,0,0,0,0,0,0,0,0,0,0"/>
                    </v:shape>
                    <v:shape id="LinkedIn symbol" o:spid="_x0000_s1028" style="position:absolute;left:113;top:102;width:203;height:202;visibility:visible;mso-wrap-style:square;v-text-anchor:top" coordsize="1619,1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" path="m27,537r335,l362,1615r-335,l27,537xm1217,509r51,2l1314,517r43,9l1396,538r34,15l1462,571r27,22l1514,617r21,26l1554,673r15,31l1582,738r11,35l1601,811r8,40l1613,892r3,42l1618,978r1,45l1619,1615r-335,l1284,1091r,-25l1283,1042r-1,-24l1281,993r-3,-24l1273,945r-5,-23l1261,901r-10,-20l1240,862r-14,-17l1208,832r-19,-12l1166,812r-27,-5l1109,805r-33,2l1047,812r-26,8l999,831r-20,14l963,861r-14,19l937,901r-8,22l921,947r-5,25l912,998r-2,28l908,1054r,28l908,1615r-335,l573,537r321,l894,684r5,l913,660r17,-22l950,615r23,-21l999,574r29,-18l1060,541r35,-14l1133,518r40,-7l1217,509xm195,r34,3l263,12r30,14l320,45r23,24l362,97r15,29l386,159r3,35l386,230r-9,32l362,292r-19,28l320,343r-27,20l263,376r-34,10l195,389r-35,-3l127,376,96,363,69,343,46,320,27,292,12,262,3,230,,194,3,159r9,-33l27,97,46,69,69,45,96,26,127,12,160,3,195,xe" fillcolor="black" strokeweight="0">
                      <v:path arrowok="t" o:connecttype="custom" o:connectlocs="45,67;3,202;153,64;165,65;175,67;183,71;190,77;195,84;198,92;201,101;202,112;203,122;203,202;161,136;161,130;161,124;160,118;158,113;155,108;151,104;146,102;139,101;131,102;125,104;121,108;117,113;115,118;114,125;114,132;114,202;72,67;112,86;114,83;119,77;125,72;133,68;142,65;153,64;29,0;37,3;43,9;47,16;49,24;47,33;43,40;37,45;29,48;20,48;12,45;6,40;2,33;0,24;2,16;6,9;12,3;20,0" o:connectangles="0,0,0,0,0,0,0,0,0,0,0,0,0,0,0,0,0,0,0,0,0,0,0,0,0,0,0,0,0,0,0,0,0,0,0,0,0,0,0,0,0,0,0,0,0,0,0,0,0,0,0,0,0,0,0,0"/>
                      <o:lock v:ext="edit" verticies="t"/>
                    </v:shape>
                    <w10:anchorlock/>
                  </v:group>
                </w:pict>
              </mc:Fallback>
            </mc:AlternateContent>
          </w:r>
        </w:p>
      </w:tc>
    </w:tr>
    <w:tr w:rsidR="00217980" w14:paraId="0C4A7CD5" w14:textId="77777777" w:rsidTr="006D76B1"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p w14:paraId="4B94D6B1" w14:textId="77777777" w:rsidR="00811117" w:rsidRPr="00CA3DF1" w:rsidRDefault="007863C6" w:rsidP="003C5528">
          <w:pPr>
            <w:pStyle w:val="Footer"/>
          </w:pPr>
          <w:sdt>
            <w:sdtPr>
              <w:alias w:val="Email:"/>
              <w:tag w:val="Email:"/>
              <w:id w:val="-1689822732"/>
              <w:placeholder>
                <w:docPart w:val="2C5F22CDDAA2DD42844035A06AE88D92"/>
              </w:placeholder>
              <w:showingPlcHdr/>
              <w:dataBinding w:prefixMappings="xmlns:ns0='http://schemas.microsoft.com/office/2006/coverPageProps' " w:xpath="/ns0:CoverPageProperties[1]/ns0:CompanyEmail[1]" w:storeItemID="{55AF091B-3C7A-41E3-B477-F2FDAA23CFDA}"/>
              <w15:appearance w15:val="hidden"/>
              <w:text w:multiLine="1"/>
            </w:sdtPr>
            <w:sdtEndPr/>
            <w:sdtContent>
              <w:r w:rsidR="00811117">
                <w:t>Email</w:t>
              </w:r>
            </w:sdtContent>
          </w:sdt>
        </w:p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witter handle:"/>
            <w:tag w:val="Twitter handle:"/>
            <w:id w:val="1081720897"/>
            <w:placeholder>
              <w:docPart w:val="B48CD0A34250EE479DC0CE9C642C40A9"/>
            </w:placeholder>
            <w:showingPlcHdr/>
            <w:dataBinding w:prefixMappings="xmlns:ns0='http://schemas.microsoft.com/office/2006/coverPageProps' " w:xpath="/ns0:CoverPageProperties[1]/ns0:CompanyAddress[1]" w:storeItemID="{55AF091B-3C7A-41E3-B477-F2FDAA23CFDA}"/>
            <w15:appearance w15:val="hidden"/>
            <w:text w:multiLine="1"/>
          </w:sdtPr>
          <w:sdtEndPr/>
          <w:sdtContent>
            <w:p w14:paraId="27FD1C1E" w14:textId="77777777" w:rsidR="00811117" w:rsidRPr="00C2098A" w:rsidRDefault="00811117" w:rsidP="00217980">
              <w:pPr>
                <w:pStyle w:val="Footer"/>
              </w:pPr>
              <w:r>
                <w:t>Twitter handle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elephone:"/>
            <w:tag w:val="Telephone:"/>
            <w:id w:val="-389655527"/>
            <w:placeholder>
              <w:docPart w:val="7D09C0EB5472884F8122B746C94807E0"/>
            </w:placeholder>
            <w:showingPlcHdr/>
            <w:dataBinding w:prefixMappings="xmlns:ns0='http://schemas.microsoft.com/office/2006/coverPageProps' " w:xpath="/ns0:CoverPageProperties[1]/ns0:CompanyPhone[1]" w:storeItemID="{55AF091B-3C7A-41E3-B477-F2FDAA23CFDA}"/>
            <w15:appearance w15:val="hidden"/>
            <w:text w:multiLine="1"/>
          </w:sdtPr>
          <w:sdtEndPr/>
          <w:sdtContent>
            <w:p w14:paraId="342C803E" w14:textId="77777777" w:rsidR="00811117" w:rsidRPr="00C2098A" w:rsidRDefault="00811117" w:rsidP="00217980">
              <w:pPr>
                <w:pStyle w:val="Footer"/>
              </w:pPr>
              <w:r>
                <w:t>Telephone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LinkedIn URL:"/>
            <w:tag w:val="LinkedIn URL:"/>
            <w:id w:val="-1529023829"/>
            <w:showingPlcHdr/>
            <w:dataBinding w:prefixMappings="xmlns:ns0='http://schemas.microsoft.com/office/2006/coverPageProps' " w:xpath="/ns0:CoverPageProperties[1]/ns0:CompanyFax[1]" w:storeItemID="{55AF091B-3C7A-41E3-B477-F2FDAA23CFDA}"/>
            <w15:appearance w15:val="hidden"/>
            <w:text w:multiLine="1"/>
          </w:sdtPr>
          <w:sdtEndPr/>
          <w:sdtContent>
            <w:p w14:paraId="2A40A018" w14:textId="77777777" w:rsidR="00811117" w:rsidRPr="00C2098A" w:rsidRDefault="00811117" w:rsidP="00217980">
              <w:pPr>
                <w:pStyle w:val="Footer"/>
              </w:pPr>
              <w:r>
                <w:t>LinkedIN URL</w:t>
              </w:r>
            </w:p>
          </w:sdtContent>
        </w:sdt>
      </w:tc>
    </w:tr>
  </w:tbl>
  <w:p w14:paraId="20A3AF21" w14:textId="77777777" w:rsidR="00217980" w:rsidRDefault="002179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E6B93" w14:textId="77777777" w:rsidR="007863C6" w:rsidRDefault="007863C6" w:rsidP="00713050">
      <w:pPr>
        <w:spacing w:line="240" w:lineRule="auto"/>
      </w:pPr>
      <w:r>
        <w:separator/>
      </w:r>
    </w:p>
  </w:footnote>
  <w:footnote w:type="continuationSeparator" w:id="0">
    <w:p w14:paraId="3C2A1545" w14:textId="77777777" w:rsidR="007863C6" w:rsidRDefault="007863C6" w:rsidP="007130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Continuation page header layout table"/>
    </w:tblPr>
    <w:tblGrid>
      <w:gridCol w:w="3783"/>
      <w:gridCol w:w="6729"/>
    </w:tblGrid>
    <w:tr w:rsidR="001A5CA9" w:rsidRPr="00F207C0" w14:paraId="706CA58F" w14:textId="77777777" w:rsidTr="00741125">
      <w:trPr>
        <w:trHeight w:hRule="exact" w:val="2952"/>
      </w:trPr>
      <w:tc>
        <w:tcPr>
          <w:tcW w:w="3783" w:type="dxa"/>
          <w:tcMar>
            <w:top w:w="821" w:type="dxa"/>
            <w:right w:w="720" w:type="dxa"/>
          </w:tcMar>
        </w:tcPr>
        <w:p w14:paraId="6132C906" w14:textId="77777777" w:rsidR="001A5CA9" w:rsidRPr="00F207C0" w:rsidRDefault="00E02DCD" w:rsidP="001A5CA9">
          <w:pPr>
            <w:pStyle w:val="Initials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1" allowOverlap="1" wp14:anchorId="29598570" wp14:editId="6A60DC85">
                    <wp:simplePos x="0" y="0"/>
                    <wp:positionH relativeFrom="column">
                      <wp:posOffset>0</wp:posOffset>
                    </wp:positionH>
                    <wp:positionV relativeFrom="page">
                      <wp:posOffset>-501015</wp:posOffset>
                    </wp:positionV>
                    <wp:extent cx="6665595" cy="1810385"/>
                    <wp:effectExtent l="0" t="0" r="0" b="0"/>
                    <wp:wrapNone/>
                    <wp:docPr id="3" name="Group 3" descr="Continuation page header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65595" cy="1810385"/>
                              <a:chOff x="0" y="0"/>
                              <a:chExt cx="6665595" cy="1810385"/>
                            </a:xfrm>
                          </wpg:grpSpPr>
                          <wps:wsp>
                            <wps:cNvPr id="53" name="Red rectangle"/>
                            <wps:cNvSpPr/>
                            <wps:spPr>
                              <a:xfrm>
                                <a:off x="1133475" y="419100"/>
                                <a:ext cx="5532120" cy="1005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White circle"/>
                            <wps:cNvSpPr/>
                            <wps:spPr>
                              <a:xfrm>
                                <a:off x="57150" y="57150"/>
                                <a:ext cx="1704363" cy="17043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Red circle"/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donut">
                                <a:avLst>
                                  <a:gd name="adj" fmla="val 2897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85800</wp14:pctWidth>
                    </wp14:sizeRelH>
                    <wp14:sizeRelV relativeFrom="page">
                      <wp14:pctHeight>18000</wp14:pctHeight>
                    </wp14:sizeRelV>
                  </wp:anchor>
                </w:drawing>
              </mc:Choice>
              <mc:Fallback>
                <w:pict>
                  <v:group w14:anchorId="43BA7547" id="Group 3" o:spid="_x0000_s1026" alt="Continuation page header graphic" style="position:absolute;margin-left:0;margin-top:-39.45pt;width:524.85pt;height:142.55pt;z-index:-251657216;mso-width-percent:858;mso-height-percent:180;mso-position-vertical-relative:page;mso-width-percent:858;mso-height-percent:180" coordsize="66655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">
                    <v:rect id="Red rectangle" o:spid="_x0000_s1027" style="position:absolute;left:11334;top:4191;width:55321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" fillcolor="#ea4e4e [3204]" stroked="f" strokeweight="1pt"/>
                    <v:oval id="White circle" o:spid="_x0000_s1028" style="position:absolute;left:571;top:571;width:17044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" fillcolor="white [3212]" stroked="f" strokeweight="1pt">
                      <v:stroke joinstyle="miter"/>
                    </v:oval>
                    <v:shapetype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Red circle" o:spid="_x0000_s1029" type="#_x0000_t23" style="position:absolute;width:18103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" adj="626" fillcolor="#ea4e4e [3204]" stroked="f" strokeweight="1pt">
                      <v:stroke joinstyle="miter"/>
                    </v:shape>
                    <w10:wrap anchory="page"/>
                    <w10:anchorlock/>
                  </v:group>
                </w:pict>
              </mc:Fallback>
            </mc:AlternateContent>
          </w:r>
          <w:sdt>
            <w:sdtPr>
              <w:alias w:val="Initials:"/>
              <w:tag w:val="Initials:"/>
              <w:id w:val="-1659604841"/>
              <w:showingPlcHdr/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r w:rsidR="001A5CA9" w:rsidRPr="009B3C40">
                <w:t>YN</w:t>
              </w:r>
            </w:sdtContent>
          </w:sdt>
        </w:p>
      </w:tc>
      <w:tc>
        <w:tcPr>
          <w:tcW w:w="6729" w:type="dxa"/>
          <w:tcMar>
            <w:top w:w="821" w:type="dxa"/>
            <w:left w:w="0" w:type="dxa"/>
          </w:tcMar>
        </w:tcPr>
        <w:tbl>
          <w:tblPr>
            <w:tblStyle w:val="TableGrid"/>
            <w:tblW w:w="5000" w:type="pc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CellMar>
              <w:left w:w="0" w:type="dxa"/>
              <w:bottom w:w="965" w:type="dxa"/>
              <w:right w:w="432" w:type="dxa"/>
            </w:tblCellMar>
            <w:tblLook w:val="04A0" w:firstRow="1" w:lastRow="0" w:firstColumn="1" w:lastColumn="0" w:noHBand="0" w:noVBand="1"/>
            <w:tblDescription w:val="Heading layout table"/>
          </w:tblPr>
          <w:tblGrid>
            <w:gridCol w:w="6729"/>
          </w:tblGrid>
          <w:tr w:rsidR="001A5CA9" w14:paraId="744DDE76" w14:textId="77777777" w:rsidTr="00EF7CC9">
            <w:trPr>
              <w:trHeight w:hRule="exact" w:val="1152"/>
            </w:trPr>
            <w:tc>
              <w:tcPr>
                <w:tcW w:w="6055" w:type="dxa"/>
                <w:vAlign w:val="center"/>
              </w:tcPr>
              <w:p w14:paraId="7456D2F4" w14:textId="77777777" w:rsidR="001A5CA9" w:rsidRPr="009B3C40" w:rsidRDefault="007863C6" w:rsidP="001A5CA9">
                <w:pPr>
                  <w:pStyle w:val="Heading1"/>
                  <w:outlineLvl w:val="0"/>
                </w:pPr>
                <w:sdt>
                  <w:sdtPr>
                    <w:alias w:val="Your Name:"/>
                    <w:tag w:val="Your Name:"/>
                    <w:id w:val="-1167866379"/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DA5B1D">
                      <w:t>Microsoft Office User</w:t>
                    </w:r>
                  </w:sdtContent>
                </w:sdt>
              </w:p>
              <w:p w14:paraId="41E7CA6F" w14:textId="77777777" w:rsidR="001A5CA9" w:rsidRDefault="007863C6" w:rsidP="001A5CA9">
                <w:pPr>
                  <w:pStyle w:val="Heading2"/>
                  <w:outlineLvl w:val="1"/>
                </w:pPr>
                <w:sdt>
                  <w:sdtPr>
                    <w:alias w:val="Profession or Industry:"/>
                    <w:tag w:val="Profession or Industry:"/>
                    <w:id w:val="1972160614"/>
                    <w:showingPlcHdr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E12C60">
                      <w:t>Profession or Industry</w:t>
                    </w:r>
                  </w:sdtContent>
                </w:sdt>
                <w:r w:rsidR="00E12C60">
                  <w:t xml:space="preserve"> | </w:t>
                </w:r>
                <w:sdt>
                  <w:sdtPr>
                    <w:alias w:val="Link to other online properties:"/>
                    <w:tag w:val="Link to other online properties:"/>
                    <w:id w:val="-1229059816"/>
                    <w:showingPlcHdr/>
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1A5CA9" w:rsidRPr="009B3C40">
                      <w:t>Link to other online properties: Portfolio/Website/Blog</w:t>
                    </w:r>
                  </w:sdtContent>
                </w:sdt>
              </w:p>
            </w:tc>
          </w:tr>
        </w:tbl>
        <w:p w14:paraId="6A5C4269" w14:textId="77777777" w:rsidR="001A5CA9" w:rsidRPr="00F207C0" w:rsidRDefault="001A5CA9" w:rsidP="001A5CA9"/>
      </w:tc>
    </w:tr>
  </w:tbl>
  <w:p w14:paraId="131862FA" w14:textId="77777777" w:rsidR="00217980" w:rsidRPr="001A5CA9" w:rsidRDefault="00217980" w:rsidP="001A5C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1D"/>
    <w:rsid w:val="00091382"/>
    <w:rsid w:val="000B0619"/>
    <w:rsid w:val="000B61CA"/>
    <w:rsid w:val="000F7610"/>
    <w:rsid w:val="00114ED7"/>
    <w:rsid w:val="00140B0E"/>
    <w:rsid w:val="001A5CA9"/>
    <w:rsid w:val="001B2AC1"/>
    <w:rsid w:val="001B403A"/>
    <w:rsid w:val="00217980"/>
    <w:rsid w:val="00271662"/>
    <w:rsid w:val="0027404F"/>
    <w:rsid w:val="00293B83"/>
    <w:rsid w:val="002B091C"/>
    <w:rsid w:val="002C2CDD"/>
    <w:rsid w:val="002D45C6"/>
    <w:rsid w:val="002F03FA"/>
    <w:rsid w:val="00313E86"/>
    <w:rsid w:val="00333CD3"/>
    <w:rsid w:val="00340365"/>
    <w:rsid w:val="00342B64"/>
    <w:rsid w:val="00364079"/>
    <w:rsid w:val="003C5528"/>
    <w:rsid w:val="004077FB"/>
    <w:rsid w:val="00424DD9"/>
    <w:rsid w:val="0046104A"/>
    <w:rsid w:val="004717C5"/>
    <w:rsid w:val="00523479"/>
    <w:rsid w:val="00543DB7"/>
    <w:rsid w:val="005729B0"/>
    <w:rsid w:val="00641630"/>
    <w:rsid w:val="00684488"/>
    <w:rsid w:val="006A3CE7"/>
    <w:rsid w:val="006C4C50"/>
    <w:rsid w:val="006D76B1"/>
    <w:rsid w:val="00713050"/>
    <w:rsid w:val="00741125"/>
    <w:rsid w:val="00746F7F"/>
    <w:rsid w:val="007569C1"/>
    <w:rsid w:val="00763832"/>
    <w:rsid w:val="007863C6"/>
    <w:rsid w:val="007D2696"/>
    <w:rsid w:val="00811117"/>
    <w:rsid w:val="00841146"/>
    <w:rsid w:val="0088504C"/>
    <w:rsid w:val="0089382B"/>
    <w:rsid w:val="008A1907"/>
    <w:rsid w:val="008C6BCA"/>
    <w:rsid w:val="008C7B50"/>
    <w:rsid w:val="009B3C40"/>
    <w:rsid w:val="00A42540"/>
    <w:rsid w:val="00A50939"/>
    <w:rsid w:val="00AA6A40"/>
    <w:rsid w:val="00B5664D"/>
    <w:rsid w:val="00BA5B40"/>
    <w:rsid w:val="00BD0206"/>
    <w:rsid w:val="00C11D04"/>
    <w:rsid w:val="00C2098A"/>
    <w:rsid w:val="00C5444A"/>
    <w:rsid w:val="00C612DA"/>
    <w:rsid w:val="00C7741E"/>
    <w:rsid w:val="00C875AB"/>
    <w:rsid w:val="00CA3DF1"/>
    <w:rsid w:val="00CA4581"/>
    <w:rsid w:val="00CE18D5"/>
    <w:rsid w:val="00D04109"/>
    <w:rsid w:val="00DA5B1D"/>
    <w:rsid w:val="00DD6416"/>
    <w:rsid w:val="00DF4E0A"/>
    <w:rsid w:val="00E02DCD"/>
    <w:rsid w:val="00E12C60"/>
    <w:rsid w:val="00E22E87"/>
    <w:rsid w:val="00E57630"/>
    <w:rsid w:val="00E86C2B"/>
    <w:rsid w:val="00EF7CC9"/>
    <w:rsid w:val="00F207C0"/>
    <w:rsid w:val="00F20AE5"/>
    <w:rsid w:val="00F645C7"/>
    <w:rsid w:val="00FF4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8271C"/>
  <w15:chartTrackingRefBased/>
  <w15:docId w15:val="{0081BA98-562E-CD4D-9711-C3E99068C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1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AC1"/>
  </w:style>
  <w:style w:type="paragraph" w:styleId="Heading1">
    <w:name w:val="heading 1"/>
    <w:basedOn w:val="Normal"/>
    <w:link w:val="Heading1Char"/>
    <w:uiPriority w:val="9"/>
    <w:qFormat/>
    <w:rsid w:val="008C7B50"/>
    <w:pPr>
      <w:keepNext/>
      <w:keepLines/>
      <w:spacing w:before="60" w:after="40" w:line="240" w:lineRule="auto"/>
      <w:contextualSpacing/>
      <w:jc w:val="right"/>
      <w:outlineLvl w:val="0"/>
    </w:pPr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523479"/>
    <w:pPr>
      <w:keepNext/>
      <w:keepLines/>
      <w:spacing w:line="240" w:lineRule="auto"/>
      <w:jc w:val="right"/>
      <w:outlineLvl w:val="1"/>
    </w:pPr>
    <w:rPr>
      <w:rFonts w:asciiTheme="majorHAnsi" w:eastAsiaTheme="majorEastAsia" w:hAnsiTheme="majorHAnsi" w:cstheme="majorBidi"/>
      <w:caps/>
      <w:color w:val="000000" w:themeColor="text1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342B64"/>
    <w:pPr>
      <w:keepNext/>
      <w:keepLines/>
      <w:pBdr>
        <w:bottom w:val="single" w:sz="48" w:space="1" w:color="EA4E4E" w:themeColor="accent1"/>
      </w:pBdr>
      <w:spacing w:before="720" w:after="180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C2098A"/>
    <w:pPr>
      <w:keepNext/>
      <w:keepLines/>
      <w:spacing w:before="24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69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69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23479"/>
    <w:rPr>
      <w:rFonts w:asciiTheme="majorHAnsi" w:eastAsiaTheme="majorEastAsia" w:hAnsiTheme="majorHAnsi" w:cstheme="majorBidi"/>
      <w:caps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2B64"/>
    <w:rPr>
      <w:rFonts w:asciiTheme="majorHAnsi" w:eastAsiaTheme="majorEastAsia" w:hAnsiTheme="majorHAnsi" w:cstheme="majorBidi"/>
      <w:caps/>
      <w:sz w:val="32"/>
      <w:szCs w:val="24"/>
    </w:rPr>
  </w:style>
  <w:style w:type="table" w:styleId="TableGrid">
    <w:name w:val="Table Grid"/>
    <w:basedOn w:val="TableNormal"/>
    <w:uiPriority w:val="39"/>
    <w:rsid w:val="002C2CD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8"/>
    <w:qFormat/>
    <w:rsid w:val="00E22E87"/>
    <w:pPr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C7B50"/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character" w:styleId="PlaceholderText">
    <w:name w:val="Placeholder Text"/>
    <w:basedOn w:val="DefaultParagraphFont"/>
    <w:uiPriority w:val="99"/>
    <w:semiHidden/>
    <w:rsid w:val="00CE18D5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2098A"/>
    <w:rPr>
      <w:rFonts w:asciiTheme="majorHAnsi" w:eastAsiaTheme="majorEastAsia" w:hAnsiTheme="majorHAnsi" w:cstheme="majorBidi"/>
      <w:iCs/>
      <w:caps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8504C"/>
    <w:pPr>
      <w:spacing w:line="240" w:lineRule="auto"/>
    </w:pPr>
  </w:style>
  <w:style w:type="paragraph" w:customStyle="1" w:styleId="Initials">
    <w:name w:val="Initials"/>
    <w:basedOn w:val="Normal"/>
    <w:next w:val="Heading3"/>
    <w:uiPriority w:val="1"/>
    <w:qFormat/>
    <w:rsid w:val="001B2AC1"/>
    <w:pPr>
      <w:spacing w:after="1600" w:line="240" w:lineRule="auto"/>
      <w:ind w:left="144" w:right="360"/>
      <w:contextualSpacing/>
      <w:jc w:val="center"/>
    </w:pPr>
    <w:rPr>
      <w:rFonts w:asciiTheme="majorHAnsi" w:hAnsiTheme="majorHAnsi"/>
      <w:caps/>
      <w:color w:val="EA4E4E" w:themeColor="accent1"/>
      <w:sz w:val="110"/>
    </w:rPr>
  </w:style>
  <w:style w:type="character" w:customStyle="1" w:styleId="HeaderChar">
    <w:name w:val="Header Char"/>
    <w:basedOn w:val="DefaultParagraphFont"/>
    <w:link w:val="Header"/>
    <w:uiPriority w:val="99"/>
    <w:rsid w:val="0088504C"/>
  </w:style>
  <w:style w:type="paragraph" w:styleId="Footer">
    <w:name w:val="footer"/>
    <w:basedOn w:val="Normal"/>
    <w:link w:val="FooterChar"/>
    <w:uiPriority w:val="99"/>
    <w:unhideWhenUsed/>
    <w:rsid w:val="0088504C"/>
    <w:pPr>
      <w:spacing w:line="240" w:lineRule="auto"/>
      <w:jc w:val="center"/>
    </w:pPr>
    <w:rPr>
      <w:rFonts w:asciiTheme="majorHAnsi" w:hAnsiTheme="majorHAnsi"/>
      <w:caps/>
    </w:rPr>
  </w:style>
  <w:style w:type="character" w:customStyle="1" w:styleId="FooterChar">
    <w:name w:val="Footer Char"/>
    <w:basedOn w:val="DefaultParagraphFont"/>
    <w:link w:val="Footer"/>
    <w:uiPriority w:val="99"/>
    <w:rsid w:val="0088504C"/>
    <w:rPr>
      <w:rFonts w:asciiTheme="majorHAnsi" w:hAnsiTheme="majorHAnsi"/>
      <w:cap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69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69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rsid w:val="007D2696"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7D2696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7D2696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7D2696"/>
    <w:rPr>
      <w:rFonts w:eastAsiaTheme="minorEastAsia"/>
      <w:color w:val="5A5A5A" w:themeColor="text1" w:themeTint="A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glossaryDocument" Target="glossary/document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bragg/Library/Containers/com.microsoft.Word/Data/Library/Application%20Support/Microsoft/Office/16.0/DTS/en-US%7bBFB50B8A-A670-0A41-82A8-10037C207D44%7d/%7b42088FC4-555A-E743-BEB7-A6406737D7B0%7dtf16392737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5F22CDDAA2DD42844035A06AE88D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8A293C-6110-8842-A56C-018F43AB997E}"/>
      </w:docPartPr>
      <w:docPartBody>
        <w:p w:rsidR="008E1D99" w:rsidRDefault="00BD534C">
          <w:pPr>
            <w:pStyle w:val="2C5F22CDDAA2DD42844035A06AE88D92"/>
          </w:pPr>
          <w:r w:rsidRPr="00333CD3">
            <w:t>Date Earned</w:t>
          </w:r>
        </w:p>
      </w:docPartBody>
    </w:docPart>
    <w:docPart>
      <w:docPartPr>
        <w:name w:val="158CF84198E9AE48B19C3DD0BE71B7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551521-7EEB-0C47-9441-6C1ECC30536E}"/>
      </w:docPartPr>
      <w:docPartBody>
        <w:p w:rsidR="008E1D99" w:rsidRDefault="00BD534C">
          <w:pPr>
            <w:pStyle w:val="158CF84198E9AE48B19C3DD0BE71B7CD"/>
          </w:pPr>
          <w:r w:rsidRPr="00333CD3">
            <w:t>School</w:t>
          </w:r>
        </w:p>
      </w:docPartBody>
    </w:docPart>
    <w:docPart>
      <w:docPartPr>
        <w:name w:val="B48CD0A34250EE479DC0CE9C642C40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222513-455C-3C4D-BEF6-C233DE37A679}"/>
      </w:docPartPr>
      <w:docPartBody>
        <w:p w:rsidR="008E1D99" w:rsidRDefault="00BD534C">
          <w:pPr>
            <w:pStyle w:val="B48CD0A34250EE479DC0CE9C642C40A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E2B1C92D15C1D946B1AFE6B994D757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70FC17-2DFB-4F49-B232-0A6926FAB64D}"/>
      </w:docPartPr>
      <w:docPartBody>
        <w:p w:rsidR="008E1D99" w:rsidRDefault="00BD534C">
          <w:pPr>
            <w:pStyle w:val="E2B1C92D15C1D946B1AFE6B994D757C7"/>
          </w:pPr>
          <w:r w:rsidRPr="00333CD3">
            <w:t>Volunteer Experience or Leadership</w:t>
          </w:r>
        </w:p>
      </w:docPartBody>
    </w:docPart>
    <w:docPart>
      <w:docPartPr>
        <w:name w:val="7D09C0EB5472884F8122B746C9480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B59D6F-A1C3-254B-A0BC-2C4CF57FC0EE}"/>
      </w:docPartPr>
      <w:docPartBody>
        <w:p w:rsidR="008E1D99" w:rsidRDefault="00BD534C">
          <w:pPr>
            <w:pStyle w:val="7D09C0EB5472884F8122B746C94807E0"/>
          </w:pPr>
          <w:r w:rsidRPr="00333CD3">
            <w:t xml:space="preserve">Did you manage a team for your club, lead a project for your </w:t>
          </w:r>
          <w:r w:rsidRPr="00333CD3">
            <w:t>favorite charity, or edit your school newspaper? Go ahead and describe experiences that illustrate your leadership abilities.</w:t>
          </w:r>
        </w:p>
      </w:docPartBody>
    </w:docPart>
    <w:docPart>
      <w:docPartPr>
        <w:name w:val="6F5446D9B73D1646B373371CEA2D77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0FCAAB-B1DB-0644-9799-E41BA9573048}"/>
      </w:docPartPr>
      <w:docPartBody>
        <w:p w:rsidR="00000000" w:rsidRDefault="008E1D99" w:rsidP="008E1D99">
          <w:pPr>
            <w:pStyle w:val="6F5446D9B73D1646B373371CEA2D7711"/>
          </w:pPr>
          <w:r w:rsidRPr="00333CD3">
            <w:t>YN</w:t>
          </w:r>
        </w:p>
      </w:docPartBody>
    </w:docPart>
    <w:docPart>
      <w:docPartPr>
        <w:name w:val="AF8B22A43A22A748B03DC6C8A99DB7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F03132-9792-064D-B456-5FCF28B2D815}"/>
      </w:docPartPr>
      <w:docPartBody>
        <w:p w:rsidR="00000000" w:rsidRDefault="008E1D99" w:rsidP="008E1D99">
          <w:pPr>
            <w:pStyle w:val="AF8B22A43A22A748B03DC6C8A99DB758"/>
          </w:pPr>
          <w:r>
            <w:t>Objective</w:t>
          </w:r>
        </w:p>
      </w:docPartBody>
    </w:docPart>
    <w:docPart>
      <w:docPartPr>
        <w:name w:val="DD588444A23AA648A875AA67E66E06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1D97AB-0710-054E-886D-58FB7E943E99}"/>
      </w:docPartPr>
      <w:docPartBody>
        <w:p w:rsidR="00000000" w:rsidRDefault="008E1D99" w:rsidP="008E1D99">
          <w:pPr>
            <w:pStyle w:val="DD588444A23AA648A875AA67E66E062E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17378285AEAB84580980F0ADA6815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B8B42-899E-C64E-B0FA-A8555B7998C7}"/>
      </w:docPartPr>
      <w:docPartBody>
        <w:p w:rsidR="00000000" w:rsidRDefault="008E1D99" w:rsidP="008E1D99">
          <w:pPr>
            <w:pStyle w:val="617378285AEAB84580980F0ADA6815D3"/>
          </w:pPr>
          <w:r w:rsidRPr="00333CD3">
            <w:t>Skills</w:t>
          </w:r>
        </w:p>
      </w:docPartBody>
    </w:docPart>
    <w:docPart>
      <w:docPartPr>
        <w:name w:val="9060A74C36B5DA468516497C958D01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48A577-0EB7-D448-AEE6-E66A01D66395}"/>
      </w:docPartPr>
      <w:docPartBody>
        <w:p w:rsidR="00000000" w:rsidRDefault="008E1D99" w:rsidP="008E1D99">
          <w:pPr>
            <w:pStyle w:val="9060A74C36B5DA468516497C958D015F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92BBEB260695C049AD9EAE844F4DC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A39AA0-2412-C84C-8392-A4D84B5252E6}"/>
      </w:docPartPr>
      <w:docPartBody>
        <w:p w:rsidR="00000000" w:rsidRDefault="008E1D99" w:rsidP="008E1D99">
          <w:pPr>
            <w:pStyle w:val="92BBEB260695C049AD9EAE844F4DCF1B"/>
          </w:pPr>
          <w:r>
            <w:t>Your Name</w:t>
          </w:r>
        </w:p>
      </w:docPartBody>
    </w:docPart>
    <w:docPart>
      <w:docPartPr>
        <w:name w:val="43C873A394DB6547A887B4F69630BA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673DC2-75A1-4042-8F25-2E3994D853B4}"/>
      </w:docPartPr>
      <w:docPartBody>
        <w:p w:rsidR="00000000" w:rsidRDefault="008E1D99" w:rsidP="008E1D99">
          <w:pPr>
            <w:pStyle w:val="43C873A394DB6547A887B4F69630BA30"/>
          </w:pPr>
          <w:r>
            <w:t>Profession or Industry</w:t>
          </w:r>
        </w:p>
      </w:docPartBody>
    </w:docPart>
    <w:docPart>
      <w:docPartPr>
        <w:name w:val="54E4E0D2EAEB274486D9CECD52B652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C1ACB9-B619-C242-8D34-341DB2CC99E9}"/>
      </w:docPartPr>
      <w:docPartBody>
        <w:p w:rsidR="00000000" w:rsidRDefault="008E1D99" w:rsidP="008E1D99">
          <w:pPr>
            <w:pStyle w:val="54E4E0D2EAEB274486D9CECD52B65212"/>
          </w:pPr>
          <w:r w:rsidRPr="00333CD3">
            <w:t>Link to other online properties: Portfolio/Website/Blog</w:t>
          </w:r>
        </w:p>
      </w:docPartBody>
    </w:docPart>
    <w:docPart>
      <w:docPartPr>
        <w:name w:val="72BAE3909ED0A94CB162F33B00562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6BABEC-FBCF-B749-8216-371615CA53A5}"/>
      </w:docPartPr>
      <w:docPartBody>
        <w:p w:rsidR="00000000" w:rsidRDefault="008E1D99" w:rsidP="008E1D99">
          <w:pPr>
            <w:pStyle w:val="72BAE3909ED0A94CB162F33B00562482"/>
          </w:pPr>
          <w:r w:rsidRPr="00333CD3">
            <w:t>Experience</w:t>
          </w:r>
        </w:p>
      </w:docPartBody>
    </w:docPart>
    <w:docPart>
      <w:docPartPr>
        <w:name w:val="0C7C0BA8BD5EA4468878346B5C01B2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81D1EB-27E3-A246-8DAF-44D1C7EF013B}"/>
      </w:docPartPr>
      <w:docPartBody>
        <w:p w:rsidR="00000000" w:rsidRDefault="008E1D99" w:rsidP="008E1D99">
          <w:pPr>
            <w:pStyle w:val="0C7C0BA8BD5EA4468878346B5C01B2C4"/>
          </w:pPr>
          <w:r w:rsidRPr="00333CD3">
            <w:t>Job Title</w:t>
          </w:r>
        </w:p>
      </w:docPartBody>
    </w:docPart>
    <w:docPart>
      <w:docPartPr>
        <w:name w:val="3070440ED243F24B89F9D171CEB82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BF3B7-75D2-7F41-9F62-2C304EE4DF88}"/>
      </w:docPartPr>
      <w:docPartBody>
        <w:p w:rsidR="00000000" w:rsidRDefault="008E1D99" w:rsidP="008E1D99">
          <w:pPr>
            <w:pStyle w:val="3070440ED243F24B89F9D171CEB828F6"/>
          </w:pPr>
          <w:r w:rsidRPr="00333CD3">
            <w:t>Company</w:t>
          </w:r>
        </w:p>
      </w:docPartBody>
    </w:docPart>
    <w:docPart>
      <w:docPartPr>
        <w:name w:val="DE0AC626F4324D4595D46910937E2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678818-7D3B-DF41-B26F-4492541983EB}"/>
      </w:docPartPr>
      <w:docPartBody>
        <w:p w:rsidR="00000000" w:rsidRDefault="008E1D99" w:rsidP="008E1D99">
          <w:pPr>
            <w:pStyle w:val="DE0AC626F4324D4595D46910937E2D79"/>
          </w:pPr>
          <w:r w:rsidRPr="00333CD3">
            <w:t>Dates From – To</w:t>
          </w:r>
        </w:p>
      </w:docPartBody>
    </w:docPart>
    <w:docPart>
      <w:docPartPr>
        <w:name w:val="8DE03A64C7B1774CB9306FB35E8045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B25038-24E9-5F42-B178-A6C46147A247}"/>
      </w:docPartPr>
      <w:docPartBody>
        <w:p w:rsidR="00000000" w:rsidRDefault="008E1D99" w:rsidP="008E1D99">
          <w:pPr>
            <w:pStyle w:val="8DE03A64C7B1774CB9306FB35E80456D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83A7658200E38E4F85DDC8EC007E96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AF47BB-6FA5-3841-A8BF-EE56EBE53456}"/>
      </w:docPartPr>
      <w:docPartBody>
        <w:p w:rsidR="00000000" w:rsidRDefault="008E1D99" w:rsidP="008E1D99">
          <w:pPr>
            <w:pStyle w:val="83A7658200E38E4F85DDC8EC007E9616"/>
          </w:pPr>
          <w:r w:rsidRPr="00333CD3">
            <w:t>Job Title</w:t>
          </w:r>
        </w:p>
      </w:docPartBody>
    </w:docPart>
    <w:docPart>
      <w:docPartPr>
        <w:name w:val="705F2F5010573A44A96DAEE6F18D7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898DD-EE6F-644B-A0A3-8B6C40CF471F}"/>
      </w:docPartPr>
      <w:docPartBody>
        <w:p w:rsidR="00000000" w:rsidRDefault="008E1D99" w:rsidP="008E1D99">
          <w:pPr>
            <w:pStyle w:val="705F2F5010573A44A96DAEE6F18D7604"/>
          </w:pPr>
          <w:r w:rsidRPr="00333CD3">
            <w:t>Company</w:t>
          </w:r>
        </w:p>
      </w:docPartBody>
    </w:docPart>
    <w:docPart>
      <w:docPartPr>
        <w:name w:val="A99A88923B903B4BA346CE0AC87B81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BEB56-BB10-7840-8A76-1E141205ED5B}"/>
      </w:docPartPr>
      <w:docPartBody>
        <w:p w:rsidR="00000000" w:rsidRDefault="008E1D99" w:rsidP="008E1D99">
          <w:pPr>
            <w:pStyle w:val="A99A88923B903B4BA346CE0AC87B81AF"/>
          </w:pPr>
          <w:r w:rsidRPr="00333CD3">
            <w:t>Dates From – To</w:t>
          </w:r>
        </w:p>
      </w:docPartBody>
    </w:docPart>
    <w:docPart>
      <w:docPartPr>
        <w:name w:val="309F1E2FDBEE8642B318E5D323E9B0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4E31DE-DF16-3B42-87AA-7713BCFDE310}"/>
      </w:docPartPr>
      <w:docPartBody>
        <w:p w:rsidR="00000000" w:rsidRDefault="008E1D99" w:rsidP="008E1D99">
          <w:pPr>
            <w:pStyle w:val="309F1E2FDBEE8642B318E5D323E9B044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066AB211C1165741AE24EE3812939E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4B0091-1121-9040-9571-6E5B1A0FD5D5}"/>
      </w:docPartPr>
      <w:docPartBody>
        <w:p w:rsidR="00000000" w:rsidRDefault="008E1D99" w:rsidP="008E1D99">
          <w:pPr>
            <w:pStyle w:val="066AB211C1165741AE24EE3812939E81"/>
          </w:pPr>
          <w:r w:rsidRPr="00333CD3">
            <w:t>Education</w:t>
          </w:r>
        </w:p>
      </w:docPartBody>
    </w:docPart>
    <w:docPart>
      <w:docPartPr>
        <w:name w:val="899EE8787315FF47955D754D1E3609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88E00E-7493-0E47-AEEC-37619550D7D4}"/>
      </w:docPartPr>
      <w:docPartBody>
        <w:p w:rsidR="00000000" w:rsidRDefault="008E1D99" w:rsidP="008E1D99">
          <w:pPr>
            <w:pStyle w:val="899EE8787315FF47955D754D1E3609FF"/>
          </w:pPr>
          <w:r w:rsidRPr="00333CD3">
            <w:t>Degree</w:t>
          </w:r>
        </w:p>
      </w:docPartBody>
    </w:docPart>
    <w:docPart>
      <w:docPartPr>
        <w:name w:val="675761EC98BACF43AF3C268D93944A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D85FBD-FA5E-634F-A145-DE723CB63BE0}"/>
      </w:docPartPr>
      <w:docPartBody>
        <w:p w:rsidR="00000000" w:rsidRDefault="008E1D99" w:rsidP="008E1D99">
          <w:pPr>
            <w:pStyle w:val="675761EC98BACF43AF3C268D93944AD4"/>
          </w:pPr>
          <w:r w:rsidRPr="00333CD3">
            <w:t>Date Earned</w:t>
          </w:r>
        </w:p>
      </w:docPartBody>
    </w:docPart>
    <w:docPart>
      <w:docPartPr>
        <w:name w:val="BB7DC667B94119469BA3F7C72EA828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BAB0-DB8F-8046-9896-C2FC33D9BAC8}"/>
      </w:docPartPr>
      <w:docPartBody>
        <w:p w:rsidR="00000000" w:rsidRDefault="008E1D99" w:rsidP="008E1D99">
          <w:pPr>
            <w:pStyle w:val="BB7DC667B94119469BA3F7C72EA828FE"/>
          </w:pPr>
          <w:r w:rsidRPr="00333CD3">
            <w:t>School</w:t>
          </w:r>
        </w:p>
      </w:docPartBody>
    </w:docPart>
    <w:docPart>
      <w:docPartPr>
        <w:name w:val="F0C3969D5FFF1944ADCE58CA52D1E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43B2E-FB64-ED40-9ADE-CF52FC687ABD}"/>
      </w:docPartPr>
      <w:docPartBody>
        <w:p w:rsidR="00000000" w:rsidRDefault="008E1D99" w:rsidP="008E1D99">
          <w:pPr>
            <w:pStyle w:val="F0C3969D5FFF1944ADCE58CA52D1ED1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FE40AF1E83F86D4BBCE3156D7579FD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33ECC-8C1F-9946-8797-9285F701CCC0}"/>
      </w:docPartPr>
      <w:docPartBody>
        <w:p w:rsidR="00000000" w:rsidRDefault="008E1D99" w:rsidP="008E1D99">
          <w:pPr>
            <w:pStyle w:val="FE40AF1E83F86D4BBCE3156D7579FDD4"/>
          </w:pPr>
          <w:r w:rsidRPr="00333CD3">
            <w:t>Degree</w:t>
          </w:r>
        </w:p>
      </w:docPartBody>
    </w:docPart>
    <w:docPart>
      <w:docPartPr>
        <w:name w:val="37667BDB6357234C951CD8680B2D41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E4E688-525F-D148-8FFC-E8200BD4070F}"/>
      </w:docPartPr>
      <w:docPartBody>
        <w:p w:rsidR="00000000" w:rsidRDefault="008E1D99" w:rsidP="008E1D99">
          <w:pPr>
            <w:pStyle w:val="37667BDB6357234C951CD8680B2D41F0"/>
          </w:pPr>
          <w:r w:rsidRPr="00333CD3">
            <w:t>Date Earned</w:t>
          </w:r>
        </w:p>
      </w:docPartBody>
    </w:docPart>
    <w:docPart>
      <w:docPartPr>
        <w:name w:val="B41A99443861C84CB784DDF6692E2D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8A2F21-6E02-0D40-8E75-ACE86A26F348}"/>
      </w:docPartPr>
      <w:docPartBody>
        <w:p w:rsidR="00000000" w:rsidRDefault="008E1D99" w:rsidP="008E1D99">
          <w:pPr>
            <w:pStyle w:val="B41A99443861C84CB784DDF6692E2DA2"/>
          </w:pPr>
          <w:r w:rsidRPr="00333CD3">
            <w:t>School</w:t>
          </w:r>
        </w:p>
      </w:docPartBody>
    </w:docPart>
    <w:docPart>
      <w:docPartPr>
        <w:name w:val="0D9EEDE5094B29499085A947E3E8E7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52549-C379-1A43-B951-E5FAC5E2843D}"/>
      </w:docPartPr>
      <w:docPartBody>
        <w:p w:rsidR="00000000" w:rsidRDefault="008E1D99" w:rsidP="008E1D99">
          <w:pPr>
            <w:pStyle w:val="0D9EEDE5094B29499085A947E3E8E7EA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BD4C7E5F23F754CA0842E181B255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C57DB-803F-4241-94E5-5B4CC26E3280}"/>
      </w:docPartPr>
      <w:docPartBody>
        <w:p w:rsidR="00000000" w:rsidRDefault="008E1D99" w:rsidP="008E1D99">
          <w:pPr>
            <w:pStyle w:val="1BD4C7E5F23F754CA0842E181B255578"/>
          </w:pPr>
          <w:r w:rsidRPr="00333CD3">
            <w:t>Volunteer Experience or Leadership</w:t>
          </w:r>
        </w:p>
      </w:docPartBody>
    </w:docPart>
    <w:docPart>
      <w:docPartPr>
        <w:name w:val="06CA25295786214382F23DB3C7AFF2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62DBB-EBC3-2A44-AF54-A16E4F21BDBB}"/>
      </w:docPartPr>
      <w:docPartBody>
        <w:p w:rsidR="00000000" w:rsidRDefault="008E1D99" w:rsidP="008E1D99">
          <w:pPr>
            <w:pStyle w:val="06CA25295786214382F23DB3C7AFF2C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5777C3596CA2A94AB33CBF349CFC6C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D2C0C4-4FE2-1341-AED8-76746DC584EF}"/>
      </w:docPartPr>
      <w:docPartBody>
        <w:p w:rsidR="00000000" w:rsidRDefault="008E1D99" w:rsidP="008E1D99">
          <w:pPr>
            <w:pStyle w:val="5777C3596CA2A94AB33CBF349CFC6CC2"/>
          </w:pPr>
          <w:r w:rsidRPr="00333CD3">
            <w:t>YN</w:t>
          </w:r>
        </w:p>
      </w:docPartBody>
    </w:docPart>
    <w:docPart>
      <w:docPartPr>
        <w:name w:val="9F4147B0C2449243B99CB701186E1D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1F57D2-543B-AA4D-BDE6-BF634CDDF870}"/>
      </w:docPartPr>
      <w:docPartBody>
        <w:p w:rsidR="00000000" w:rsidRDefault="008E1D99" w:rsidP="008E1D99">
          <w:pPr>
            <w:pStyle w:val="9F4147B0C2449243B99CB701186E1D59"/>
          </w:pPr>
          <w:r>
            <w:t>Objective</w:t>
          </w:r>
        </w:p>
      </w:docPartBody>
    </w:docPart>
    <w:docPart>
      <w:docPartPr>
        <w:name w:val="CD0D569C3625F640A42326EB3DA0A5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2005FF-38D3-FA4A-AC32-4AF91F12E71E}"/>
      </w:docPartPr>
      <w:docPartBody>
        <w:p w:rsidR="00000000" w:rsidRDefault="008E1D99" w:rsidP="008E1D99">
          <w:pPr>
            <w:pStyle w:val="CD0D569C3625F640A42326EB3DA0A516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7B5F352A4ABA74F854771FA4E0221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EF3FC3-AE9E-0540-8E9B-A13403403D00}"/>
      </w:docPartPr>
      <w:docPartBody>
        <w:p w:rsidR="00000000" w:rsidRDefault="008E1D99" w:rsidP="008E1D99">
          <w:pPr>
            <w:pStyle w:val="77B5F352A4ABA74F854771FA4E0221DF"/>
          </w:pPr>
          <w:r w:rsidRPr="00333CD3">
            <w:t>Skills</w:t>
          </w:r>
        </w:p>
      </w:docPartBody>
    </w:docPart>
    <w:docPart>
      <w:docPartPr>
        <w:name w:val="E495A38359EB5745946E382C26D5B7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6F291B-3C38-4C40-979C-ED304F84DE12}"/>
      </w:docPartPr>
      <w:docPartBody>
        <w:p w:rsidR="00000000" w:rsidRDefault="008E1D99" w:rsidP="008E1D99">
          <w:pPr>
            <w:pStyle w:val="E495A38359EB5745946E382C26D5B7B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08F35C3BE73C1E4CA2729421001791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88E136-48C4-D84E-8A9B-33CD77FE12E0}"/>
      </w:docPartPr>
      <w:docPartBody>
        <w:p w:rsidR="00000000" w:rsidRDefault="008E1D99" w:rsidP="008E1D99">
          <w:pPr>
            <w:pStyle w:val="08F35C3BE73C1E4CA272942100179111"/>
          </w:pPr>
          <w:r>
            <w:t>Your Name</w:t>
          </w:r>
        </w:p>
      </w:docPartBody>
    </w:docPart>
    <w:docPart>
      <w:docPartPr>
        <w:name w:val="0B15FEE526E6604187FEAA1204E853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7179F2-56B8-3444-A252-AF1C58357D2C}"/>
      </w:docPartPr>
      <w:docPartBody>
        <w:p w:rsidR="00000000" w:rsidRDefault="008E1D99" w:rsidP="008E1D99">
          <w:pPr>
            <w:pStyle w:val="0B15FEE526E6604187FEAA1204E85381"/>
          </w:pPr>
          <w:r>
            <w:t>Profession or Industry</w:t>
          </w:r>
        </w:p>
      </w:docPartBody>
    </w:docPart>
    <w:docPart>
      <w:docPartPr>
        <w:name w:val="014B18252B18714298CFF86394164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6ACAE7-1209-D94D-9813-98A8CBD8C113}"/>
      </w:docPartPr>
      <w:docPartBody>
        <w:p w:rsidR="00000000" w:rsidRDefault="008E1D99" w:rsidP="008E1D99">
          <w:pPr>
            <w:pStyle w:val="014B18252B18714298CFF863941647B9"/>
          </w:pPr>
          <w:r w:rsidRPr="00333CD3">
            <w:t>Link to other online properties: Portfolio/Website/Blog</w:t>
          </w:r>
        </w:p>
      </w:docPartBody>
    </w:docPart>
    <w:docPart>
      <w:docPartPr>
        <w:name w:val="2B163F1B75B35640890D7F1A1482CC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89F2DD-6DDE-7B4E-BD8D-B5CB205C71F1}"/>
      </w:docPartPr>
      <w:docPartBody>
        <w:p w:rsidR="00000000" w:rsidRDefault="008E1D99" w:rsidP="008E1D99">
          <w:pPr>
            <w:pStyle w:val="2B163F1B75B35640890D7F1A1482CC71"/>
          </w:pPr>
          <w:r w:rsidRPr="00333CD3">
            <w:t>Experience</w:t>
          </w:r>
        </w:p>
      </w:docPartBody>
    </w:docPart>
    <w:docPart>
      <w:docPartPr>
        <w:name w:val="824AEE74E3F89C4EADE81A5E381F26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28BDDD-4D15-A445-8486-05BEC333F4B1}"/>
      </w:docPartPr>
      <w:docPartBody>
        <w:p w:rsidR="00000000" w:rsidRDefault="008E1D99" w:rsidP="008E1D99">
          <w:pPr>
            <w:pStyle w:val="824AEE74E3F89C4EADE81A5E381F260B"/>
          </w:pPr>
          <w:r w:rsidRPr="00333CD3">
            <w:t>Job Title</w:t>
          </w:r>
        </w:p>
      </w:docPartBody>
    </w:docPart>
    <w:docPart>
      <w:docPartPr>
        <w:name w:val="DB7C56C19807D548B9A01343967C5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27AC6A-13A7-F74C-AA78-F3DB2CC11DAF}"/>
      </w:docPartPr>
      <w:docPartBody>
        <w:p w:rsidR="00000000" w:rsidRDefault="008E1D99" w:rsidP="008E1D99">
          <w:pPr>
            <w:pStyle w:val="DB7C56C19807D548B9A01343967C5F91"/>
          </w:pPr>
          <w:r w:rsidRPr="00333CD3">
            <w:t>Company</w:t>
          </w:r>
        </w:p>
      </w:docPartBody>
    </w:docPart>
    <w:docPart>
      <w:docPartPr>
        <w:name w:val="4EDEA8A0AF59EA429F6921CC070253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35769A-DE1D-2B4D-8832-931D158C8D2E}"/>
      </w:docPartPr>
      <w:docPartBody>
        <w:p w:rsidR="00000000" w:rsidRDefault="008E1D99" w:rsidP="008E1D99">
          <w:pPr>
            <w:pStyle w:val="4EDEA8A0AF59EA429F6921CC07025384"/>
          </w:pPr>
          <w:r w:rsidRPr="00333CD3">
            <w:t>Dates From – To</w:t>
          </w:r>
        </w:p>
      </w:docPartBody>
    </w:docPart>
    <w:docPart>
      <w:docPartPr>
        <w:name w:val="1BEDFF1E0954364D914188B3E235A1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0872C2-A24A-AF4D-82D9-21CE2934D9C4}"/>
      </w:docPartPr>
      <w:docPartBody>
        <w:p w:rsidR="00000000" w:rsidRDefault="008E1D99" w:rsidP="008E1D99">
          <w:pPr>
            <w:pStyle w:val="1BEDFF1E0954364D914188B3E235A1C8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245DD743F6FDDB42BF4C8DC3B4DB98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FB523C-AE96-5A40-8CD9-E22F494F4813}"/>
      </w:docPartPr>
      <w:docPartBody>
        <w:p w:rsidR="00000000" w:rsidRDefault="008E1D99" w:rsidP="008E1D99">
          <w:pPr>
            <w:pStyle w:val="245DD743F6FDDB42BF4C8DC3B4DB9844"/>
          </w:pPr>
          <w:r w:rsidRPr="00333CD3">
            <w:t>Job Title</w:t>
          </w:r>
        </w:p>
      </w:docPartBody>
    </w:docPart>
    <w:docPart>
      <w:docPartPr>
        <w:name w:val="EF8F5006F9029240966E43A801EEBA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AAF131-EBBC-AD4F-9273-BD8D056F5DED}"/>
      </w:docPartPr>
      <w:docPartBody>
        <w:p w:rsidR="00000000" w:rsidRDefault="008E1D99" w:rsidP="008E1D99">
          <w:pPr>
            <w:pStyle w:val="EF8F5006F9029240966E43A801EEBA99"/>
          </w:pPr>
          <w:r w:rsidRPr="00333CD3">
            <w:t>Company</w:t>
          </w:r>
        </w:p>
      </w:docPartBody>
    </w:docPart>
    <w:docPart>
      <w:docPartPr>
        <w:name w:val="C1DB1445C2C91941B4BB0FCAC62DE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7A8D0-6324-EA4F-9BCC-753F9C3603DA}"/>
      </w:docPartPr>
      <w:docPartBody>
        <w:p w:rsidR="00000000" w:rsidRDefault="008E1D99" w:rsidP="008E1D99">
          <w:pPr>
            <w:pStyle w:val="C1DB1445C2C91941B4BB0FCAC62DE9C8"/>
          </w:pPr>
          <w:r w:rsidRPr="00333CD3">
            <w:t>Dates From – To</w:t>
          </w:r>
        </w:p>
      </w:docPartBody>
    </w:docPart>
    <w:docPart>
      <w:docPartPr>
        <w:name w:val="C305870531F03945A17F6C94DD6BBB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A071A-F210-9446-BD86-52EF5D61DE59}"/>
      </w:docPartPr>
      <w:docPartBody>
        <w:p w:rsidR="00000000" w:rsidRDefault="008E1D99" w:rsidP="008E1D99">
          <w:pPr>
            <w:pStyle w:val="C305870531F03945A17F6C94DD6BBB90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514A60B030CFC843BD5BF21F90AB84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68C6CB-88B5-6A47-BF64-FB86CB4D35A3}"/>
      </w:docPartPr>
      <w:docPartBody>
        <w:p w:rsidR="00000000" w:rsidRDefault="008E1D99" w:rsidP="008E1D99">
          <w:pPr>
            <w:pStyle w:val="514A60B030CFC843BD5BF21F90AB841E"/>
          </w:pPr>
          <w:r w:rsidRPr="00333CD3">
            <w:t>Education</w:t>
          </w:r>
        </w:p>
      </w:docPartBody>
    </w:docPart>
    <w:docPart>
      <w:docPartPr>
        <w:name w:val="AAEC3B442EF2C64E84A933CDA4976A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608CC-9CBA-6E4D-9762-8E61B4DB5D47}"/>
      </w:docPartPr>
      <w:docPartBody>
        <w:p w:rsidR="00000000" w:rsidRDefault="008E1D99" w:rsidP="008E1D99">
          <w:pPr>
            <w:pStyle w:val="AAEC3B442EF2C64E84A933CDA4976AD8"/>
          </w:pPr>
          <w:r w:rsidRPr="00333CD3">
            <w:t>Degree</w:t>
          </w:r>
        </w:p>
      </w:docPartBody>
    </w:docPart>
    <w:docPart>
      <w:docPartPr>
        <w:name w:val="314680D73A8D2F45A3AF8E29DC19D2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D10DB4-7338-6541-A67B-9762D58B07E2}"/>
      </w:docPartPr>
      <w:docPartBody>
        <w:p w:rsidR="00000000" w:rsidRDefault="008E1D99" w:rsidP="008E1D99">
          <w:pPr>
            <w:pStyle w:val="314680D73A8D2F45A3AF8E29DC19D21D"/>
          </w:pPr>
          <w:r w:rsidRPr="00333CD3">
            <w:t>Date Earned</w:t>
          </w:r>
        </w:p>
      </w:docPartBody>
    </w:docPart>
    <w:docPart>
      <w:docPartPr>
        <w:name w:val="698C3A45850D3548ADC56CEEDAF7CC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675C75-5005-914F-9F8D-451326DA08C0}"/>
      </w:docPartPr>
      <w:docPartBody>
        <w:p w:rsidR="00000000" w:rsidRDefault="008E1D99" w:rsidP="008E1D99">
          <w:pPr>
            <w:pStyle w:val="698C3A45850D3548ADC56CEEDAF7CC44"/>
          </w:pPr>
          <w:r w:rsidRPr="00333CD3">
            <w:t>School</w:t>
          </w:r>
        </w:p>
      </w:docPartBody>
    </w:docPart>
    <w:docPart>
      <w:docPartPr>
        <w:name w:val="67C0737B070D124795A1FCF6B55E23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39A922-4B9C-854E-A73B-8769FD0B66E5}"/>
      </w:docPartPr>
      <w:docPartBody>
        <w:p w:rsidR="00000000" w:rsidRDefault="008E1D99" w:rsidP="008E1D99">
          <w:pPr>
            <w:pStyle w:val="67C0737B070D124795A1FCF6B55E23F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C4783CE120945A499F77AB58AD76F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AD45A-45A1-7049-987A-92118216FE19}"/>
      </w:docPartPr>
      <w:docPartBody>
        <w:p w:rsidR="00000000" w:rsidRDefault="008E1D99" w:rsidP="008E1D99">
          <w:pPr>
            <w:pStyle w:val="C4783CE120945A499F77AB58AD76F407"/>
          </w:pPr>
          <w:r w:rsidRPr="00333CD3">
            <w:t>Degree</w:t>
          </w:r>
        </w:p>
      </w:docPartBody>
    </w:docPart>
    <w:docPart>
      <w:docPartPr>
        <w:name w:val="EBA3047A6180A640B3A6EAA62CEA1E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B3CB9-9C17-704E-B70E-796015665E27}"/>
      </w:docPartPr>
      <w:docPartBody>
        <w:p w:rsidR="00000000" w:rsidRDefault="008E1D99" w:rsidP="008E1D99">
          <w:pPr>
            <w:pStyle w:val="EBA3047A6180A640B3A6EAA62CEA1EE5"/>
          </w:pPr>
          <w:r w:rsidRPr="00333CD3">
            <w:t>Date Earned</w:t>
          </w:r>
        </w:p>
      </w:docPartBody>
    </w:docPart>
    <w:docPart>
      <w:docPartPr>
        <w:name w:val="9FC6BFCCE8C50F47BAAB6632E17D19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9918DA-3758-C84F-A3CD-4EE6E213D0E8}"/>
      </w:docPartPr>
      <w:docPartBody>
        <w:p w:rsidR="00000000" w:rsidRDefault="008E1D99" w:rsidP="008E1D99">
          <w:pPr>
            <w:pStyle w:val="9FC6BFCCE8C50F47BAAB6632E17D19BC"/>
          </w:pPr>
          <w:r w:rsidRPr="00333CD3">
            <w:t>School</w:t>
          </w:r>
        </w:p>
      </w:docPartBody>
    </w:docPart>
    <w:docPart>
      <w:docPartPr>
        <w:name w:val="793B1E9E69235F4CB34222463BAE04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2D106C-A53B-3D47-9232-FE45E1131ECC}"/>
      </w:docPartPr>
      <w:docPartBody>
        <w:p w:rsidR="00000000" w:rsidRDefault="008E1D99" w:rsidP="008E1D99">
          <w:pPr>
            <w:pStyle w:val="793B1E9E69235F4CB34222463BAE045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6E9753F64C6C554F9198B09668BA1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E593D0-EC96-D24D-8EC9-31A9C53303D0}"/>
      </w:docPartPr>
      <w:docPartBody>
        <w:p w:rsidR="00000000" w:rsidRDefault="008E1D99" w:rsidP="008E1D99">
          <w:pPr>
            <w:pStyle w:val="6E9753F64C6C554F9198B09668BA1326"/>
          </w:pPr>
          <w:r w:rsidRPr="00333CD3">
            <w:t>Volunteer Experience or Leadership</w:t>
          </w:r>
        </w:p>
      </w:docPartBody>
    </w:docPart>
    <w:docPart>
      <w:docPartPr>
        <w:name w:val="1329E3F8DD16614A817B1FEC1A5347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3ED651-AAC6-7349-8FC3-A223BE8BFA01}"/>
      </w:docPartPr>
      <w:docPartBody>
        <w:p w:rsidR="00000000" w:rsidRDefault="008E1D99" w:rsidP="008E1D99">
          <w:pPr>
            <w:pStyle w:val="1329E3F8DD16614A817B1FEC1A5347F1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1E739BAC4221D479215494BB0E9A6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C008F9-74E5-EF46-9DAB-A98CB208F0E0}"/>
      </w:docPartPr>
      <w:docPartBody>
        <w:p w:rsidR="00000000" w:rsidRDefault="008E1D99" w:rsidP="008E1D99">
          <w:pPr>
            <w:pStyle w:val="31E739BAC4221D479215494BB0E9A613"/>
          </w:pPr>
          <w:r w:rsidRPr="00333CD3">
            <w:t>YN</w:t>
          </w:r>
        </w:p>
      </w:docPartBody>
    </w:docPart>
    <w:docPart>
      <w:docPartPr>
        <w:name w:val="4941C25DAF20F4438C2EB57269D10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531A9-6EE3-0C4B-962C-ADAF064E4228}"/>
      </w:docPartPr>
      <w:docPartBody>
        <w:p w:rsidR="00000000" w:rsidRDefault="008E1D99" w:rsidP="008E1D99">
          <w:pPr>
            <w:pStyle w:val="4941C25DAF20F4438C2EB57269D10879"/>
          </w:pPr>
          <w:r>
            <w:t>Objective</w:t>
          </w:r>
        </w:p>
      </w:docPartBody>
    </w:docPart>
    <w:docPart>
      <w:docPartPr>
        <w:name w:val="3252DB65152B7A449906D4FC2A71EF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CB937-8229-E649-99E2-7E1DA14EDBEE}"/>
      </w:docPartPr>
      <w:docPartBody>
        <w:p w:rsidR="00000000" w:rsidRDefault="008E1D99" w:rsidP="008E1D99">
          <w:pPr>
            <w:pStyle w:val="3252DB65152B7A449906D4FC2A71EF4D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B43A622544495947A76B87614F2FFF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6E31C3-BF9B-7F48-A2F8-977A6EBA0080}"/>
      </w:docPartPr>
      <w:docPartBody>
        <w:p w:rsidR="00000000" w:rsidRDefault="008E1D99" w:rsidP="008E1D99">
          <w:pPr>
            <w:pStyle w:val="B43A622544495947A76B87614F2FFF5B"/>
          </w:pPr>
          <w:r w:rsidRPr="00333CD3">
            <w:t>Skills</w:t>
          </w:r>
        </w:p>
      </w:docPartBody>
    </w:docPart>
    <w:docPart>
      <w:docPartPr>
        <w:name w:val="BF23C91B6E0AC04EA4761C993AA7A6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16E69-D5EE-AB43-BE86-D647482039A1}"/>
      </w:docPartPr>
      <w:docPartBody>
        <w:p w:rsidR="00000000" w:rsidRDefault="008E1D99" w:rsidP="008E1D99">
          <w:pPr>
            <w:pStyle w:val="BF23C91B6E0AC04EA4761C993AA7A68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E692CEC6AEB164FA74842CE6784C7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E738BB-AF83-2A44-A6DE-306E616A3160}"/>
      </w:docPartPr>
      <w:docPartBody>
        <w:p w:rsidR="00000000" w:rsidRDefault="008E1D99" w:rsidP="008E1D99">
          <w:pPr>
            <w:pStyle w:val="1E692CEC6AEB164FA74842CE6784C7F8"/>
          </w:pPr>
          <w:r>
            <w:t>Your Name</w:t>
          </w:r>
        </w:p>
      </w:docPartBody>
    </w:docPart>
    <w:docPart>
      <w:docPartPr>
        <w:name w:val="4D81613B0DE74443BFF59815614BD0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A35A60-7F14-1B4C-A270-F02B536A4CF9}"/>
      </w:docPartPr>
      <w:docPartBody>
        <w:p w:rsidR="00000000" w:rsidRDefault="008E1D99" w:rsidP="008E1D99">
          <w:pPr>
            <w:pStyle w:val="4D81613B0DE74443BFF59815614BD077"/>
          </w:pPr>
          <w:r>
            <w:t>Profession or Industry</w:t>
          </w:r>
        </w:p>
      </w:docPartBody>
    </w:docPart>
    <w:docPart>
      <w:docPartPr>
        <w:name w:val="7CCCBAD0E2DF2F478F66763C68B225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5DF798-6F28-374D-B298-9E8E66CCE250}"/>
      </w:docPartPr>
      <w:docPartBody>
        <w:p w:rsidR="00000000" w:rsidRDefault="008E1D99" w:rsidP="008E1D99">
          <w:pPr>
            <w:pStyle w:val="7CCCBAD0E2DF2F478F66763C68B225F4"/>
          </w:pPr>
          <w:r w:rsidRPr="00333CD3">
            <w:t>Link to other online properties: Portfolio/Website/Blog</w:t>
          </w:r>
        </w:p>
      </w:docPartBody>
    </w:docPart>
    <w:docPart>
      <w:docPartPr>
        <w:name w:val="5F9A4AAC8EC5F942AB86CDFE529AA1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01D46F-0CC1-6B43-9574-5EFF3C6654E2}"/>
      </w:docPartPr>
      <w:docPartBody>
        <w:p w:rsidR="00000000" w:rsidRDefault="008E1D99" w:rsidP="008E1D99">
          <w:pPr>
            <w:pStyle w:val="5F9A4AAC8EC5F942AB86CDFE529AA126"/>
          </w:pPr>
          <w:r w:rsidRPr="00333CD3">
            <w:t>Experience</w:t>
          </w:r>
        </w:p>
      </w:docPartBody>
    </w:docPart>
    <w:docPart>
      <w:docPartPr>
        <w:name w:val="9A5196BC4FE8A144882571F9D82BC8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346176-456B-E747-B90B-9061BCDFC5AE}"/>
      </w:docPartPr>
      <w:docPartBody>
        <w:p w:rsidR="00000000" w:rsidRDefault="008E1D99" w:rsidP="008E1D99">
          <w:pPr>
            <w:pStyle w:val="9A5196BC4FE8A144882571F9D82BC88D"/>
          </w:pPr>
          <w:r w:rsidRPr="00333CD3">
            <w:t>Job Title</w:t>
          </w:r>
        </w:p>
      </w:docPartBody>
    </w:docPart>
    <w:docPart>
      <w:docPartPr>
        <w:name w:val="C6D41167E5294449A26EDFA8629486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AF8C2B-14B4-6647-8D2A-4790C1DE425A}"/>
      </w:docPartPr>
      <w:docPartBody>
        <w:p w:rsidR="00000000" w:rsidRDefault="008E1D99" w:rsidP="008E1D99">
          <w:pPr>
            <w:pStyle w:val="C6D41167E5294449A26EDFA862948612"/>
          </w:pPr>
          <w:r w:rsidRPr="00333CD3">
            <w:t>Company</w:t>
          </w:r>
        </w:p>
      </w:docPartBody>
    </w:docPart>
    <w:docPart>
      <w:docPartPr>
        <w:name w:val="F5D106849854414A9F468708FED894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8EA93C-D8CA-DB4D-AEAC-B9D41AF7F4C8}"/>
      </w:docPartPr>
      <w:docPartBody>
        <w:p w:rsidR="00000000" w:rsidRDefault="008E1D99" w:rsidP="008E1D99">
          <w:pPr>
            <w:pStyle w:val="F5D106849854414A9F468708FED894AC"/>
          </w:pPr>
          <w:r w:rsidRPr="00333CD3">
            <w:t>Dates From – To</w:t>
          </w:r>
        </w:p>
      </w:docPartBody>
    </w:docPart>
    <w:docPart>
      <w:docPartPr>
        <w:name w:val="60C97E115EF4A947858589CB83EE6D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3FB2DF-9731-A845-BA86-0431EED112FA}"/>
      </w:docPartPr>
      <w:docPartBody>
        <w:p w:rsidR="00000000" w:rsidRDefault="008E1D99" w:rsidP="008E1D99">
          <w:pPr>
            <w:pStyle w:val="60C97E115EF4A947858589CB83EE6DA3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6718BE6704F16248A332746ED7F79C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FF94-D6BA-514D-BE95-E45E60E8ACFB}"/>
      </w:docPartPr>
      <w:docPartBody>
        <w:p w:rsidR="00000000" w:rsidRDefault="008E1D99" w:rsidP="008E1D99">
          <w:pPr>
            <w:pStyle w:val="6718BE6704F16248A332746ED7F79C97"/>
          </w:pPr>
          <w:r w:rsidRPr="00333CD3">
            <w:t>Job Title</w:t>
          </w:r>
        </w:p>
      </w:docPartBody>
    </w:docPart>
    <w:docPart>
      <w:docPartPr>
        <w:name w:val="108D6702A500634184B171D0CEC8E5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59E01B-3775-9B42-BABA-630FE77CDCFE}"/>
      </w:docPartPr>
      <w:docPartBody>
        <w:p w:rsidR="00000000" w:rsidRDefault="008E1D99" w:rsidP="008E1D99">
          <w:pPr>
            <w:pStyle w:val="108D6702A500634184B171D0CEC8E5DF"/>
          </w:pPr>
          <w:r w:rsidRPr="00333CD3">
            <w:t>Company</w:t>
          </w:r>
        </w:p>
      </w:docPartBody>
    </w:docPart>
    <w:docPart>
      <w:docPartPr>
        <w:name w:val="0B17533A349FB64FB0AB92D31A8AD5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86010A-ADD6-5047-A024-227A677BA619}"/>
      </w:docPartPr>
      <w:docPartBody>
        <w:p w:rsidR="00000000" w:rsidRDefault="008E1D99" w:rsidP="008E1D99">
          <w:pPr>
            <w:pStyle w:val="0B17533A349FB64FB0AB92D31A8AD5B7"/>
          </w:pPr>
          <w:r w:rsidRPr="00333CD3">
            <w:t>Dates From – To</w:t>
          </w:r>
        </w:p>
      </w:docPartBody>
    </w:docPart>
    <w:docPart>
      <w:docPartPr>
        <w:name w:val="1D19452A51A93E499557B7D57550B6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9B1749-8655-3640-8102-8E29C70F99DF}"/>
      </w:docPartPr>
      <w:docPartBody>
        <w:p w:rsidR="00000000" w:rsidRDefault="008E1D99" w:rsidP="008E1D99">
          <w:pPr>
            <w:pStyle w:val="1D19452A51A93E499557B7D57550B609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34CFE2A208CBBB4184C5F504FC4E76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602305-0A1A-6248-9E20-545EA95624FB}"/>
      </w:docPartPr>
      <w:docPartBody>
        <w:p w:rsidR="00000000" w:rsidRDefault="008E1D99" w:rsidP="008E1D99">
          <w:pPr>
            <w:pStyle w:val="34CFE2A208CBBB4184C5F504FC4E76CC"/>
          </w:pPr>
          <w:r w:rsidRPr="00333CD3">
            <w:t>Education</w:t>
          </w:r>
        </w:p>
      </w:docPartBody>
    </w:docPart>
    <w:docPart>
      <w:docPartPr>
        <w:name w:val="953A402A0BC5904AA1A3EA082F2097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1D282-D031-F949-8001-1F9FB87A17B1}"/>
      </w:docPartPr>
      <w:docPartBody>
        <w:p w:rsidR="00000000" w:rsidRDefault="008E1D99" w:rsidP="008E1D99">
          <w:pPr>
            <w:pStyle w:val="953A402A0BC5904AA1A3EA082F209711"/>
          </w:pPr>
          <w:r w:rsidRPr="00333CD3">
            <w:t>Degree</w:t>
          </w:r>
        </w:p>
      </w:docPartBody>
    </w:docPart>
    <w:docPart>
      <w:docPartPr>
        <w:name w:val="57D4400D0E37CB45B3A40CE355C78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A14214-6050-AE4B-AD47-74D2AD8E4B8D}"/>
      </w:docPartPr>
      <w:docPartBody>
        <w:p w:rsidR="00000000" w:rsidRDefault="008E1D99" w:rsidP="008E1D99">
          <w:pPr>
            <w:pStyle w:val="57D4400D0E37CB45B3A40CE355C78C89"/>
          </w:pPr>
          <w:r w:rsidRPr="00333CD3">
            <w:t>Date Earned</w:t>
          </w:r>
        </w:p>
      </w:docPartBody>
    </w:docPart>
    <w:docPart>
      <w:docPartPr>
        <w:name w:val="8B2179F75CA3A54489773F3D3161CD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9C6FC-529D-7947-B470-45BEA9C17810}"/>
      </w:docPartPr>
      <w:docPartBody>
        <w:p w:rsidR="00000000" w:rsidRDefault="008E1D99" w:rsidP="008E1D99">
          <w:pPr>
            <w:pStyle w:val="8B2179F75CA3A54489773F3D3161CD87"/>
          </w:pPr>
          <w:r w:rsidRPr="00333CD3">
            <w:t>School</w:t>
          </w:r>
        </w:p>
      </w:docPartBody>
    </w:docPart>
    <w:docPart>
      <w:docPartPr>
        <w:name w:val="4F074A977DE74C4BA5733987C29956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830404-4C16-4147-B829-3C2118B2A37E}"/>
      </w:docPartPr>
      <w:docPartBody>
        <w:p w:rsidR="00000000" w:rsidRDefault="008E1D99" w:rsidP="008E1D99">
          <w:pPr>
            <w:pStyle w:val="4F074A977DE74C4BA5733987C299564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4CE24EE9AC7F842981F758E158F7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A7D00C-44CE-694F-BCE4-A3E1BCBF7BF3}"/>
      </w:docPartPr>
      <w:docPartBody>
        <w:p w:rsidR="00000000" w:rsidRDefault="008E1D99" w:rsidP="008E1D99">
          <w:pPr>
            <w:pStyle w:val="44CE24EE9AC7F842981F758E158F7AB1"/>
          </w:pPr>
          <w:r w:rsidRPr="00333CD3">
            <w:t>Degree</w:t>
          </w:r>
        </w:p>
      </w:docPartBody>
    </w:docPart>
    <w:docPart>
      <w:docPartPr>
        <w:name w:val="3A5EB5EDD842ED4CB3CB7F690E07DB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E870A0-7CF5-6D4C-8FA6-AFC8A92CFC68}"/>
      </w:docPartPr>
      <w:docPartBody>
        <w:p w:rsidR="00000000" w:rsidRDefault="008E1D99" w:rsidP="008E1D99">
          <w:pPr>
            <w:pStyle w:val="3A5EB5EDD842ED4CB3CB7F690E07DB8E"/>
          </w:pPr>
          <w:r w:rsidRPr="00333CD3">
            <w:t>Date Earned</w:t>
          </w:r>
        </w:p>
      </w:docPartBody>
    </w:docPart>
    <w:docPart>
      <w:docPartPr>
        <w:name w:val="CE26B92CBCE1614488210794661091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D56EFA-7170-284C-96B6-6B4A7BF7ABD0}"/>
      </w:docPartPr>
      <w:docPartBody>
        <w:p w:rsidR="00000000" w:rsidRDefault="008E1D99" w:rsidP="008E1D99">
          <w:pPr>
            <w:pStyle w:val="CE26B92CBCE161448821079466109183"/>
          </w:pPr>
          <w:r w:rsidRPr="00333CD3">
            <w:t>School</w:t>
          </w:r>
        </w:p>
      </w:docPartBody>
    </w:docPart>
    <w:docPart>
      <w:docPartPr>
        <w:name w:val="88C2604D7B491747A04A5959E57414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8552E0-4868-FA4B-9864-4AA2F55330ED}"/>
      </w:docPartPr>
      <w:docPartBody>
        <w:p w:rsidR="00000000" w:rsidRDefault="008E1D99" w:rsidP="008E1D99">
          <w:pPr>
            <w:pStyle w:val="88C2604D7B491747A04A5959E57414D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4E83DC878ED1DD42BF8085D242BB5C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2FDA3-2A48-7947-BC6F-59AE947A636F}"/>
      </w:docPartPr>
      <w:docPartBody>
        <w:p w:rsidR="00000000" w:rsidRDefault="008E1D99" w:rsidP="008E1D99">
          <w:pPr>
            <w:pStyle w:val="4E83DC878ED1DD42BF8085D242BB5C4F"/>
          </w:pPr>
          <w:r w:rsidRPr="00333CD3">
            <w:t>Volunteer Experience or Leadership</w:t>
          </w:r>
        </w:p>
      </w:docPartBody>
    </w:docPart>
    <w:docPart>
      <w:docPartPr>
        <w:name w:val="61E320898CDF84439713CC101EAEB1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8EA470-C5DC-6A41-A19F-DD22810935AD}"/>
      </w:docPartPr>
      <w:docPartBody>
        <w:p w:rsidR="00000000" w:rsidRDefault="008E1D99" w:rsidP="008E1D99">
          <w:pPr>
            <w:pStyle w:val="61E320898CDF84439713CC101EAEB1E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1F08E87DA02F145A4C535ACDB725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A9CCD-1205-EB4A-90BF-E3AF6247CBFD}"/>
      </w:docPartPr>
      <w:docPartBody>
        <w:p w:rsidR="00000000" w:rsidRDefault="008E1D99" w:rsidP="008E1D99">
          <w:pPr>
            <w:pStyle w:val="71F08E87DA02F145A4C535ACDB725230"/>
          </w:pPr>
          <w:r w:rsidRPr="00333CD3">
            <w:t>YN</w:t>
          </w:r>
        </w:p>
      </w:docPartBody>
    </w:docPart>
    <w:docPart>
      <w:docPartPr>
        <w:name w:val="751651ADD0404243A8F8EC236DFCBB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78FA50-63D9-4A42-972B-0CC81F706582}"/>
      </w:docPartPr>
      <w:docPartBody>
        <w:p w:rsidR="00000000" w:rsidRDefault="008E1D99" w:rsidP="008E1D99">
          <w:pPr>
            <w:pStyle w:val="751651ADD0404243A8F8EC236DFCBB63"/>
          </w:pPr>
          <w:r>
            <w:t>Objective</w:t>
          </w:r>
        </w:p>
      </w:docPartBody>
    </w:docPart>
    <w:docPart>
      <w:docPartPr>
        <w:name w:val="AED137C000D1FB4996625C217A7500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72D09D-C4ED-834E-AB27-9ABFA16FC274}"/>
      </w:docPartPr>
      <w:docPartBody>
        <w:p w:rsidR="00000000" w:rsidRDefault="008E1D99" w:rsidP="008E1D99">
          <w:pPr>
            <w:pStyle w:val="AED137C000D1FB4996625C217A7500F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B6FD5586B5B8145BE7A8CF4C80D2E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0CC3A-CC4A-1549-9B6C-EBB3EFBC5E63}"/>
      </w:docPartPr>
      <w:docPartBody>
        <w:p w:rsidR="00000000" w:rsidRDefault="008E1D99" w:rsidP="008E1D99">
          <w:pPr>
            <w:pStyle w:val="DB6FD5586B5B8145BE7A8CF4C80D2E81"/>
          </w:pPr>
          <w:r w:rsidRPr="00333CD3">
            <w:t>Skills</w:t>
          </w:r>
        </w:p>
      </w:docPartBody>
    </w:docPart>
    <w:docPart>
      <w:docPartPr>
        <w:name w:val="C8775E8F532C2145938E4EDA73E2C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AF838D-1AC3-8340-981E-9F54E6139093}"/>
      </w:docPartPr>
      <w:docPartBody>
        <w:p w:rsidR="00000000" w:rsidRDefault="008E1D99" w:rsidP="008E1D99">
          <w:pPr>
            <w:pStyle w:val="C8775E8F532C2145938E4EDA73E2C98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9B6EA9842AE22A409BB5160079A6F3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ED6162-F96C-5744-9519-7E5922726FB2}"/>
      </w:docPartPr>
      <w:docPartBody>
        <w:p w:rsidR="00000000" w:rsidRDefault="008E1D99" w:rsidP="008E1D99">
          <w:pPr>
            <w:pStyle w:val="9B6EA9842AE22A409BB5160079A6F350"/>
          </w:pPr>
          <w:r>
            <w:t>Your Name</w:t>
          </w:r>
        </w:p>
      </w:docPartBody>
    </w:docPart>
    <w:docPart>
      <w:docPartPr>
        <w:name w:val="D99A817540E097458A135A27150785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4C996D-AE82-4F43-A276-2BA95C1F291A}"/>
      </w:docPartPr>
      <w:docPartBody>
        <w:p w:rsidR="00000000" w:rsidRDefault="008E1D99" w:rsidP="008E1D99">
          <w:pPr>
            <w:pStyle w:val="D99A817540E097458A135A271507856F"/>
          </w:pPr>
          <w:r>
            <w:t>Profession or Industry</w:t>
          </w:r>
        </w:p>
      </w:docPartBody>
    </w:docPart>
    <w:docPart>
      <w:docPartPr>
        <w:name w:val="65250F0B1930DC49957E0084F0A05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82811-662B-8247-8652-AD5F613DE176}"/>
      </w:docPartPr>
      <w:docPartBody>
        <w:p w:rsidR="00000000" w:rsidRDefault="008E1D99" w:rsidP="008E1D99">
          <w:pPr>
            <w:pStyle w:val="65250F0B1930DC49957E0084F0A059B8"/>
          </w:pPr>
          <w:r w:rsidRPr="00333CD3">
            <w:t>Link to other online properties: Portfolio/Website/Blog</w:t>
          </w:r>
        </w:p>
      </w:docPartBody>
    </w:docPart>
    <w:docPart>
      <w:docPartPr>
        <w:name w:val="65DC9EAF465E284489245AED14B3AC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3F3E96-99E8-6A47-A446-AE3A6413CC9F}"/>
      </w:docPartPr>
      <w:docPartBody>
        <w:p w:rsidR="00000000" w:rsidRDefault="008E1D99" w:rsidP="008E1D99">
          <w:pPr>
            <w:pStyle w:val="65DC9EAF465E284489245AED14B3AC4A"/>
          </w:pPr>
          <w:r w:rsidRPr="00333CD3">
            <w:t>Experience</w:t>
          </w:r>
        </w:p>
      </w:docPartBody>
    </w:docPart>
    <w:docPart>
      <w:docPartPr>
        <w:name w:val="0EA19F8152391B4C875D301CD7AFE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1F1F7-44F1-7547-A41C-807C55D446C4}"/>
      </w:docPartPr>
      <w:docPartBody>
        <w:p w:rsidR="00000000" w:rsidRDefault="008E1D99" w:rsidP="008E1D99">
          <w:pPr>
            <w:pStyle w:val="0EA19F8152391B4C875D301CD7AFEA40"/>
          </w:pPr>
          <w:r w:rsidRPr="00333CD3">
            <w:t>Job Title</w:t>
          </w:r>
        </w:p>
      </w:docPartBody>
    </w:docPart>
    <w:docPart>
      <w:docPartPr>
        <w:name w:val="F2B7C86121A4AA44B69EC87E3C2C4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AC7CCC-F04D-1443-B08F-5467E328FA52}"/>
      </w:docPartPr>
      <w:docPartBody>
        <w:p w:rsidR="00000000" w:rsidRDefault="008E1D99" w:rsidP="008E1D99">
          <w:pPr>
            <w:pStyle w:val="F2B7C86121A4AA44B69EC87E3C2C4EC0"/>
          </w:pPr>
          <w:r w:rsidRPr="00333CD3">
            <w:t>Company</w:t>
          </w:r>
        </w:p>
      </w:docPartBody>
    </w:docPart>
    <w:docPart>
      <w:docPartPr>
        <w:name w:val="6F77991F0A32F04B99E7C75DEA5717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915990-CB8C-9C48-A8D9-7805BDB443EC}"/>
      </w:docPartPr>
      <w:docPartBody>
        <w:p w:rsidR="00000000" w:rsidRDefault="008E1D99" w:rsidP="008E1D99">
          <w:pPr>
            <w:pStyle w:val="6F77991F0A32F04B99E7C75DEA57176C"/>
          </w:pPr>
          <w:r w:rsidRPr="00333CD3">
            <w:t>Dates From – To</w:t>
          </w:r>
        </w:p>
      </w:docPartBody>
    </w:docPart>
    <w:docPart>
      <w:docPartPr>
        <w:name w:val="BB2538A3A35D1C418C69F3085EFB03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06FF03-9771-E94A-B25F-B434E5E8AC66}"/>
      </w:docPartPr>
      <w:docPartBody>
        <w:p w:rsidR="00000000" w:rsidRDefault="008E1D99" w:rsidP="008E1D99">
          <w:pPr>
            <w:pStyle w:val="BB2538A3A35D1C418C69F3085EFB03E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A4FDA65F77E2641A0F46AE97B4637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653E3-11C0-234E-B809-42F13F309E45}"/>
      </w:docPartPr>
      <w:docPartBody>
        <w:p w:rsidR="00000000" w:rsidRDefault="008E1D99" w:rsidP="008E1D99">
          <w:pPr>
            <w:pStyle w:val="AA4FDA65F77E2641A0F46AE97B463799"/>
          </w:pPr>
          <w:r w:rsidRPr="00333CD3">
            <w:t>Job Title</w:t>
          </w:r>
        </w:p>
      </w:docPartBody>
    </w:docPart>
    <w:docPart>
      <w:docPartPr>
        <w:name w:val="DCF97FA3FBC2974885F659AE097E6A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AFDF9-B8A9-9645-9498-2E6B2185FA36}"/>
      </w:docPartPr>
      <w:docPartBody>
        <w:p w:rsidR="00000000" w:rsidRDefault="008E1D99" w:rsidP="008E1D99">
          <w:pPr>
            <w:pStyle w:val="DCF97FA3FBC2974885F659AE097E6A5B"/>
          </w:pPr>
          <w:r w:rsidRPr="00333CD3">
            <w:t>Company</w:t>
          </w:r>
        </w:p>
      </w:docPartBody>
    </w:docPart>
    <w:docPart>
      <w:docPartPr>
        <w:name w:val="2B89BC02B63EA64CB3E969EED8A3BA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02BC02-04DD-9642-9156-6A87378E18A7}"/>
      </w:docPartPr>
      <w:docPartBody>
        <w:p w:rsidR="00000000" w:rsidRDefault="008E1D99" w:rsidP="008E1D99">
          <w:pPr>
            <w:pStyle w:val="2B89BC02B63EA64CB3E969EED8A3BA6E"/>
          </w:pPr>
          <w:r w:rsidRPr="00333CD3">
            <w:t>Dates From – To</w:t>
          </w:r>
        </w:p>
      </w:docPartBody>
    </w:docPart>
    <w:docPart>
      <w:docPartPr>
        <w:name w:val="12840FB48CDE224882049EE7794F5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1BC713-D3CC-4D4E-BA79-AE4D29C20BD2}"/>
      </w:docPartPr>
      <w:docPartBody>
        <w:p w:rsidR="00000000" w:rsidRDefault="008E1D99" w:rsidP="008E1D99">
          <w:pPr>
            <w:pStyle w:val="12840FB48CDE224882049EE7794F527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56FF5BD14C2E8943BD6FEB95446C27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FA569-AC3D-D140-985A-99ECC97417C9}"/>
      </w:docPartPr>
      <w:docPartBody>
        <w:p w:rsidR="00000000" w:rsidRDefault="008E1D99" w:rsidP="008E1D99">
          <w:pPr>
            <w:pStyle w:val="56FF5BD14C2E8943BD6FEB95446C27C7"/>
          </w:pPr>
          <w:r w:rsidRPr="00333CD3">
            <w:t>Education</w:t>
          </w:r>
        </w:p>
      </w:docPartBody>
    </w:docPart>
    <w:docPart>
      <w:docPartPr>
        <w:name w:val="B9CC47E0C877474FA2503F401C678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A6F3F8-9766-E049-8630-FF60DE03D7FA}"/>
      </w:docPartPr>
      <w:docPartBody>
        <w:p w:rsidR="00000000" w:rsidRDefault="008E1D99" w:rsidP="008E1D99">
          <w:pPr>
            <w:pStyle w:val="B9CC47E0C877474FA2503F401C678F8D"/>
          </w:pPr>
          <w:r w:rsidRPr="00333CD3">
            <w:t>Degree</w:t>
          </w:r>
        </w:p>
      </w:docPartBody>
    </w:docPart>
    <w:docPart>
      <w:docPartPr>
        <w:name w:val="C0FDFE11B1325544A2CABF3538AEEE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861788-7E48-BB40-AB40-A47CAFB391B3}"/>
      </w:docPartPr>
      <w:docPartBody>
        <w:p w:rsidR="00000000" w:rsidRDefault="008E1D99" w:rsidP="008E1D99">
          <w:pPr>
            <w:pStyle w:val="C0FDFE11B1325544A2CABF3538AEEE93"/>
          </w:pPr>
          <w:r w:rsidRPr="00333CD3">
            <w:t>Date Earned</w:t>
          </w:r>
        </w:p>
      </w:docPartBody>
    </w:docPart>
    <w:docPart>
      <w:docPartPr>
        <w:name w:val="ACFD65A253A4A04294732B611BA8D1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F2C50-BDA8-314C-B617-1AE54F5D036B}"/>
      </w:docPartPr>
      <w:docPartBody>
        <w:p w:rsidR="00000000" w:rsidRDefault="008E1D99" w:rsidP="008E1D99">
          <w:pPr>
            <w:pStyle w:val="ACFD65A253A4A04294732B611BA8D1A2"/>
          </w:pPr>
          <w:r w:rsidRPr="00333CD3">
            <w:t>School</w:t>
          </w:r>
        </w:p>
      </w:docPartBody>
    </w:docPart>
    <w:docPart>
      <w:docPartPr>
        <w:name w:val="ED1DDD866399AF4A92F439C030CF38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5FE942-2BA8-3E40-8C7E-E3BE62578A9D}"/>
      </w:docPartPr>
      <w:docPartBody>
        <w:p w:rsidR="00000000" w:rsidRDefault="008E1D99" w:rsidP="008E1D99">
          <w:pPr>
            <w:pStyle w:val="ED1DDD866399AF4A92F439C030CF388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2779D925A0C634DB97733CC76FCAE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3FB21C-E275-AE4D-86A9-D30D14727722}"/>
      </w:docPartPr>
      <w:docPartBody>
        <w:p w:rsidR="00000000" w:rsidRDefault="008E1D99" w:rsidP="008E1D99">
          <w:pPr>
            <w:pStyle w:val="52779D925A0C634DB97733CC76FCAE0A"/>
          </w:pPr>
          <w:r w:rsidRPr="00333CD3">
            <w:t>Degree</w:t>
          </w:r>
        </w:p>
      </w:docPartBody>
    </w:docPart>
    <w:docPart>
      <w:docPartPr>
        <w:name w:val="B5CC329867721E458CA9F10E886572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96B24B-DC15-D943-A05C-BDB23060BD39}"/>
      </w:docPartPr>
      <w:docPartBody>
        <w:p w:rsidR="00000000" w:rsidRDefault="008E1D99" w:rsidP="008E1D99">
          <w:pPr>
            <w:pStyle w:val="B5CC329867721E458CA9F10E88657210"/>
          </w:pPr>
          <w:r w:rsidRPr="00333CD3">
            <w:t>Date Earned</w:t>
          </w:r>
        </w:p>
      </w:docPartBody>
    </w:docPart>
    <w:docPart>
      <w:docPartPr>
        <w:name w:val="AE78AF47C4F9AF4CB13184D40F7A0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93E374-A61A-4149-9445-4D29D2353615}"/>
      </w:docPartPr>
      <w:docPartBody>
        <w:p w:rsidR="00000000" w:rsidRDefault="008E1D99" w:rsidP="008E1D99">
          <w:pPr>
            <w:pStyle w:val="AE78AF47C4F9AF4CB13184D40F7A0692"/>
          </w:pPr>
          <w:r w:rsidRPr="00333CD3">
            <w:t>School</w:t>
          </w:r>
        </w:p>
      </w:docPartBody>
    </w:docPart>
    <w:docPart>
      <w:docPartPr>
        <w:name w:val="18558C442AC694488FEF14C0630D6D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8EAA48-90C6-B048-B933-C510077AADED}"/>
      </w:docPartPr>
      <w:docPartBody>
        <w:p w:rsidR="00000000" w:rsidRDefault="008E1D99" w:rsidP="008E1D99">
          <w:pPr>
            <w:pStyle w:val="18558C442AC694488FEF14C0630D6DA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7450DB75BC1BB14A9B9F917906E655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F51D2E-C2F7-1A4E-A38C-95B0FFDFC949}"/>
      </w:docPartPr>
      <w:docPartBody>
        <w:p w:rsidR="00000000" w:rsidRDefault="008E1D99" w:rsidP="008E1D99">
          <w:pPr>
            <w:pStyle w:val="7450DB75BC1BB14A9B9F917906E65528"/>
          </w:pPr>
          <w:r w:rsidRPr="00333CD3">
            <w:t>Volunteer Experience or Leadership</w:t>
          </w:r>
        </w:p>
      </w:docPartBody>
    </w:docPart>
    <w:docPart>
      <w:docPartPr>
        <w:name w:val="23CBBDB60D4D884F97D7E6F48C2CF1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5F345C-2DDF-984B-9746-E87B67AA561C}"/>
      </w:docPartPr>
      <w:docPartBody>
        <w:p w:rsidR="00000000" w:rsidRDefault="008E1D99" w:rsidP="008E1D99">
          <w:pPr>
            <w:pStyle w:val="23CBBDB60D4D884F97D7E6F48C2CF1D0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9F681E97999DC43B266AE577D307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D745C-4596-9E4F-BA70-6148D70FFF3F}"/>
      </w:docPartPr>
      <w:docPartBody>
        <w:p w:rsidR="00000000" w:rsidRDefault="008E1D99" w:rsidP="008E1D99">
          <w:pPr>
            <w:pStyle w:val="79F681E97999DC43B266AE577D307FFD"/>
          </w:pPr>
          <w:r w:rsidRPr="00333CD3">
            <w:t>YN</w:t>
          </w:r>
        </w:p>
      </w:docPartBody>
    </w:docPart>
    <w:docPart>
      <w:docPartPr>
        <w:name w:val="711206135F4ABA4686747B74EDF9F0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9D0D48-593B-174D-839D-36A5662EC2FF}"/>
      </w:docPartPr>
      <w:docPartBody>
        <w:p w:rsidR="00000000" w:rsidRDefault="008E1D99" w:rsidP="008E1D99">
          <w:pPr>
            <w:pStyle w:val="711206135F4ABA4686747B74EDF9F01C"/>
          </w:pPr>
          <w:r>
            <w:t>Objective</w:t>
          </w:r>
        </w:p>
      </w:docPartBody>
    </w:docPart>
    <w:docPart>
      <w:docPartPr>
        <w:name w:val="9252B268D9DBA645B6E4DAA323F3D5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E546D7-42B0-5142-A324-0926E18CFF2C}"/>
      </w:docPartPr>
      <w:docPartBody>
        <w:p w:rsidR="00000000" w:rsidRDefault="008E1D99" w:rsidP="008E1D99">
          <w:pPr>
            <w:pStyle w:val="9252B268D9DBA645B6E4DAA323F3D50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859E2BD318FCD459F09EB0B42E210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656716-E577-484D-826B-1F9BF348CE3C}"/>
      </w:docPartPr>
      <w:docPartBody>
        <w:p w:rsidR="00000000" w:rsidRDefault="008E1D99" w:rsidP="008E1D99">
          <w:pPr>
            <w:pStyle w:val="A859E2BD318FCD459F09EB0B42E21041"/>
          </w:pPr>
          <w:r w:rsidRPr="00333CD3">
            <w:t>Skills</w:t>
          </w:r>
        </w:p>
      </w:docPartBody>
    </w:docPart>
    <w:docPart>
      <w:docPartPr>
        <w:name w:val="F4A14E200FA6CA428E28CE7C1BAB71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9D95B0-5522-5449-8663-0BAD38A1342B}"/>
      </w:docPartPr>
      <w:docPartBody>
        <w:p w:rsidR="00000000" w:rsidRDefault="008E1D99" w:rsidP="008E1D99">
          <w:pPr>
            <w:pStyle w:val="F4A14E200FA6CA428E28CE7C1BAB710A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F16A7F85D76FE34DB6C34896DC8E37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38281-B98E-7740-B555-9469C8878508}"/>
      </w:docPartPr>
      <w:docPartBody>
        <w:p w:rsidR="00000000" w:rsidRDefault="008E1D99" w:rsidP="008E1D99">
          <w:pPr>
            <w:pStyle w:val="F16A7F85D76FE34DB6C34896DC8E37F5"/>
          </w:pPr>
          <w:r>
            <w:t>Your Name</w:t>
          </w:r>
        </w:p>
      </w:docPartBody>
    </w:docPart>
    <w:docPart>
      <w:docPartPr>
        <w:name w:val="79BABF5405F8554F9368EBCB0E69DE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A0120A-76C7-4444-BA6B-514F1C7B15A1}"/>
      </w:docPartPr>
      <w:docPartBody>
        <w:p w:rsidR="00000000" w:rsidRDefault="008E1D99" w:rsidP="008E1D99">
          <w:pPr>
            <w:pStyle w:val="79BABF5405F8554F9368EBCB0E69DE44"/>
          </w:pPr>
          <w:r>
            <w:t>Profession or Industry</w:t>
          </w:r>
        </w:p>
      </w:docPartBody>
    </w:docPart>
    <w:docPart>
      <w:docPartPr>
        <w:name w:val="91CC459E069274408E3D7847799222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847EB8-1556-DB46-AD30-2E969E7A01BB}"/>
      </w:docPartPr>
      <w:docPartBody>
        <w:p w:rsidR="00000000" w:rsidRDefault="008E1D99" w:rsidP="008E1D99">
          <w:pPr>
            <w:pStyle w:val="91CC459E069274408E3D78477992223F"/>
          </w:pPr>
          <w:r w:rsidRPr="00333CD3">
            <w:t>Link to other online properties: Portfolio/Website/Blog</w:t>
          </w:r>
        </w:p>
      </w:docPartBody>
    </w:docPart>
    <w:docPart>
      <w:docPartPr>
        <w:name w:val="85C34739055A2540AB7D94E873495F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1836E6-6909-6449-9AFD-78224E02D54A}"/>
      </w:docPartPr>
      <w:docPartBody>
        <w:p w:rsidR="00000000" w:rsidRDefault="008E1D99" w:rsidP="008E1D99">
          <w:pPr>
            <w:pStyle w:val="85C34739055A2540AB7D94E873495F5E"/>
          </w:pPr>
          <w:r w:rsidRPr="00333CD3">
            <w:t>Experience</w:t>
          </w:r>
        </w:p>
      </w:docPartBody>
    </w:docPart>
    <w:docPart>
      <w:docPartPr>
        <w:name w:val="3648101CCE09A04FA38F5EFE491725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ABD49B-F527-C64E-936E-8223B870261F}"/>
      </w:docPartPr>
      <w:docPartBody>
        <w:p w:rsidR="00000000" w:rsidRDefault="008E1D99" w:rsidP="008E1D99">
          <w:pPr>
            <w:pStyle w:val="3648101CCE09A04FA38F5EFE491725C2"/>
          </w:pPr>
          <w:r w:rsidRPr="00333CD3">
            <w:t>Job Title</w:t>
          </w:r>
        </w:p>
      </w:docPartBody>
    </w:docPart>
    <w:docPart>
      <w:docPartPr>
        <w:name w:val="0C489204CB474A4DB0D0C2D4C0A2BD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3A0E4D-F150-084C-816C-BBB28591CDC1}"/>
      </w:docPartPr>
      <w:docPartBody>
        <w:p w:rsidR="00000000" w:rsidRDefault="008E1D99" w:rsidP="008E1D99">
          <w:pPr>
            <w:pStyle w:val="0C489204CB474A4DB0D0C2D4C0A2BDE0"/>
          </w:pPr>
          <w:r w:rsidRPr="00333CD3">
            <w:t>Company</w:t>
          </w:r>
        </w:p>
      </w:docPartBody>
    </w:docPart>
    <w:docPart>
      <w:docPartPr>
        <w:name w:val="13245DBCFA073A40879C2582FA368F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187302-B1A2-FC48-9733-132164F7F647}"/>
      </w:docPartPr>
      <w:docPartBody>
        <w:p w:rsidR="00000000" w:rsidRDefault="008E1D99" w:rsidP="008E1D99">
          <w:pPr>
            <w:pStyle w:val="13245DBCFA073A40879C2582FA368FDC"/>
          </w:pPr>
          <w:r w:rsidRPr="00333CD3">
            <w:t>Dates From – To</w:t>
          </w:r>
        </w:p>
      </w:docPartBody>
    </w:docPart>
    <w:docPart>
      <w:docPartPr>
        <w:name w:val="8F5A7695E41C2147AEC55662DB3348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9844E1-FFF0-9D4E-B39A-7901534181A5}"/>
      </w:docPartPr>
      <w:docPartBody>
        <w:p w:rsidR="00000000" w:rsidRDefault="008E1D99" w:rsidP="008E1D99">
          <w:pPr>
            <w:pStyle w:val="8F5A7695E41C2147AEC55662DB3348D9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0AA4CA56490DB43A0304246AFC45F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D7D29D-AB60-D645-8F2A-AA2425ECCF36}"/>
      </w:docPartPr>
      <w:docPartBody>
        <w:p w:rsidR="00000000" w:rsidRDefault="008E1D99" w:rsidP="008E1D99">
          <w:pPr>
            <w:pStyle w:val="A0AA4CA56490DB43A0304246AFC45F9E"/>
          </w:pPr>
          <w:r w:rsidRPr="00333CD3">
            <w:t>Job Title</w:t>
          </w:r>
        </w:p>
      </w:docPartBody>
    </w:docPart>
    <w:docPart>
      <w:docPartPr>
        <w:name w:val="5601207921CC7E4E906F048AA42DA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677893-2A47-5848-8062-066D212840B3}"/>
      </w:docPartPr>
      <w:docPartBody>
        <w:p w:rsidR="00000000" w:rsidRDefault="008E1D99" w:rsidP="008E1D99">
          <w:pPr>
            <w:pStyle w:val="5601207921CC7E4E906F048AA42DA144"/>
          </w:pPr>
          <w:r w:rsidRPr="00333CD3">
            <w:t>Company</w:t>
          </w:r>
        </w:p>
      </w:docPartBody>
    </w:docPart>
    <w:docPart>
      <w:docPartPr>
        <w:name w:val="C5CFDC2ADC2F0449B8792A07C604FE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E657F-E43E-6D42-9E76-D4BBD15F8B76}"/>
      </w:docPartPr>
      <w:docPartBody>
        <w:p w:rsidR="00000000" w:rsidRDefault="008E1D99" w:rsidP="008E1D99">
          <w:pPr>
            <w:pStyle w:val="C5CFDC2ADC2F0449B8792A07C604FE66"/>
          </w:pPr>
          <w:r w:rsidRPr="00333CD3">
            <w:t>Dates From – To</w:t>
          </w:r>
        </w:p>
      </w:docPartBody>
    </w:docPart>
    <w:docPart>
      <w:docPartPr>
        <w:name w:val="2713EAB0A2A1594094E7B6D45E0D90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A4AB09-5D1E-FE4B-8995-B61CCAC6A258}"/>
      </w:docPartPr>
      <w:docPartBody>
        <w:p w:rsidR="00000000" w:rsidRDefault="008E1D99" w:rsidP="008E1D99">
          <w:pPr>
            <w:pStyle w:val="2713EAB0A2A1594094E7B6D45E0D90F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0F8A1EB6BE566241B9DA675B29B23A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718FE-5C71-E44F-966D-BC963DA83F4B}"/>
      </w:docPartPr>
      <w:docPartBody>
        <w:p w:rsidR="00000000" w:rsidRDefault="008E1D99" w:rsidP="008E1D99">
          <w:pPr>
            <w:pStyle w:val="0F8A1EB6BE566241B9DA675B29B23A52"/>
          </w:pPr>
          <w:r w:rsidRPr="00333CD3">
            <w:t>Education</w:t>
          </w:r>
        </w:p>
      </w:docPartBody>
    </w:docPart>
    <w:docPart>
      <w:docPartPr>
        <w:name w:val="BE37BBAC356C3A49A76BC0B18ECCF8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00DA02-E610-164E-B4DB-533A28284306}"/>
      </w:docPartPr>
      <w:docPartBody>
        <w:p w:rsidR="00000000" w:rsidRDefault="008E1D99" w:rsidP="008E1D99">
          <w:pPr>
            <w:pStyle w:val="BE37BBAC356C3A49A76BC0B18ECCF8CD"/>
          </w:pPr>
          <w:r w:rsidRPr="00333CD3">
            <w:t>Degree</w:t>
          </w:r>
        </w:p>
      </w:docPartBody>
    </w:docPart>
    <w:docPart>
      <w:docPartPr>
        <w:name w:val="5B4C0FB035ED95438ACDB1178F9C39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349398-F699-9246-A95E-EE333D823318}"/>
      </w:docPartPr>
      <w:docPartBody>
        <w:p w:rsidR="00000000" w:rsidRDefault="008E1D99" w:rsidP="008E1D99">
          <w:pPr>
            <w:pStyle w:val="5B4C0FB035ED95438ACDB1178F9C39BD"/>
          </w:pPr>
          <w:r w:rsidRPr="00333CD3">
            <w:t>Date Earned</w:t>
          </w:r>
        </w:p>
      </w:docPartBody>
    </w:docPart>
    <w:docPart>
      <w:docPartPr>
        <w:name w:val="C9F4D3D89F17B34E88B1DB4ADDDF1A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3053E6-6E2E-F441-B5E0-B5F663244E5C}"/>
      </w:docPartPr>
      <w:docPartBody>
        <w:p w:rsidR="00000000" w:rsidRDefault="008E1D99" w:rsidP="008E1D99">
          <w:pPr>
            <w:pStyle w:val="C9F4D3D89F17B34E88B1DB4ADDDF1AA4"/>
          </w:pPr>
          <w:r w:rsidRPr="00333CD3">
            <w:t>School</w:t>
          </w:r>
        </w:p>
      </w:docPartBody>
    </w:docPart>
    <w:docPart>
      <w:docPartPr>
        <w:name w:val="E62421C8808C9F4F81DEBD67B32461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F760A0-0E6C-CB4C-B37E-B250892CE050}"/>
      </w:docPartPr>
      <w:docPartBody>
        <w:p w:rsidR="00000000" w:rsidRDefault="008E1D99" w:rsidP="008E1D99">
          <w:pPr>
            <w:pStyle w:val="E62421C8808C9F4F81DEBD67B324610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66144EE5FEAF35438BDB124721F33B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AE1648-8A44-E042-AB26-C531057D1321}"/>
      </w:docPartPr>
      <w:docPartBody>
        <w:p w:rsidR="00000000" w:rsidRDefault="008E1D99" w:rsidP="008E1D99">
          <w:pPr>
            <w:pStyle w:val="66144EE5FEAF35438BDB124721F33B4C"/>
          </w:pPr>
          <w:r w:rsidRPr="00333CD3">
            <w:t>Degree</w:t>
          </w:r>
        </w:p>
      </w:docPartBody>
    </w:docPart>
    <w:docPart>
      <w:docPartPr>
        <w:name w:val="5B452FEDEBA6274A9F24E7F20AC250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B40615-9088-2142-9830-71EB40F484B8}"/>
      </w:docPartPr>
      <w:docPartBody>
        <w:p w:rsidR="00000000" w:rsidRDefault="008E1D99" w:rsidP="008E1D99">
          <w:pPr>
            <w:pStyle w:val="5B452FEDEBA6274A9F24E7F20AC25087"/>
          </w:pPr>
          <w:r w:rsidRPr="00333CD3">
            <w:t>Date Earned</w:t>
          </w:r>
        </w:p>
      </w:docPartBody>
    </w:docPart>
    <w:docPart>
      <w:docPartPr>
        <w:name w:val="686AD0F0F7572443AA3E2630414C5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F21F0-1FED-084E-A5E6-37D62B6B2115}"/>
      </w:docPartPr>
      <w:docPartBody>
        <w:p w:rsidR="00000000" w:rsidRDefault="008E1D99" w:rsidP="008E1D99">
          <w:pPr>
            <w:pStyle w:val="686AD0F0F7572443AA3E2630414C551C"/>
          </w:pPr>
          <w:r w:rsidRPr="00333CD3">
            <w:t>School</w:t>
          </w:r>
        </w:p>
      </w:docPartBody>
    </w:docPart>
    <w:docPart>
      <w:docPartPr>
        <w:name w:val="B8832FC617B8ED4BB7C95A5DF4448C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784A1D-7AC8-F44C-BC5E-BD49257EBD73}"/>
      </w:docPartPr>
      <w:docPartBody>
        <w:p w:rsidR="00000000" w:rsidRDefault="008E1D99" w:rsidP="008E1D99">
          <w:pPr>
            <w:pStyle w:val="B8832FC617B8ED4BB7C95A5DF4448CF5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9161D65DEB1BA54C8A6CCCDE434C0F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B8CF6F-F860-4C45-95F8-C64AE7FF8E23}"/>
      </w:docPartPr>
      <w:docPartBody>
        <w:p w:rsidR="00000000" w:rsidRDefault="008E1D99" w:rsidP="008E1D99">
          <w:pPr>
            <w:pStyle w:val="9161D65DEB1BA54C8A6CCCDE434C0F52"/>
          </w:pPr>
          <w:r w:rsidRPr="00333CD3">
            <w:t>Volunteer Experience or Leadership</w:t>
          </w:r>
        </w:p>
      </w:docPartBody>
    </w:docPart>
    <w:docPart>
      <w:docPartPr>
        <w:name w:val="E12116783590E940AC8FB294DFD8A3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D6EE99-9C5E-E246-A0E2-0ED739C8EE8F}"/>
      </w:docPartPr>
      <w:docPartBody>
        <w:p w:rsidR="00000000" w:rsidRDefault="008E1D99" w:rsidP="008E1D99">
          <w:pPr>
            <w:pStyle w:val="E12116783590E940AC8FB294DFD8A375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5522E8DD3DAD9C4BA22D71E226F9C2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6A1DC-7DC5-504E-9305-8B36906E336A}"/>
      </w:docPartPr>
      <w:docPartBody>
        <w:p w:rsidR="00000000" w:rsidRDefault="008E1D99" w:rsidP="008E1D99">
          <w:pPr>
            <w:pStyle w:val="5522E8DD3DAD9C4BA22D71E226F9C2DD"/>
          </w:pPr>
          <w:r w:rsidRPr="00333CD3">
            <w:t>YN</w:t>
          </w:r>
        </w:p>
      </w:docPartBody>
    </w:docPart>
    <w:docPart>
      <w:docPartPr>
        <w:name w:val="6A6DB0D0367FB948BEE5AEC47769A9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905EBA-C05C-F74A-8E46-20F31C6F64A0}"/>
      </w:docPartPr>
      <w:docPartBody>
        <w:p w:rsidR="00000000" w:rsidRDefault="008E1D99" w:rsidP="008E1D99">
          <w:pPr>
            <w:pStyle w:val="6A6DB0D0367FB948BEE5AEC47769A958"/>
          </w:pPr>
          <w:r>
            <w:t>Objective</w:t>
          </w:r>
        </w:p>
      </w:docPartBody>
    </w:docPart>
    <w:docPart>
      <w:docPartPr>
        <w:name w:val="CFC8197E5212AC4A9F888182B38B7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5C84BB-A449-BE4B-A8B5-9AAF6F22AAAC}"/>
      </w:docPartPr>
      <w:docPartBody>
        <w:p w:rsidR="00000000" w:rsidRDefault="008E1D99" w:rsidP="008E1D99">
          <w:pPr>
            <w:pStyle w:val="CFC8197E5212AC4A9F888182B38B7454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90A09C123D9BEA46ABC7E0B2476FBC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ACD212-B5D1-8C46-86C4-DF3F07C5C0F6}"/>
      </w:docPartPr>
      <w:docPartBody>
        <w:p w:rsidR="00000000" w:rsidRDefault="008E1D99" w:rsidP="008E1D99">
          <w:pPr>
            <w:pStyle w:val="90A09C123D9BEA46ABC7E0B2476FBC02"/>
          </w:pPr>
          <w:r w:rsidRPr="00333CD3">
            <w:t>Skills</w:t>
          </w:r>
        </w:p>
      </w:docPartBody>
    </w:docPart>
    <w:docPart>
      <w:docPartPr>
        <w:name w:val="82C80242AC56E2439A4370D2737A16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3E3A23-6DC4-3A43-8100-B08526127C34}"/>
      </w:docPartPr>
      <w:docPartBody>
        <w:p w:rsidR="00000000" w:rsidRDefault="008E1D99" w:rsidP="008E1D99">
          <w:pPr>
            <w:pStyle w:val="82C80242AC56E2439A4370D2737A16DE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F39944E9D6BCE4CAB9039E7CB08D8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8C2960-265F-EC4B-AFE2-0D8D16F4621A}"/>
      </w:docPartPr>
      <w:docPartBody>
        <w:p w:rsidR="00000000" w:rsidRDefault="008E1D99" w:rsidP="008E1D99">
          <w:pPr>
            <w:pStyle w:val="AF39944E9D6BCE4CAB9039E7CB08D811"/>
          </w:pPr>
          <w:r>
            <w:t>Your Name</w:t>
          </w:r>
        </w:p>
      </w:docPartBody>
    </w:docPart>
    <w:docPart>
      <w:docPartPr>
        <w:name w:val="A714DF34331A4A46934919ABFAFFA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6D7A1E-05CA-114C-A6B3-C220ACC4D932}"/>
      </w:docPartPr>
      <w:docPartBody>
        <w:p w:rsidR="00000000" w:rsidRDefault="008E1D99" w:rsidP="008E1D99">
          <w:pPr>
            <w:pStyle w:val="A714DF34331A4A46934919ABFAFFAAE3"/>
          </w:pPr>
          <w:r>
            <w:t>Profession or Industry</w:t>
          </w:r>
        </w:p>
      </w:docPartBody>
    </w:docPart>
    <w:docPart>
      <w:docPartPr>
        <w:name w:val="8D8A7412C472C044B93E1EEC7FC0B3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34648-C0C9-AC42-895A-DDFC8092D0AB}"/>
      </w:docPartPr>
      <w:docPartBody>
        <w:p w:rsidR="00000000" w:rsidRDefault="008E1D99" w:rsidP="008E1D99">
          <w:pPr>
            <w:pStyle w:val="8D8A7412C472C044B93E1EEC7FC0B33A"/>
          </w:pPr>
          <w:r w:rsidRPr="00333CD3">
            <w:t>Link to other online properties: Portfolio/Website/Blog</w:t>
          </w:r>
        </w:p>
      </w:docPartBody>
    </w:docPart>
    <w:docPart>
      <w:docPartPr>
        <w:name w:val="C9E6AA1FA81939489D1B16DF91E99B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80B16-9BCD-534D-BDF1-8DB6172530AE}"/>
      </w:docPartPr>
      <w:docPartBody>
        <w:p w:rsidR="00000000" w:rsidRDefault="008E1D99" w:rsidP="008E1D99">
          <w:pPr>
            <w:pStyle w:val="C9E6AA1FA81939489D1B16DF91E99B17"/>
          </w:pPr>
          <w:r w:rsidRPr="00333CD3">
            <w:t>Experience</w:t>
          </w:r>
        </w:p>
      </w:docPartBody>
    </w:docPart>
    <w:docPart>
      <w:docPartPr>
        <w:name w:val="891AFA1C79F66B449AE66088D2DF44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9B508E-7EB2-6046-94F3-4BA16CEE322F}"/>
      </w:docPartPr>
      <w:docPartBody>
        <w:p w:rsidR="00000000" w:rsidRDefault="008E1D99" w:rsidP="008E1D99">
          <w:pPr>
            <w:pStyle w:val="891AFA1C79F66B449AE66088D2DF44AD"/>
          </w:pPr>
          <w:r w:rsidRPr="00333CD3">
            <w:t>Job Title</w:t>
          </w:r>
        </w:p>
      </w:docPartBody>
    </w:docPart>
    <w:docPart>
      <w:docPartPr>
        <w:name w:val="612D4118205E344288A57DFE158C34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6C308A-B1E3-3C4B-B317-880E1079D03D}"/>
      </w:docPartPr>
      <w:docPartBody>
        <w:p w:rsidR="00000000" w:rsidRDefault="008E1D99" w:rsidP="008E1D99">
          <w:pPr>
            <w:pStyle w:val="612D4118205E344288A57DFE158C3497"/>
          </w:pPr>
          <w:r w:rsidRPr="00333CD3">
            <w:t>Company</w:t>
          </w:r>
        </w:p>
      </w:docPartBody>
    </w:docPart>
    <w:docPart>
      <w:docPartPr>
        <w:name w:val="FA96E98E88DC56439166DB78E425D8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AF33FA-A5F6-7542-B4AD-8740FB581D41}"/>
      </w:docPartPr>
      <w:docPartBody>
        <w:p w:rsidR="00000000" w:rsidRDefault="008E1D99" w:rsidP="008E1D99">
          <w:pPr>
            <w:pStyle w:val="FA96E98E88DC56439166DB78E425D830"/>
          </w:pPr>
          <w:r w:rsidRPr="00333CD3">
            <w:t>Dates From – To</w:t>
          </w:r>
        </w:p>
      </w:docPartBody>
    </w:docPart>
    <w:docPart>
      <w:docPartPr>
        <w:name w:val="67F900521409F043B2C4012EFE98D8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EC2F6B-95A2-B649-8FC0-689650D63D17}"/>
      </w:docPartPr>
      <w:docPartBody>
        <w:p w:rsidR="00000000" w:rsidRDefault="008E1D99" w:rsidP="008E1D99">
          <w:pPr>
            <w:pStyle w:val="67F900521409F043B2C4012EFE98D89B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F6950C22398B842AF047329229B1A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06E1A-1A6E-0A45-A667-B9F8045FFA79}"/>
      </w:docPartPr>
      <w:docPartBody>
        <w:p w:rsidR="00000000" w:rsidRDefault="008E1D99" w:rsidP="008E1D99">
          <w:pPr>
            <w:pStyle w:val="3F6950C22398B842AF047329229B1A00"/>
          </w:pPr>
          <w:r w:rsidRPr="00333CD3">
            <w:t>Job Title</w:t>
          </w:r>
        </w:p>
      </w:docPartBody>
    </w:docPart>
    <w:docPart>
      <w:docPartPr>
        <w:name w:val="3EB810724A9A2040844ECB8F815DD5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083FBC-6B7F-4A48-A810-2F020248691E}"/>
      </w:docPartPr>
      <w:docPartBody>
        <w:p w:rsidR="00000000" w:rsidRDefault="008E1D99" w:rsidP="008E1D99">
          <w:pPr>
            <w:pStyle w:val="3EB810724A9A2040844ECB8F815DD52D"/>
          </w:pPr>
          <w:r w:rsidRPr="00333CD3">
            <w:t>Company</w:t>
          </w:r>
        </w:p>
      </w:docPartBody>
    </w:docPart>
    <w:docPart>
      <w:docPartPr>
        <w:name w:val="CB7C097DD0FC6E4F8237F5B84408B1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26806-5757-AC43-AEB7-BD40D5E1D2A9}"/>
      </w:docPartPr>
      <w:docPartBody>
        <w:p w:rsidR="00000000" w:rsidRDefault="008E1D99" w:rsidP="008E1D99">
          <w:pPr>
            <w:pStyle w:val="CB7C097DD0FC6E4F8237F5B84408B126"/>
          </w:pPr>
          <w:r w:rsidRPr="00333CD3">
            <w:t>Dates From – To</w:t>
          </w:r>
        </w:p>
      </w:docPartBody>
    </w:docPart>
    <w:docPart>
      <w:docPartPr>
        <w:name w:val="D5C176EDF1F5EA4DA2C469B572D397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2F90FC-E00C-DF44-80D2-6D9DD8246223}"/>
      </w:docPartPr>
      <w:docPartBody>
        <w:p w:rsidR="00000000" w:rsidRDefault="008E1D99" w:rsidP="008E1D99">
          <w:pPr>
            <w:pStyle w:val="D5C176EDF1F5EA4DA2C469B572D39709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F03ADBE873FA9B478DA1D20E3B408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B92BC4-186B-0048-A2EF-00BE1A5CDD16}"/>
      </w:docPartPr>
      <w:docPartBody>
        <w:p w:rsidR="00000000" w:rsidRDefault="008E1D99" w:rsidP="008E1D99">
          <w:pPr>
            <w:pStyle w:val="F03ADBE873FA9B478DA1D20E3B408821"/>
          </w:pPr>
          <w:r w:rsidRPr="00333CD3">
            <w:t>Education</w:t>
          </w:r>
        </w:p>
      </w:docPartBody>
    </w:docPart>
    <w:docPart>
      <w:docPartPr>
        <w:name w:val="2417FC6F205AF54EB5CC1301084B1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3DDAD4-6069-B743-9C91-C0959F0E5F06}"/>
      </w:docPartPr>
      <w:docPartBody>
        <w:p w:rsidR="00000000" w:rsidRDefault="008E1D99" w:rsidP="008E1D99">
          <w:pPr>
            <w:pStyle w:val="2417FC6F205AF54EB5CC1301084B1578"/>
          </w:pPr>
          <w:r w:rsidRPr="00333CD3">
            <w:t>Degree</w:t>
          </w:r>
        </w:p>
      </w:docPartBody>
    </w:docPart>
    <w:docPart>
      <w:docPartPr>
        <w:name w:val="15F95AF9312AC64EA42EE9125B5D45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546781-E93C-2349-83E5-15E7CA0111D4}"/>
      </w:docPartPr>
      <w:docPartBody>
        <w:p w:rsidR="00000000" w:rsidRDefault="008E1D99" w:rsidP="008E1D99">
          <w:pPr>
            <w:pStyle w:val="15F95AF9312AC64EA42EE9125B5D4589"/>
          </w:pPr>
          <w:r w:rsidRPr="00333CD3">
            <w:t>Date Earned</w:t>
          </w:r>
        </w:p>
      </w:docPartBody>
    </w:docPart>
    <w:docPart>
      <w:docPartPr>
        <w:name w:val="52A19CCD798709488C05777F52CEC1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E4E23A-7B45-3248-89AA-7B37DBDEECF8}"/>
      </w:docPartPr>
      <w:docPartBody>
        <w:p w:rsidR="00000000" w:rsidRDefault="008E1D99" w:rsidP="008E1D99">
          <w:pPr>
            <w:pStyle w:val="52A19CCD798709488C05777F52CEC181"/>
          </w:pPr>
          <w:r w:rsidRPr="00333CD3">
            <w:t>School</w:t>
          </w:r>
        </w:p>
      </w:docPartBody>
    </w:docPart>
    <w:docPart>
      <w:docPartPr>
        <w:name w:val="5AA0894A3DA11A4D9A1FC00E8614E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267928-EF08-8F49-93A6-69ABB1CBD40C}"/>
      </w:docPartPr>
      <w:docPartBody>
        <w:p w:rsidR="00000000" w:rsidRDefault="008E1D99" w:rsidP="008E1D99">
          <w:pPr>
            <w:pStyle w:val="5AA0894A3DA11A4D9A1FC00E8614EA6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1347370169740A49A3CCC2A366304D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C22BB8-798B-9F47-9188-18D9AD1606CD}"/>
      </w:docPartPr>
      <w:docPartBody>
        <w:p w:rsidR="00000000" w:rsidRDefault="008E1D99" w:rsidP="008E1D99">
          <w:pPr>
            <w:pStyle w:val="1347370169740A49A3CCC2A366304D26"/>
          </w:pPr>
          <w:r w:rsidRPr="00333CD3">
            <w:t>Degree</w:t>
          </w:r>
        </w:p>
      </w:docPartBody>
    </w:docPart>
    <w:docPart>
      <w:docPartPr>
        <w:name w:val="C8227255C77E364DAB55B9AB0911B5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85DE74-E675-5945-825A-B9721C3BB4BD}"/>
      </w:docPartPr>
      <w:docPartBody>
        <w:p w:rsidR="00000000" w:rsidRDefault="008E1D99" w:rsidP="008E1D99">
          <w:pPr>
            <w:pStyle w:val="C8227255C77E364DAB55B9AB0911B5BB"/>
          </w:pPr>
          <w:r w:rsidRPr="00333CD3">
            <w:t>Date Earned</w:t>
          </w:r>
        </w:p>
      </w:docPartBody>
    </w:docPart>
    <w:docPart>
      <w:docPartPr>
        <w:name w:val="A9BFCF0DA095AB47B43314200B1BA3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91A68C-EBEA-0C47-8D1A-D92F8E3A828F}"/>
      </w:docPartPr>
      <w:docPartBody>
        <w:p w:rsidR="00000000" w:rsidRDefault="008E1D99" w:rsidP="008E1D99">
          <w:pPr>
            <w:pStyle w:val="A9BFCF0DA095AB47B43314200B1BA36D"/>
          </w:pPr>
          <w:r w:rsidRPr="00333CD3">
            <w:t>School</w:t>
          </w:r>
        </w:p>
      </w:docPartBody>
    </w:docPart>
    <w:docPart>
      <w:docPartPr>
        <w:name w:val="AAA7B8954F4B6B4FAF068813995382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92E024-9FCC-204B-89A3-559CEF289C44}"/>
      </w:docPartPr>
      <w:docPartBody>
        <w:p w:rsidR="00000000" w:rsidRDefault="008E1D99" w:rsidP="008E1D99">
          <w:pPr>
            <w:pStyle w:val="AAA7B8954F4B6B4FAF06881399538245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C05FAEEFE4BFAF42BF8DB76B04B337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373F28-1704-C648-A8BC-04C943510B1F}"/>
      </w:docPartPr>
      <w:docPartBody>
        <w:p w:rsidR="00000000" w:rsidRDefault="008E1D99" w:rsidP="008E1D99">
          <w:pPr>
            <w:pStyle w:val="C05FAEEFE4BFAF42BF8DB76B04B337B6"/>
          </w:pPr>
          <w:r w:rsidRPr="00333CD3">
            <w:t>Volunteer Experience or Leadership</w:t>
          </w:r>
        </w:p>
      </w:docPartBody>
    </w:docPart>
    <w:docPart>
      <w:docPartPr>
        <w:name w:val="5E12D623058A544690674AD574D783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32B9C-1596-524F-BC0C-DC0132A3740C}"/>
      </w:docPartPr>
      <w:docPartBody>
        <w:p w:rsidR="00000000" w:rsidRDefault="008E1D99" w:rsidP="008E1D99">
          <w:pPr>
            <w:pStyle w:val="5E12D623058A544690674AD574D78362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24BE35A80E8E8440821D4301B1F50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AA98D8-76A6-4F4A-89B7-10C2B54B4B4D}"/>
      </w:docPartPr>
      <w:docPartBody>
        <w:p w:rsidR="00000000" w:rsidRDefault="008E1D99" w:rsidP="008E1D99">
          <w:pPr>
            <w:pStyle w:val="24BE35A80E8E8440821D4301B1F50479"/>
          </w:pPr>
          <w:r w:rsidRPr="00333CD3">
            <w:t>YN</w:t>
          </w:r>
        </w:p>
      </w:docPartBody>
    </w:docPart>
    <w:docPart>
      <w:docPartPr>
        <w:name w:val="41F34517E039C14E9459AD9F4D2BA8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811A9C-CB78-EE44-9AA2-C5A1316414C9}"/>
      </w:docPartPr>
      <w:docPartBody>
        <w:p w:rsidR="00000000" w:rsidRDefault="008E1D99" w:rsidP="008E1D99">
          <w:pPr>
            <w:pStyle w:val="41F34517E039C14E9459AD9F4D2BA8CF"/>
          </w:pPr>
          <w:r>
            <w:t>Objective</w:t>
          </w:r>
        </w:p>
      </w:docPartBody>
    </w:docPart>
    <w:docPart>
      <w:docPartPr>
        <w:name w:val="C017BE7B09A44147A110AFF6FAB50C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732FDA-270C-ED43-94AD-3DCFF382DB88}"/>
      </w:docPartPr>
      <w:docPartBody>
        <w:p w:rsidR="00000000" w:rsidRDefault="008E1D99" w:rsidP="008E1D99">
          <w:pPr>
            <w:pStyle w:val="C017BE7B09A44147A110AFF6FAB50C9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3D01C3865FD5043980CF060B818F7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1F6C5-306A-6741-9C77-89237E775DF7}"/>
      </w:docPartPr>
      <w:docPartBody>
        <w:p w:rsidR="00000000" w:rsidRDefault="008E1D99" w:rsidP="008E1D99">
          <w:pPr>
            <w:pStyle w:val="63D01C3865FD5043980CF060B818F716"/>
          </w:pPr>
          <w:r w:rsidRPr="00333CD3">
            <w:t>Skills</w:t>
          </w:r>
        </w:p>
      </w:docPartBody>
    </w:docPart>
    <w:docPart>
      <w:docPartPr>
        <w:name w:val="36998730F98A4D43B4D418BA6B09DB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05F45C-C061-0041-AE7A-A196C440F952}"/>
      </w:docPartPr>
      <w:docPartBody>
        <w:p w:rsidR="00000000" w:rsidRDefault="008E1D99" w:rsidP="008E1D99">
          <w:pPr>
            <w:pStyle w:val="36998730F98A4D43B4D418BA6B09DB3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D6BCC131A965FF439E6843386D619B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0B1E17-88AE-AA48-807D-55C21E5341CD}"/>
      </w:docPartPr>
      <w:docPartBody>
        <w:p w:rsidR="00000000" w:rsidRDefault="008E1D99" w:rsidP="008E1D99">
          <w:pPr>
            <w:pStyle w:val="D6BCC131A965FF439E6843386D619B78"/>
          </w:pPr>
          <w:r>
            <w:t>Your Name</w:t>
          </w:r>
        </w:p>
      </w:docPartBody>
    </w:docPart>
    <w:docPart>
      <w:docPartPr>
        <w:name w:val="A5BD67281000E741B38CF8769A261A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8318E-39FB-0247-A577-56A44C2ABCD2}"/>
      </w:docPartPr>
      <w:docPartBody>
        <w:p w:rsidR="00000000" w:rsidRDefault="008E1D99" w:rsidP="008E1D99">
          <w:pPr>
            <w:pStyle w:val="A5BD67281000E741B38CF8769A261AFF"/>
          </w:pPr>
          <w:r>
            <w:t>Profession or Industry</w:t>
          </w:r>
        </w:p>
      </w:docPartBody>
    </w:docPart>
    <w:docPart>
      <w:docPartPr>
        <w:name w:val="B3DD6423DF401D4B93E961D8FD1193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91FA9-1055-B647-9833-8873A28A3FDD}"/>
      </w:docPartPr>
      <w:docPartBody>
        <w:p w:rsidR="00000000" w:rsidRDefault="008E1D99" w:rsidP="008E1D99">
          <w:pPr>
            <w:pStyle w:val="B3DD6423DF401D4B93E961D8FD119331"/>
          </w:pPr>
          <w:r w:rsidRPr="00333CD3">
            <w:t>Link to other online properties: Portfolio/Website/Blog</w:t>
          </w:r>
        </w:p>
      </w:docPartBody>
    </w:docPart>
    <w:docPart>
      <w:docPartPr>
        <w:name w:val="20D2CBADB9A755408203DCA5887F22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85FFAA-3D22-A247-999F-B63133E8C7FD}"/>
      </w:docPartPr>
      <w:docPartBody>
        <w:p w:rsidR="00000000" w:rsidRDefault="008E1D99" w:rsidP="008E1D99">
          <w:pPr>
            <w:pStyle w:val="20D2CBADB9A755408203DCA5887F220F"/>
          </w:pPr>
          <w:r w:rsidRPr="00333CD3">
            <w:t>Experience</w:t>
          </w:r>
        </w:p>
      </w:docPartBody>
    </w:docPart>
    <w:docPart>
      <w:docPartPr>
        <w:name w:val="01F1FBD4F73341499567EE62BDCFE4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EE4CDB-F9BA-EF49-8FDE-C9EF17CA0EAC}"/>
      </w:docPartPr>
      <w:docPartBody>
        <w:p w:rsidR="00000000" w:rsidRDefault="008E1D99" w:rsidP="008E1D99">
          <w:pPr>
            <w:pStyle w:val="01F1FBD4F73341499567EE62BDCFE4A5"/>
          </w:pPr>
          <w:r w:rsidRPr="00333CD3">
            <w:t>Job Title</w:t>
          </w:r>
        </w:p>
      </w:docPartBody>
    </w:docPart>
    <w:docPart>
      <w:docPartPr>
        <w:name w:val="D4E33520B06869419CCD8CE5E70048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03F3FD-1D95-994C-9947-471CC6DF679C}"/>
      </w:docPartPr>
      <w:docPartBody>
        <w:p w:rsidR="00000000" w:rsidRDefault="008E1D99" w:rsidP="008E1D99">
          <w:pPr>
            <w:pStyle w:val="D4E33520B06869419CCD8CE5E70048C5"/>
          </w:pPr>
          <w:r w:rsidRPr="00333CD3">
            <w:t>Company</w:t>
          </w:r>
        </w:p>
      </w:docPartBody>
    </w:docPart>
    <w:docPart>
      <w:docPartPr>
        <w:name w:val="07301EB890D1F943938EAC5DB14D8C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B1F418-BB80-ED4D-8DE6-48461FBA63CB}"/>
      </w:docPartPr>
      <w:docPartBody>
        <w:p w:rsidR="00000000" w:rsidRDefault="008E1D99" w:rsidP="008E1D99">
          <w:pPr>
            <w:pStyle w:val="07301EB890D1F943938EAC5DB14D8C55"/>
          </w:pPr>
          <w:r w:rsidRPr="00333CD3">
            <w:t>Dates From – To</w:t>
          </w:r>
        </w:p>
      </w:docPartBody>
    </w:docPart>
    <w:docPart>
      <w:docPartPr>
        <w:name w:val="928DD619ED1BAB4FA21AD691430DA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DBFF4-6565-EA44-A27C-50D6AED0F57B}"/>
      </w:docPartPr>
      <w:docPartBody>
        <w:p w:rsidR="00000000" w:rsidRDefault="008E1D99" w:rsidP="008E1D99">
          <w:pPr>
            <w:pStyle w:val="928DD619ED1BAB4FA21AD691430DADE8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504BBD06DB97F42851452C5864DD7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7B66F9-B9B8-514A-B8E5-EF6847C60F6C}"/>
      </w:docPartPr>
      <w:docPartBody>
        <w:p w:rsidR="00000000" w:rsidRDefault="008E1D99" w:rsidP="008E1D99">
          <w:pPr>
            <w:pStyle w:val="D504BBD06DB97F42851452C5864DD769"/>
          </w:pPr>
          <w:r w:rsidRPr="00333CD3">
            <w:t>Job Title</w:t>
          </w:r>
        </w:p>
      </w:docPartBody>
    </w:docPart>
    <w:docPart>
      <w:docPartPr>
        <w:name w:val="D3324E28C23CC7418DD407607CE0DC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CAAE3-F804-2044-84FB-7F510D38B62C}"/>
      </w:docPartPr>
      <w:docPartBody>
        <w:p w:rsidR="00000000" w:rsidRDefault="008E1D99" w:rsidP="008E1D99">
          <w:pPr>
            <w:pStyle w:val="D3324E28C23CC7418DD407607CE0DCC5"/>
          </w:pPr>
          <w:r w:rsidRPr="00333CD3">
            <w:t>Company</w:t>
          </w:r>
        </w:p>
      </w:docPartBody>
    </w:docPart>
    <w:docPart>
      <w:docPartPr>
        <w:name w:val="1C3AC0282B1CD44DB619AA3AD2B1DA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FFE4C8-D0D3-394B-99B8-5B818CA8C6C0}"/>
      </w:docPartPr>
      <w:docPartBody>
        <w:p w:rsidR="00000000" w:rsidRDefault="008E1D99" w:rsidP="008E1D99">
          <w:pPr>
            <w:pStyle w:val="1C3AC0282B1CD44DB619AA3AD2B1DAB8"/>
          </w:pPr>
          <w:r w:rsidRPr="00333CD3">
            <w:t>Dates From – To</w:t>
          </w:r>
        </w:p>
      </w:docPartBody>
    </w:docPart>
    <w:docPart>
      <w:docPartPr>
        <w:name w:val="09360887DF621A48873E9331434CE4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36438-A17F-524D-B943-D6ECE7F8651C}"/>
      </w:docPartPr>
      <w:docPartBody>
        <w:p w:rsidR="00000000" w:rsidRDefault="008E1D99" w:rsidP="008E1D99">
          <w:pPr>
            <w:pStyle w:val="09360887DF621A48873E9331434CE41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D1004D3C9286DC4A9F04F260BA2B66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52C8E7-2F11-A943-B376-1063DF4B234D}"/>
      </w:docPartPr>
      <w:docPartBody>
        <w:p w:rsidR="00000000" w:rsidRDefault="008E1D99" w:rsidP="008E1D99">
          <w:pPr>
            <w:pStyle w:val="D1004D3C9286DC4A9F04F260BA2B66B0"/>
          </w:pPr>
          <w:r w:rsidRPr="00333CD3">
            <w:t>Education</w:t>
          </w:r>
        </w:p>
      </w:docPartBody>
    </w:docPart>
    <w:docPart>
      <w:docPartPr>
        <w:name w:val="9A6D77D03AE21A4DB0AB62C069D72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B7DC52-5D65-F540-BE53-B7F4552DFF54}"/>
      </w:docPartPr>
      <w:docPartBody>
        <w:p w:rsidR="00000000" w:rsidRDefault="008E1D99" w:rsidP="008E1D99">
          <w:pPr>
            <w:pStyle w:val="9A6D77D03AE21A4DB0AB62C069D72462"/>
          </w:pPr>
          <w:r w:rsidRPr="00333CD3">
            <w:t>Degree</w:t>
          </w:r>
        </w:p>
      </w:docPartBody>
    </w:docPart>
    <w:docPart>
      <w:docPartPr>
        <w:name w:val="97AF670568C5F34BBC7808BFAE48A8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FCB53C-556A-7541-A6D3-3A57BCD97258}"/>
      </w:docPartPr>
      <w:docPartBody>
        <w:p w:rsidR="00000000" w:rsidRDefault="008E1D99" w:rsidP="008E1D99">
          <w:pPr>
            <w:pStyle w:val="97AF670568C5F34BBC7808BFAE48A801"/>
          </w:pPr>
          <w:r w:rsidRPr="00333CD3">
            <w:t>Date Earned</w:t>
          </w:r>
        </w:p>
      </w:docPartBody>
    </w:docPart>
    <w:docPart>
      <w:docPartPr>
        <w:name w:val="7BBE9FD7ADF23A4AA855A8A1C1FFB3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E65A36-3990-D542-8731-904B8A2DD29C}"/>
      </w:docPartPr>
      <w:docPartBody>
        <w:p w:rsidR="00000000" w:rsidRDefault="008E1D99" w:rsidP="008E1D99">
          <w:pPr>
            <w:pStyle w:val="7BBE9FD7ADF23A4AA855A8A1C1FFB349"/>
          </w:pPr>
          <w:r w:rsidRPr="00333CD3">
            <w:t>School</w:t>
          </w:r>
        </w:p>
      </w:docPartBody>
    </w:docPart>
    <w:docPart>
      <w:docPartPr>
        <w:name w:val="8F7B0344F95FCE45AC2420BACB1B74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E3F2A8-21DE-D54C-BF50-97F190E2AD0E}"/>
      </w:docPartPr>
      <w:docPartBody>
        <w:p w:rsidR="00000000" w:rsidRDefault="008E1D99" w:rsidP="008E1D99">
          <w:pPr>
            <w:pStyle w:val="8F7B0344F95FCE45AC2420BACB1B74E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161B3842CC4B6D4BAE5D006E658CAB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A1ACFD-8F9C-7A4D-B2C0-2E85293E470E}"/>
      </w:docPartPr>
      <w:docPartBody>
        <w:p w:rsidR="00000000" w:rsidRDefault="008E1D99" w:rsidP="008E1D99">
          <w:pPr>
            <w:pStyle w:val="161B3842CC4B6D4BAE5D006E658CAB34"/>
          </w:pPr>
          <w:r w:rsidRPr="00333CD3">
            <w:t>Degree</w:t>
          </w:r>
        </w:p>
      </w:docPartBody>
    </w:docPart>
    <w:docPart>
      <w:docPartPr>
        <w:name w:val="8C50231B97522644873524F01EE085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00BE79-3CF9-EA44-9985-4FF5ED136717}"/>
      </w:docPartPr>
      <w:docPartBody>
        <w:p w:rsidR="00000000" w:rsidRDefault="008E1D99" w:rsidP="008E1D99">
          <w:pPr>
            <w:pStyle w:val="8C50231B97522644873524F01EE085F9"/>
          </w:pPr>
          <w:r w:rsidRPr="00333CD3">
            <w:t>Date Earned</w:t>
          </w:r>
        </w:p>
      </w:docPartBody>
    </w:docPart>
    <w:docPart>
      <w:docPartPr>
        <w:name w:val="709D3FA529947F46948A434EAFE380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7E01E9-4B6E-3D48-8C83-02FD6C811796}"/>
      </w:docPartPr>
      <w:docPartBody>
        <w:p w:rsidR="00000000" w:rsidRDefault="008E1D99" w:rsidP="008E1D99">
          <w:pPr>
            <w:pStyle w:val="709D3FA529947F46948A434EAFE3808A"/>
          </w:pPr>
          <w:r w:rsidRPr="00333CD3">
            <w:t>School</w:t>
          </w:r>
        </w:p>
      </w:docPartBody>
    </w:docPart>
    <w:docPart>
      <w:docPartPr>
        <w:name w:val="EEFF28595098504ABC6D1351193FC0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F5517-DEBF-7740-83BA-37929C356A76}"/>
      </w:docPartPr>
      <w:docPartBody>
        <w:p w:rsidR="00000000" w:rsidRDefault="008E1D99" w:rsidP="008E1D99">
          <w:pPr>
            <w:pStyle w:val="EEFF28595098504ABC6D1351193FC0B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264B109867AB34396A5DF98D5B12B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FDF3D-7BCD-6E49-871B-1D2D766A4411}"/>
      </w:docPartPr>
      <w:docPartBody>
        <w:p w:rsidR="00000000" w:rsidRDefault="008E1D99" w:rsidP="008E1D99">
          <w:pPr>
            <w:pStyle w:val="A264B109867AB34396A5DF98D5B12B81"/>
          </w:pPr>
          <w:r w:rsidRPr="00333CD3">
            <w:t>Volunteer Experience or Leadership</w:t>
          </w:r>
        </w:p>
      </w:docPartBody>
    </w:docPart>
    <w:docPart>
      <w:docPartPr>
        <w:name w:val="798BFD2071431D4195764026CB83C7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DE8151-CF0E-314B-BF65-A9D3E6B56D48}"/>
      </w:docPartPr>
      <w:docPartBody>
        <w:p w:rsidR="00000000" w:rsidRDefault="008E1D99" w:rsidP="008E1D99">
          <w:pPr>
            <w:pStyle w:val="798BFD2071431D4195764026CB83C73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BE3E9CDAB58CB439788DD4DC5848C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E434E8-91C5-C348-A3BE-53F22F7AEF1E}"/>
      </w:docPartPr>
      <w:docPartBody>
        <w:p w:rsidR="00000000" w:rsidRDefault="008E1D99" w:rsidP="008E1D99">
          <w:pPr>
            <w:pStyle w:val="7BE3E9CDAB58CB439788DD4DC5848CC5"/>
          </w:pPr>
          <w:r w:rsidRPr="00333CD3">
            <w:t>YN</w:t>
          </w:r>
        </w:p>
      </w:docPartBody>
    </w:docPart>
    <w:docPart>
      <w:docPartPr>
        <w:name w:val="3F882AB672F8C14F851C283A66B303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A0BD33-7D5F-F347-A2BE-53A7468E2B88}"/>
      </w:docPartPr>
      <w:docPartBody>
        <w:p w:rsidR="00000000" w:rsidRDefault="008E1D99" w:rsidP="008E1D99">
          <w:pPr>
            <w:pStyle w:val="3F882AB672F8C14F851C283A66B30302"/>
          </w:pPr>
          <w:r>
            <w:t>Objective</w:t>
          </w:r>
        </w:p>
      </w:docPartBody>
    </w:docPart>
    <w:docPart>
      <w:docPartPr>
        <w:name w:val="B5CD5F27F2208D4281EB95BAE6149C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1F326E-056F-564D-9581-6E08DC0DDD1B}"/>
      </w:docPartPr>
      <w:docPartBody>
        <w:p w:rsidR="00000000" w:rsidRDefault="008E1D99" w:rsidP="008E1D99">
          <w:pPr>
            <w:pStyle w:val="B5CD5F27F2208D4281EB95BAE6149C28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275CC1550F56947A3705BB4AEC1A4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2BF378-9D04-4143-9546-3ACDD4F35C99}"/>
      </w:docPartPr>
      <w:docPartBody>
        <w:p w:rsidR="00000000" w:rsidRDefault="008E1D99" w:rsidP="008E1D99">
          <w:pPr>
            <w:pStyle w:val="6275CC1550F56947A3705BB4AEC1A436"/>
          </w:pPr>
          <w:r w:rsidRPr="00333CD3">
            <w:t>Skills</w:t>
          </w:r>
        </w:p>
      </w:docPartBody>
    </w:docPart>
    <w:docPart>
      <w:docPartPr>
        <w:name w:val="D50E0F8F44E98B46802A87E310423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685B9F-6F74-4348-A1B0-FA995B828001}"/>
      </w:docPartPr>
      <w:docPartBody>
        <w:p w:rsidR="00000000" w:rsidRDefault="008E1D99" w:rsidP="008E1D99">
          <w:pPr>
            <w:pStyle w:val="D50E0F8F44E98B46802A87E310423752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05D4B2D97952604481760AB63383C2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05FE6-962E-5141-B662-05E47C14E6D5}"/>
      </w:docPartPr>
      <w:docPartBody>
        <w:p w:rsidR="00000000" w:rsidRDefault="008E1D99" w:rsidP="008E1D99">
          <w:pPr>
            <w:pStyle w:val="05D4B2D97952604481760AB63383C213"/>
          </w:pPr>
          <w:r>
            <w:t>Your Name</w:t>
          </w:r>
        </w:p>
      </w:docPartBody>
    </w:docPart>
    <w:docPart>
      <w:docPartPr>
        <w:name w:val="042B27BCC3F083458DD59FFE78FEDB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25E93-8CDD-0F41-9506-3EE5420A59C6}"/>
      </w:docPartPr>
      <w:docPartBody>
        <w:p w:rsidR="00000000" w:rsidRDefault="008E1D99" w:rsidP="008E1D99">
          <w:pPr>
            <w:pStyle w:val="042B27BCC3F083458DD59FFE78FEDBB9"/>
          </w:pPr>
          <w:r>
            <w:t>Profession or Industry</w:t>
          </w:r>
        </w:p>
      </w:docPartBody>
    </w:docPart>
    <w:docPart>
      <w:docPartPr>
        <w:name w:val="BE048E5E979D104BB3A8BCBE6C9FE3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218A8B-D382-DB46-B16B-F7098875ABF2}"/>
      </w:docPartPr>
      <w:docPartBody>
        <w:p w:rsidR="00000000" w:rsidRDefault="008E1D99" w:rsidP="008E1D99">
          <w:pPr>
            <w:pStyle w:val="BE048E5E979D104BB3A8BCBE6C9FE315"/>
          </w:pPr>
          <w:r w:rsidRPr="00333CD3">
            <w:t>Link to other online properties: Portfolio/Website/Blog</w:t>
          </w:r>
        </w:p>
      </w:docPartBody>
    </w:docPart>
    <w:docPart>
      <w:docPartPr>
        <w:name w:val="1FE70D605990EF4BA0757661695CC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39A9A4-E10A-3E4B-87A0-FBCB240204A8}"/>
      </w:docPartPr>
      <w:docPartBody>
        <w:p w:rsidR="00000000" w:rsidRDefault="008E1D99" w:rsidP="008E1D99">
          <w:pPr>
            <w:pStyle w:val="1FE70D605990EF4BA0757661695CC289"/>
          </w:pPr>
          <w:r w:rsidRPr="00333CD3">
            <w:t>Experience</w:t>
          </w:r>
        </w:p>
      </w:docPartBody>
    </w:docPart>
    <w:docPart>
      <w:docPartPr>
        <w:name w:val="62A1837B1BA0304598EA8AE3FA1EA1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D8460-4221-C746-8991-89C573E6A805}"/>
      </w:docPartPr>
      <w:docPartBody>
        <w:p w:rsidR="00000000" w:rsidRDefault="008E1D99" w:rsidP="008E1D99">
          <w:pPr>
            <w:pStyle w:val="62A1837B1BA0304598EA8AE3FA1EA1BA"/>
          </w:pPr>
          <w:r w:rsidRPr="00333CD3">
            <w:t>Job Title</w:t>
          </w:r>
        </w:p>
      </w:docPartBody>
    </w:docPart>
    <w:docPart>
      <w:docPartPr>
        <w:name w:val="5256865CF17F8B44B6D9BAE780AD71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CA2864-8AD4-6843-9C96-C37F167256A7}"/>
      </w:docPartPr>
      <w:docPartBody>
        <w:p w:rsidR="00000000" w:rsidRDefault="008E1D99" w:rsidP="008E1D99">
          <w:pPr>
            <w:pStyle w:val="5256865CF17F8B44B6D9BAE780AD71D2"/>
          </w:pPr>
          <w:r w:rsidRPr="00333CD3">
            <w:t>Company</w:t>
          </w:r>
        </w:p>
      </w:docPartBody>
    </w:docPart>
    <w:docPart>
      <w:docPartPr>
        <w:name w:val="9B714D7AC2EBAE40AEA0D0D4E1C9D8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201B80-6585-FF40-95F1-F4C1DE76A375}"/>
      </w:docPartPr>
      <w:docPartBody>
        <w:p w:rsidR="00000000" w:rsidRDefault="008E1D99" w:rsidP="008E1D99">
          <w:pPr>
            <w:pStyle w:val="9B714D7AC2EBAE40AEA0D0D4E1C9D8A7"/>
          </w:pPr>
          <w:r w:rsidRPr="00333CD3">
            <w:t>Dates From – To</w:t>
          </w:r>
        </w:p>
      </w:docPartBody>
    </w:docPart>
    <w:docPart>
      <w:docPartPr>
        <w:name w:val="89A1BB5A561EB74FAE9BC853A4265C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74A0F-EB6F-0D4D-9D41-0DEF1FFDA0C8}"/>
      </w:docPartPr>
      <w:docPartBody>
        <w:p w:rsidR="00000000" w:rsidRDefault="008E1D99" w:rsidP="008E1D99">
          <w:pPr>
            <w:pStyle w:val="89A1BB5A561EB74FAE9BC853A4265CAF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7B907E85AFCE14ABB656E4C98AEBA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96FA91-FEA0-1242-B200-0DA6A484F6EF}"/>
      </w:docPartPr>
      <w:docPartBody>
        <w:p w:rsidR="00000000" w:rsidRDefault="008E1D99" w:rsidP="008E1D99">
          <w:pPr>
            <w:pStyle w:val="37B907E85AFCE14ABB656E4C98AEBA1B"/>
          </w:pPr>
          <w:r w:rsidRPr="00333CD3">
            <w:t>Job Title</w:t>
          </w:r>
        </w:p>
      </w:docPartBody>
    </w:docPart>
    <w:docPart>
      <w:docPartPr>
        <w:name w:val="6C225FB0B3F7F841A40E9AA785A5CD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AACEC5-83AB-A448-BF4B-2E26D9B0A2B2}"/>
      </w:docPartPr>
      <w:docPartBody>
        <w:p w:rsidR="00000000" w:rsidRDefault="008E1D99" w:rsidP="008E1D99">
          <w:pPr>
            <w:pStyle w:val="6C225FB0B3F7F841A40E9AA785A5CD18"/>
          </w:pPr>
          <w:r w:rsidRPr="00333CD3">
            <w:t>Company</w:t>
          </w:r>
        </w:p>
      </w:docPartBody>
    </w:docPart>
    <w:docPart>
      <w:docPartPr>
        <w:name w:val="9E0F98D1008DD846A41318BD0590A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B88415-0618-5A4F-9BB2-589D5786F10C}"/>
      </w:docPartPr>
      <w:docPartBody>
        <w:p w:rsidR="00000000" w:rsidRDefault="008E1D99" w:rsidP="008E1D99">
          <w:pPr>
            <w:pStyle w:val="9E0F98D1008DD846A41318BD0590A49E"/>
          </w:pPr>
          <w:r w:rsidRPr="00333CD3">
            <w:t>Dates From – To</w:t>
          </w:r>
        </w:p>
      </w:docPartBody>
    </w:docPart>
    <w:docPart>
      <w:docPartPr>
        <w:name w:val="854C7BB69669834DB2660B9ED400F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7AEBBB-9AAE-4C48-9C0F-94E9731AC46A}"/>
      </w:docPartPr>
      <w:docPartBody>
        <w:p w:rsidR="00000000" w:rsidRDefault="008E1D99" w:rsidP="008E1D99">
          <w:pPr>
            <w:pStyle w:val="854C7BB69669834DB2660B9ED400F571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6A571273784A744809D3FEBC9BD47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BD985F-11D0-2140-9364-F78E68B8DA95}"/>
      </w:docPartPr>
      <w:docPartBody>
        <w:p w:rsidR="00000000" w:rsidRDefault="008E1D99" w:rsidP="008E1D99">
          <w:pPr>
            <w:pStyle w:val="16A571273784A744809D3FEBC9BD4712"/>
          </w:pPr>
          <w:r w:rsidRPr="00333CD3">
            <w:t>Education</w:t>
          </w:r>
        </w:p>
      </w:docPartBody>
    </w:docPart>
    <w:docPart>
      <w:docPartPr>
        <w:name w:val="16FD6F417D2F1246900082D34FAA25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7428D1-D28C-8242-8EBD-F3F6B43F958B}"/>
      </w:docPartPr>
      <w:docPartBody>
        <w:p w:rsidR="00000000" w:rsidRDefault="008E1D99" w:rsidP="008E1D99">
          <w:pPr>
            <w:pStyle w:val="16FD6F417D2F1246900082D34FAA2536"/>
          </w:pPr>
          <w:r w:rsidRPr="00333CD3">
            <w:t>Degree</w:t>
          </w:r>
        </w:p>
      </w:docPartBody>
    </w:docPart>
    <w:docPart>
      <w:docPartPr>
        <w:name w:val="63661D3E97B36A489764FC2EC94F6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ED34E-AF08-714D-BC9A-C8279DB72D08}"/>
      </w:docPartPr>
      <w:docPartBody>
        <w:p w:rsidR="00000000" w:rsidRDefault="008E1D99" w:rsidP="008E1D99">
          <w:pPr>
            <w:pStyle w:val="63661D3E97B36A489764FC2EC94F6995"/>
          </w:pPr>
          <w:r w:rsidRPr="00333CD3">
            <w:t>Date Earned</w:t>
          </w:r>
        </w:p>
      </w:docPartBody>
    </w:docPart>
    <w:docPart>
      <w:docPartPr>
        <w:name w:val="BB0FDA750825CD4281949391982229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7D2C1-998F-3743-B171-8CB5DE6D57DD}"/>
      </w:docPartPr>
      <w:docPartBody>
        <w:p w:rsidR="00000000" w:rsidRDefault="008E1D99" w:rsidP="008E1D99">
          <w:pPr>
            <w:pStyle w:val="BB0FDA750825CD428194939198222912"/>
          </w:pPr>
          <w:r w:rsidRPr="00333CD3">
            <w:t>School</w:t>
          </w:r>
        </w:p>
      </w:docPartBody>
    </w:docPart>
    <w:docPart>
      <w:docPartPr>
        <w:name w:val="2DE50FC5E01E6440B66EE2BE16A6AD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E6A1BD-0A20-124E-BDFF-5169E8976907}"/>
      </w:docPartPr>
      <w:docPartBody>
        <w:p w:rsidR="00000000" w:rsidRDefault="008E1D99" w:rsidP="008E1D99">
          <w:pPr>
            <w:pStyle w:val="2DE50FC5E01E6440B66EE2BE16A6AD95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975EF0BFBACC2F41A09F0F8969835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52B72F-A44A-EF4F-95C2-20FE7FCFC419}"/>
      </w:docPartPr>
      <w:docPartBody>
        <w:p w:rsidR="00000000" w:rsidRDefault="008E1D99" w:rsidP="008E1D99">
          <w:pPr>
            <w:pStyle w:val="975EF0BFBACC2F41A09F0F8969835D2A"/>
          </w:pPr>
          <w:r w:rsidRPr="00333CD3">
            <w:t>Degree</w:t>
          </w:r>
        </w:p>
      </w:docPartBody>
    </w:docPart>
    <w:docPart>
      <w:docPartPr>
        <w:name w:val="3CAA8C3E27B3A044AAF31891B8C01C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4FCE7F-B84E-8343-9C7F-74D9F22A4704}"/>
      </w:docPartPr>
      <w:docPartBody>
        <w:p w:rsidR="00000000" w:rsidRDefault="008E1D99" w:rsidP="008E1D99">
          <w:pPr>
            <w:pStyle w:val="3CAA8C3E27B3A044AAF31891B8C01C82"/>
          </w:pPr>
          <w:r w:rsidRPr="00333CD3">
            <w:t>Date Earned</w:t>
          </w:r>
        </w:p>
      </w:docPartBody>
    </w:docPart>
    <w:docPart>
      <w:docPartPr>
        <w:name w:val="843DAB4E2CC148409F0B21F284627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01E130-9D1C-BC4B-82C9-B294F29A6332}"/>
      </w:docPartPr>
      <w:docPartBody>
        <w:p w:rsidR="00000000" w:rsidRDefault="008E1D99" w:rsidP="008E1D99">
          <w:pPr>
            <w:pStyle w:val="843DAB4E2CC148409F0B21F284627EC0"/>
          </w:pPr>
          <w:r w:rsidRPr="00333CD3">
            <w:t>School</w:t>
          </w:r>
        </w:p>
      </w:docPartBody>
    </w:docPart>
    <w:docPart>
      <w:docPartPr>
        <w:name w:val="1D9D98120BEA06489DDF5F12B74852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CD0DE0-C8F7-D24F-A13F-DD18D2AB953B}"/>
      </w:docPartPr>
      <w:docPartBody>
        <w:p w:rsidR="00000000" w:rsidRDefault="008E1D99" w:rsidP="008E1D99">
          <w:pPr>
            <w:pStyle w:val="1D9D98120BEA06489DDF5F12B74852CD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2926CD29627E7042A7AF1C4669524C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3BE2AA-78EC-2E46-AAB7-70C00C5C86E9}"/>
      </w:docPartPr>
      <w:docPartBody>
        <w:p w:rsidR="00000000" w:rsidRDefault="008E1D99" w:rsidP="008E1D99">
          <w:pPr>
            <w:pStyle w:val="2926CD29627E7042A7AF1C4669524CD2"/>
          </w:pPr>
          <w:r w:rsidRPr="00333CD3">
            <w:t>Volunteer Experience or Leadership</w:t>
          </w:r>
        </w:p>
      </w:docPartBody>
    </w:docPart>
    <w:docPart>
      <w:docPartPr>
        <w:name w:val="6DDE9C415117094D80A8302F9EF1A2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EB0EE1-15ED-034A-8786-A763952F7A7C}"/>
      </w:docPartPr>
      <w:docPartBody>
        <w:p w:rsidR="00000000" w:rsidRDefault="008E1D99" w:rsidP="008E1D99">
          <w:pPr>
            <w:pStyle w:val="6DDE9C415117094D80A8302F9EF1A23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45EEE8C6A322C4E92038EFF8CE506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D13E3-DA2F-2743-B363-1EAF74DE79E2}"/>
      </w:docPartPr>
      <w:docPartBody>
        <w:p w:rsidR="00000000" w:rsidRDefault="008E1D99" w:rsidP="008E1D99">
          <w:pPr>
            <w:pStyle w:val="C45EEE8C6A322C4E92038EFF8CE506F6"/>
          </w:pPr>
          <w:r w:rsidRPr="00333CD3">
            <w:t>YN</w:t>
          </w:r>
        </w:p>
      </w:docPartBody>
    </w:docPart>
    <w:docPart>
      <w:docPartPr>
        <w:name w:val="A1D120620000EC4B944ECDE5E6854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E4C158-2E72-D347-BDAD-60D21AEABD2A}"/>
      </w:docPartPr>
      <w:docPartBody>
        <w:p w:rsidR="00000000" w:rsidRDefault="008E1D99" w:rsidP="008E1D99">
          <w:pPr>
            <w:pStyle w:val="A1D120620000EC4B944ECDE5E68543BB"/>
          </w:pPr>
          <w:r>
            <w:t>Objective</w:t>
          </w:r>
        </w:p>
      </w:docPartBody>
    </w:docPart>
    <w:docPart>
      <w:docPartPr>
        <w:name w:val="AC3D5E02E26A7448B92678DEF8A38A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5AB2BE-33A9-F44C-9469-C530572D8DC5}"/>
      </w:docPartPr>
      <w:docPartBody>
        <w:p w:rsidR="00000000" w:rsidRDefault="008E1D99" w:rsidP="008E1D99">
          <w:pPr>
            <w:pStyle w:val="AC3D5E02E26A7448B92678DEF8A38AC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4843B85E07E2B147B5766D54BA8569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C32D8C-8865-524B-AFE0-63AB5E5CA667}"/>
      </w:docPartPr>
      <w:docPartBody>
        <w:p w:rsidR="00000000" w:rsidRDefault="008E1D99" w:rsidP="008E1D99">
          <w:pPr>
            <w:pStyle w:val="4843B85E07E2B147B5766D54BA85694B"/>
          </w:pPr>
          <w:r w:rsidRPr="00333CD3">
            <w:t>Skills</w:t>
          </w:r>
        </w:p>
      </w:docPartBody>
    </w:docPart>
    <w:docPart>
      <w:docPartPr>
        <w:name w:val="164AE62B3953894CB6FD0B007E6FC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DEB24-DF6C-3D4D-A400-39030AE4D312}"/>
      </w:docPartPr>
      <w:docPartBody>
        <w:p w:rsidR="00000000" w:rsidRDefault="008E1D99" w:rsidP="008E1D99">
          <w:pPr>
            <w:pStyle w:val="164AE62B3953894CB6FD0B007E6FC49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7A434FE532036C4AA69D86BE3D803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DC1A-1CAE-404B-95BA-B30FEBA7586E}"/>
      </w:docPartPr>
      <w:docPartBody>
        <w:p w:rsidR="00000000" w:rsidRDefault="008E1D99" w:rsidP="008E1D99">
          <w:pPr>
            <w:pStyle w:val="7A434FE532036C4AA69D86BE3D803ACA"/>
          </w:pPr>
          <w:r>
            <w:t>Your Name</w:t>
          </w:r>
        </w:p>
      </w:docPartBody>
    </w:docPart>
    <w:docPart>
      <w:docPartPr>
        <w:name w:val="E561168F071C5544AEFA06C6CB41AD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8415E-CF35-134E-BEA5-1A47244569AD}"/>
      </w:docPartPr>
      <w:docPartBody>
        <w:p w:rsidR="00000000" w:rsidRDefault="008E1D99" w:rsidP="008E1D99">
          <w:pPr>
            <w:pStyle w:val="E561168F071C5544AEFA06C6CB41AD0B"/>
          </w:pPr>
          <w:r>
            <w:t>Profession or Industry</w:t>
          </w:r>
        </w:p>
      </w:docPartBody>
    </w:docPart>
    <w:docPart>
      <w:docPartPr>
        <w:name w:val="C09E4B3D608D134DA89933CCD3094B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D7D4C9-0476-3D4C-9FF6-00C76F6B01CC}"/>
      </w:docPartPr>
      <w:docPartBody>
        <w:p w:rsidR="00000000" w:rsidRDefault="008E1D99" w:rsidP="008E1D99">
          <w:pPr>
            <w:pStyle w:val="C09E4B3D608D134DA89933CCD3094B01"/>
          </w:pPr>
          <w:r w:rsidRPr="00333CD3">
            <w:t>Link to other online properties: Portfolio/Website/Blog</w:t>
          </w:r>
        </w:p>
      </w:docPartBody>
    </w:docPart>
    <w:docPart>
      <w:docPartPr>
        <w:name w:val="55B67530DB1E2B43924EA9291D81F3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8917B5-DD8A-C74C-AFAC-1D3369CD9839}"/>
      </w:docPartPr>
      <w:docPartBody>
        <w:p w:rsidR="00000000" w:rsidRDefault="008E1D99" w:rsidP="008E1D99">
          <w:pPr>
            <w:pStyle w:val="55B67530DB1E2B43924EA9291D81F3C1"/>
          </w:pPr>
          <w:r w:rsidRPr="00333CD3">
            <w:t>Experience</w:t>
          </w:r>
        </w:p>
      </w:docPartBody>
    </w:docPart>
    <w:docPart>
      <w:docPartPr>
        <w:name w:val="FFBED0C036DBC2488F074F325D84E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D4BC9D-0BF9-004B-BF49-C91A9AB11907}"/>
      </w:docPartPr>
      <w:docPartBody>
        <w:p w:rsidR="00000000" w:rsidRDefault="008E1D99" w:rsidP="008E1D99">
          <w:pPr>
            <w:pStyle w:val="FFBED0C036DBC2488F074F325D84E70C"/>
          </w:pPr>
          <w:r w:rsidRPr="00333CD3">
            <w:t>Job Title</w:t>
          </w:r>
        </w:p>
      </w:docPartBody>
    </w:docPart>
    <w:docPart>
      <w:docPartPr>
        <w:name w:val="495E463F33BF1E458656D45250438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D56C93-9CDC-744A-9C09-84892982E450}"/>
      </w:docPartPr>
      <w:docPartBody>
        <w:p w:rsidR="00000000" w:rsidRDefault="008E1D99" w:rsidP="008E1D99">
          <w:pPr>
            <w:pStyle w:val="495E463F33BF1E458656D45250438C96"/>
          </w:pPr>
          <w:r w:rsidRPr="00333CD3">
            <w:t>Company</w:t>
          </w:r>
        </w:p>
      </w:docPartBody>
    </w:docPart>
    <w:docPart>
      <w:docPartPr>
        <w:name w:val="1BDA29DAFE98FC4BB44D1494FAA2DE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680564-7711-9F4E-8716-A29691EC561A}"/>
      </w:docPartPr>
      <w:docPartBody>
        <w:p w:rsidR="00000000" w:rsidRDefault="008E1D99" w:rsidP="008E1D99">
          <w:pPr>
            <w:pStyle w:val="1BDA29DAFE98FC4BB44D1494FAA2DEE1"/>
          </w:pPr>
          <w:r w:rsidRPr="00333CD3">
            <w:t>Dates From – To</w:t>
          </w:r>
        </w:p>
      </w:docPartBody>
    </w:docPart>
    <w:docPart>
      <w:docPartPr>
        <w:name w:val="7775932421102C46BCA94B07B03F0C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BCD783-A0D7-F140-8F4A-E88199E7FAA7}"/>
      </w:docPartPr>
      <w:docPartBody>
        <w:p w:rsidR="00000000" w:rsidRDefault="008E1D99" w:rsidP="008E1D99">
          <w:pPr>
            <w:pStyle w:val="7775932421102C46BCA94B07B03F0C00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1E2C5407224E44D845936D7584CB7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0853DB-4C22-334F-A183-A79B0AB08356}"/>
      </w:docPartPr>
      <w:docPartBody>
        <w:p w:rsidR="00000000" w:rsidRDefault="008E1D99" w:rsidP="008E1D99">
          <w:pPr>
            <w:pStyle w:val="11E2C5407224E44D845936D7584CB7AC"/>
          </w:pPr>
          <w:r w:rsidRPr="00333CD3">
            <w:t>Job Title</w:t>
          </w:r>
        </w:p>
      </w:docPartBody>
    </w:docPart>
    <w:docPart>
      <w:docPartPr>
        <w:name w:val="475192ECBDD20F4BBF90FAF71D6E25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7381E3-C409-DE4E-BC2A-BD8A55315BA0}"/>
      </w:docPartPr>
      <w:docPartBody>
        <w:p w:rsidR="00000000" w:rsidRDefault="008E1D99" w:rsidP="008E1D99">
          <w:pPr>
            <w:pStyle w:val="475192ECBDD20F4BBF90FAF71D6E25F3"/>
          </w:pPr>
          <w:r w:rsidRPr="00333CD3">
            <w:t>Company</w:t>
          </w:r>
        </w:p>
      </w:docPartBody>
    </w:docPart>
    <w:docPart>
      <w:docPartPr>
        <w:name w:val="F06BD5F3DD395A4DAB645E429E87C3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2AA453-CFC8-B746-AC88-CF9A9BEB2AAD}"/>
      </w:docPartPr>
      <w:docPartBody>
        <w:p w:rsidR="00000000" w:rsidRDefault="008E1D99" w:rsidP="008E1D99">
          <w:pPr>
            <w:pStyle w:val="F06BD5F3DD395A4DAB645E429E87C339"/>
          </w:pPr>
          <w:r w:rsidRPr="00333CD3">
            <w:t>Dates From – To</w:t>
          </w:r>
        </w:p>
      </w:docPartBody>
    </w:docPart>
    <w:docPart>
      <w:docPartPr>
        <w:name w:val="6434CD5AFA71B34EBA640CF1FE67C1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7F2C6D-585E-EA4C-84B8-7C1AF2E4F75A}"/>
      </w:docPartPr>
      <w:docPartBody>
        <w:p w:rsidR="00000000" w:rsidRDefault="008E1D99" w:rsidP="008E1D99">
          <w:pPr>
            <w:pStyle w:val="6434CD5AFA71B34EBA640CF1FE67C14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2FEB754A323B9643B8EEB83F5571EB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3D62B0-951B-354D-8473-D8E63C26EA2E}"/>
      </w:docPartPr>
      <w:docPartBody>
        <w:p w:rsidR="00000000" w:rsidRDefault="008E1D99" w:rsidP="008E1D99">
          <w:pPr>
            <w:pStyle w:val="2FEB754A323B9643B8EEB83F5571EB0C"/>
          </w:pPr>
          <w:r w:rsidRPr="00333CD3">
            <w:t>Education</w:t>
          </w:r>
        </w:p>
      </w:docPartBody>
    </w:docPart>
    <w:docPart>
      <w:docPartPr>
        <w:name w:val="9C8B5E1C91C2A34193D43356C6BC7E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648594-395F-6C45-95E1-76165F7BE7E6}"/>
      </w:docPartPr>
      <w:docPartBody>
        <w:p w:rsidR="00000000" w:rsidRDefault="008E1D99" w:rsidP="008E1D99">
          <w:pPr>
            <w:pStyle w:val="9C8B5E1C91C2A34193D43356C6BC7EA2"/>
          </w:pPr>
          <w:r w:rsidRPr="00333CD3">
            <w:t>Degree</w:t>
          </w:r>
        </w:p>
      </w:docPartBody>
    </w:docPart>
    <w:docPart>
      <w:docPartPr>
        <w:name w:val="049E43C55B8C2148A0455DAFE08963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5DEF1C-CE55-E945-B7FD-13B163BDC133}"/>
      </w:docPartPr>
      <w:docPartBody>
        <w:p w:rsidR="00000000" w:rsidRDefault="008E1D99" w:rsidP="008E1D99">
          <w:pPr>
            <w:pStyle w:val="049E43C55B8C2148A0455DAFE0896371"/>
          </w:pPr>
          <w:r w:rsidRPr="00333CD3">
            <w:t>Date Earned</w:t>
          </w:r>
        </w:p>
      </w:docPartBody>
    </w:docPart>
    <w:docPart>
      <w:docPartPr>
        <w:name w:val="20FFC551ABEF7844902C18FCF80B2A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61C7D-702D-634D-97DD-79EF02A85FA9}"/>
      </w:docPartPr>
      <w:docPartBody>
        <w:p w:rsidR="00000000" w:rsidRDefault="008E1D99" w:rsidP="008E1D99">
          <w:pPr>
            <w:pStyle w:val="20FFC551ABEF7844902C18FCF80B2AF4"/>
          </w:pPr>
          <w:r w:rsidRPr="00333CD3">
            <w:t>School</w:t>
          </w:r>
        </w:p>
      </w:docPartBody>
    </w:docPart>
    <w:docPart>
      <w:docPartPr>
        <w:name w:val="660553ECCA4847438F700BDDD39BBE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3CB43-68AF-5745-BBE2-3A5523921C32}"/>
      </w:docPartPr>
      <w:docPartBody>
        <w:p w:rsidR="00000000" w:rsidRDefault="008E1D99" w:rsidP="008E1D99">
          <w:pPr>
            <w:pStyle w:val="660553ECCA4847438F700BDDD39BBE49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237829F4F153546983DBD4FEC779C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4EA3DC-46CD-8F44-8C43-E17F036A63B4}"/>
      </w:docPartPr>
      <w:docPartBody>
        <w:p w:rsidR="00000000" w:rsidRDefault="008E1D99" w:rsidP="008E1D99">
          <w:pPr>
            <w:pStyle w:val="B237829F4F153546983DBD4FEC779C67"/>
          </w:pPr>
          <w:r w:rsidRPr="00333CD3">
            <w:t>Degree</w:t>
          </w:r>
        </w:p>
      </w:docPartBody>
    </w:docPart>
    <w:docPart>
      <w:docPartPr>
        <w:name w:val="E094C4C7A8A0B34FAD9871019526F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C2E0E-98B2-C440-9CAA-0C5BBE2E2CD4}"/>
      </w:docPartPr>
      <w:docPartBody>
        <w:p w:rsidR="00000000" w:rsidRDefault="008E1D99" w:rsidP="008E1D99">
          <w:pPr>
            <w:pStyle w:val="E094C4C7A8A0B34FAD9871019526F806"/>
          </w:pPr>
          <w:r w:rsidRPr="00333CD3">
            <w:t>Date Earned</w:t>
          </w:r>
        </w:p>
      </w:docPartBody>
    </w:docPart>
    <w:docPart>
      <w:docPartPr>
        <w:name w:val="C1918CE98F51B941B40124136E728A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A09EA2-3269-B54B-96EA-50E6E34001E1}"/>
      </w:docPartPr>
      <w:docPartBody>
        <w:p w:rsidR="00000000" w:rsidRDefault="008E1D99" w:rsidP="008E1D99">
          <w:pPr>
            <w:pStyle w:val="C1918CE98F51B941B40124136E728A38"/>
          </w:pPr>
          <w:r w:rsidRPr="00333CD3">
            <w:t>School</w:t>
          </w:r>
        </w:p>
      </w:docPartBody>
    </w:docPart>
    <w:docPart>
      <w:docPartPr>
        <w:name w:val="8D0E30CA49FFF045AC7AF93DF25B23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BED428-D3C3-D746-9AAC-4C59C43F8023}"/>
      </w:docPartPr>
      <w:docPartBody>
        <w:p w:rsidR="00000000" w:rsidRDefault="008E1D99" w:rsidP="008E1D99">
          <w:pPr>
            <w:pStyle w:val="8D0E30CA49FFF045AC7AF93DF25B2361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5C9F71BCD2E3BF44A600CD2BF04BA0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C8D47A-F47C-7641-8BCB-106548CDB3EB}"/>
      </w:docPartPr>
      <w:docPartBody>
        <w:p w:rsidR="00000000" w:rsidRDefault="008E1D99" w:rsidP="008E1D99">
          <w:pPr>
            <w:pStyle w:val="5C9F71BCD2E3BF44A600CD2BF04BA08F"/>
          </w:pPr>
          <w:r w:rsidRPr="00333CD3">
            <w:t>Volunteer Experience or Leadership</w:t>
          </w:r>
        </w:p>
      </w:docPartBody>
    </w:docPart>
    <w:docPart>
      <w:docPartPr>
        <w:name w:val="DAC28BCFD57F294ABC3BB3857AAB6C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FE7573-3184-D949-8AE8-3CEEC91B253E}"/>
      </w:docPartPr>
      <w:docPartBody>
        <w:p w:rsidR="00000000" w:rsidRDefault="008E1D99" w:rsidP="008E1D99">
          <w:pPr>
            <w:pStyle w:val="DAC28BCFD57F294ABC3BB3857AAB6C2E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7DCFFE2D593564E9D204920A0BCEF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0176A3-28A2-F445-9CFE-054BB05769BE}"/>
      </w:docPartPr>
      <w:docPartBody>
        <w:p w:rsidR="00000000" w:rsidRDefault="008E1D99" w:rsidP="008E1D99">
          <w:pPr>
            <w:pStyle w:val="C7DCFFE2D593564E9D204920A0BCEF3C"/>
          </w:pPr>
          <w:r w:rsidRPr="00333CD3">
            <w:t>YN</w:t>
          </w:r>
        </w:p>
      </w:docPartBody>
    </w:docPart>
    <w:docPart>
      <w:docPartPr>
        <w:name w:val="A15764C25AB6EE498AE7FAD5CA8BCF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81C705-EB30-154F-8BE9-4B410D550621}"/>
      </w:docPartPr>
      <w:docPartBody>
        <w:p w:rsidR="00000000" w:rsidRDefault="008E1D99" w:rsidP="008E1D99">
          <w:pPr>
            <w:pStyle w:val="A15764C25AB6EE498AE7FAD5CA8BCF84"/>
          </w:pPr>
          <w:r>
            <w:t>Objective</w:t>
          </w:r>
        </w:p>
      </w:docPartBody>
    </w:docPart>
    <w:docPart>
      <w:docPartPr>
        <w:name w:val="D14F0B3E72E6BF4DABDDE95F19FCE2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6D7931-268C-2348-B9A0-19E4524FD98D}"/>
      </w:docPartPr>
      <w:docPartBody>
        <w:p w:rsidR="00000000" w:rsidRDefault="008E1D99" w:rsidP="008E1D99">
          <w:pPr>
            <w:pStyle w:val="D14F0B3E72E6BF4DABDDE95F19FCE29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317538973F15A3409525FE54BF9F75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7D0B61-62CA-5540-BE25-57C092A60782}"/>
      </w:docPartPr>
      <w:docPartBody>
        <w:p w:rsidR="00000000" w:rsidRDefault="008E1D99" w:rsidP="008E1D99">
          <w:pPr>
            <w:pStyle w:val="317538973F15A3409525FE54BF9F751E"/>
          </w:pPr>
          <w:r w:rsidRPr="00333CD3">
            <w:t>Skills</w:t>
          </w:r>
        </w:p>
      </w:docPartBody>
    </w:docPart>
    <w:docPart>
      <w:docPartPr>
        <w:name w:val="5B52898FC309894983CDEDA097EEF5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8C4123-F2F3-A64F-AA43-3C0729C43423}"/>
      </w:docPartPr>
      <w:docPartBody>
        <w:p w:rsidR="00000000" w:rsidRDefault="008E1D99" w:rsidP="008E1D99">
          <w:pPr>
            <w:pStyle w:val="5B52898FC309894983CDEDA097EEF51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D09E28B117DBBD48B833E9370F93F7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E5E0D-E1E9-CE40-981D-B6E0A7C7C0C3}"/>
      </w:docPartPr>
      <w:docPartBody>
        <w:p w:rsidR="00000000" w:rsidRDefault="008E1D99" w:rsidP="008E1D99">
          <w:pPr>
            <w:pStyle w:val="D09E28B117DBBD48B833E9370F93F70D"/>
          </w:pPr>
          <w:r>
            <w:t>Your Name</w:t>
          </w:r>
        </w:p>
      </w:docPartBody>
    </w:docPart>
    <w:docPart>
      <w:docPartPr>
        <w:name w:val="E28072CACBE4774CA46DF2E7361C40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BF878A-54D4-AD4F-ADE3-6DCA664B2B73}"/>
      </w:docPartPr>
      <w:docPartBody>
        <w:p w:rsidR="00000000" w:rsidRDefault="008E1D99" w:rsidP="008E1D99">
          <w:pPr>
            <w:pStyle w:val="E28072CACBE4774CA46DF2E7361C408B"/>
          </w:pPr>
          <w:r>
            <w:t>Profession or Industry</w:t>
          </w:r>
        </w:p>
      </w:docPartBody>
    </w:docPart>
    <w:docPart>
      <w:docPartPr>
        <w:name w:val="2CAF15921754594AA97A9F0B63BEA1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A7B1B-740D-6C41-9841-25052A937DFF}"/>
      </w:docPartPr>
      <w:docPartBody>
        <w:p w:rsidR="00000000" w:rsidRDefault="008E1D99" w:rsidP="008E1D99">
          <w:pPr>
            <w:pStyle w:val="2CAF15921754594AA97A9F0B63BEA1DE"/>
          </w:pPr>
          <w:r w:rsidRPr="00333CD3">
            <w:t>Link to other online properties: Portfolio/Website/Blog</w:t>
          </w:r>
        </w:p>
      </w:docPartBody>
    </w:docPart>
    <w:docPart>
      <w:docPartPr>
        <w:name w:val="9799378DC1D0424B9495912AF6EA03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A1ECC0-26B5-E141-8260-13AF53F180F4}"/>
      </w:docPartPr>
      <w:docPartBody>
        <w:p w:rsidR="00000000" w:rsidRDefault="008E1D99" w:rsidP="008E1D99">
          <w:pPr>
            <w:pStyle w:val="9799378DC1D0424B9495912AF6EA0315"/>
          </w:pPr>
          <w:r w:rsidRPr="00333CD3">
            <w:t>Experience</w:t>
          </w:r>
        </w:p>
      </w:docPartBody>
    </w:docPart>
    <w:docPart>
      <w:docPartPr>
        <w:name w:val="C626A6F1CACE0F43B5132CC866DCCC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5AB4E6-DBDE-1F48-A395-6A8E517494D4}"/>
      </w:docPartPr>
      <w:docPartBody>
        <w:p w:rsidR="00000000" w:rsidRDefault="008E1D99" w:rsidP="008E1D99">
          <w:pPr>
            <w:pStyle w:val="C626A6F1CACE0F43B5132CC866DCCC34"/>
          </w:pPr>
          <w:r w:rsidRPr="00333CD3">
            <w:t>Job Title</w:t>
          </w:r>
        </w:p>
      </w:docPartBody>
    </w:docPart>
    <w:docPart>
      <w:docPartPr>
        <w:name w:val="59F2577C2D71D848BE8562EDDA880B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D07102-75F3-754D-A890-CB879531171C}"/>
      </w:docPartPr>
      <w:docPartBody>
        <w:p w:rsidR="00000000" w:rsidRDefault="008E1D99" w:rsidP="008E1D99">
          <w:pPr>
            <w:pStyle w:val="59F2577C2D71D848BE8562EDDA880B09"/>
          </w:pPr>
          <w:r w:rsidRPr="00333CD3">
            <w:t>Company</w:t>
          </w:r>
        </w:p>
      </w:docPartBody>
    </w:docPart>
    <w:docPart>
      <w:docPartPr>
        <w:name w:val="E35D9BC040F08D429706E637DC2502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6A1E17-9405-7C4F-9EF1-403CD5D815E5}"/>
      </w:docPartPr>
      <w:docPartBody>
        <w:p w:rsidR="00000000" w:rsidRDefault="008E1D99" w:rsidP="008E1D99">
          <w:pPr>
            <w:pStyle w:val="E35D9BC040F08D429706E637DC250287"/>
          </w:pPr>
          <w:r w:rsidRPr="00333CD3">
            <w:t>Dates From – To</w:t>
          </w:r>
        </w:p>
      </w:docPartBody>
    </w:docPart>
    <w:docPart>
      <w:docPartPr>
        <w:name w:val="B99B1AE44816E6479B9AA9E906B233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0E78F-B0FD-8140-9104-401857AFB694}"/>
      </w:docPartPr>
      <w:docPartBody>
        <w:p w:rsidR="00000000" w:rsidRDefault="008E1D99" w:rsidP="008E1D99">
          <w:pPr>
            <w:pStyle w:val="B99B1AE44816E6479B9AA9E906B23345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6BB9FC0FE837F9409F4CDE1CD99EE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D344D1-EEDA-6247-A06B-D7D4A7B191EA}"/>
      </w:docPartPr>
      <w:docPartBody>
        <w:p w:rsidR="00000000" w:rsidRDefault="008E1D99" w:rsidP="008E1D99">
          <w:pPr>
            <w:pStyle w:val="6BB9FC0FE837F9409F4CDE1CD99EE74D"/>
          </w:pPr>
          <w:r w:rsidRPr="00333CD3">
            <w:t>Job Title</w:t>
          </w:r>
        </w:p>
      </w:docPartBody>
    </w:docPart>
    <w:docPart>
      <w:docPartPr>
        <w:name w:val="507A055BFEE82B4B9017227833B879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CB2D88-7CB2-4849-96C5-F4822E4EEBB0}"/>
      </w:docPartPr>
      <w:docPartBody>
        <w:p w:rsidR="00000000" w:rsidRDefault="008E1D99" w:rsidP="008E1D99">
          <w:pPr>
            <w:pStyle w:val="507A055BFEE82B4B9017227833B879F5"/>
          </w:pPr>
          <w:r w:rsidRPr="00333CD3">
            <w:t>Company</w:t>
          </w:r>
        </w:p>
      </w:docPartBody>
    </w:docPart>
    <w:docPart>
      <w:docPartPr>
        <w:name w:val="75CA1BD35187C94798B8CC1A38F0D3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F9810F-A12C-0F43-A75B-AEFAF7BCEE3C}"/>
      </w:docPartPr>
      <w:docPartBody>
        <w:p w:rsidR="00000000" w:rsidRDefault="008E1D99" w:rsidP="008E1D99">
          <w:pPr>
            <w:pStyle w:val="75CA1BD35187C94798B8CC1A38F0D300"/>
          </w:pPr>
          <w:r w:rsidRPr="00333CD3">
            <w:t>Dates From – To</w:t>
          </w:r>
        </w:p>
      </w:docPartBody>
    </w:docPart>
    <w:docPart>
      <w:docPartPr>
        <w:name w:val="B0765C59CE8B9C40A27350DC6A325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078985-8EE8-9C4D-8D7F-BF183C3AFCD0}"/>
      </w:docPartPr>
      <w:docPartBody>
        <w:p w:rsidR="00000000" w:rsidRDefault="008E1D99" w:rsidP="008E1D99">
          <w:pPr>
            <w:pStyle w:val="B0765C59CE8B9C40A27350DC6A32530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321B1D2FDF2D6045AD3AA9767EB25A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CDD1EC-D9DB-224D-AA2C-3DD4CF3BC645}"/>
      </w:docPartPr>
      <w:docPartBody>
        <w:p w:rsidR="00000000" w:rsidRDefault="008E1D99" w:rsidP="008E1D99">
          <w:pPr>
            <w:pStyle w:val="321B1D2FDF2D6045AD3AA9767EB25ABE"/>
          </w:pPr>
          <w:r w:rsidRPr="00333CD3">
            <w:t>Education</w:t>
          </w:r>
        </w:p>
      </w:docPartBody>
    </w:docPart>
    <w:docPart>
      <w:docPartPr>
        <w:name w:val="C3274A79620EB84DABF6DFECDE8762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B53BE2-8DA6-C642-B11E-7CFE0BB18697}"/>
      </w:docPartPr>
      <w:docPartBody>
        <w:p w:rsidR="00000000" w:rsidRDefault="008E1D99" w:rsidP="008E1D99">
          <w:pPr>
            <w:pStyle w:val="C3274A79620EB84DABF6DFECDE8762EF"/>
          </w:pPr>
          <w:r w:rsidRPr="00333CD3">
            <w:t>Degree</w:t>
          </w:r>
        </w:p>
      </w:docPartBody>
    </w:docPart>
    <w:docPart>
      <w:docPartPr>
        <w:name w:val="B2191E2AAEA61C4DB1E13BD46B4CB8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22932-CE72-E141-9E1A-D3E5EA3748BE}"/>
      </w:docPartPr>
      <w:docPartBody>
        <w:p w:rsidR="00000000" w:rsidRDefault="008E1D99" w:rsidP="008E1D99">
          <w:pPr>
            <w:pStyle w:val="B2191E2AAEA61C4DB1E13BD46B4CB80D"/>
          </w:pPr>
          <w:r w:rsidRPr="00333CD3">
            <w:t>Date Earned</w:t>
          </w:r>
        </w:p>
      </w:docPartBody>
    </w:docPart>
    <w:docPart>
      <w:docPartPr>
        <w:name w:val="3DF0543AED53B540AFA216BE4C40C7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FEB388-9D28-FB45-B09F-778838CD027A}"/>
      </w:docPartPr>
      <w:docPartBody>
        <w:p w:rsidR="00000000" w:rsidRDefault="008E1D99" w:rsidP="008E1D99">
          <w:pPr>
            <w:pStyle w:val="3DF0543AED53B540AFA216BE4C40C7E8"/>
          </w:pPr>
          <w:r w:rsidRPr="00333CD3">
            <w:t>School</w:t>
          </w:r>
        </w:p>
      </w:docPartBody>
    </w:docPart>
    <w:docPart>
      <w:docPartPr>
        <w:name w:val="C64BAAD173A94844A937DF2718D14D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0089B6-38B2-A743-BC95-22734D4D3E7A}"/>
      </w:docPartPr>
      <w:docPartBody>
        <w:p w:rsidR="00000000" w:rsidRDefault="008E1D99" w:rsidP="008E1D99">
          <w:pPr>
            <w:pStyle w:val="C64BAAD173A94844A937DF2718D14DC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17783C1E0281E44ACA7FB0356C463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CEDA13-1D0C-0C43-A901-56F797459A38}"/>
      </w:docPartPr>
      <w:docPartBody>
        <w:p w:rsidR="00000000" w:rsidRDefault="008E1D99" w:rsidP="008E1D99">
          <w:pPr>
            <w:pStyle w:val="817783C1E0281E44ACA7FB0356C46378"/>
          </w:pPr>
          <w:r w:rsidRPr="00333CD3">
            <w:t>Degree</w:t>
          </w:r>
        </w:p>
      </w:docPartBody>
    </w:docPart>
    <w:docPart>
      <w:docPartPr>
        <w:name w:val="396A4E823BAC4645895C86A61C891B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8EA9AD-02F6-8A46-B4EC-C165C715279E}"/>
      </w:docPartPr>
      <w:docPartBody>
        <w:p w:rsidR="00000000" w:rsidRDefault="008E1D99" w:rsidP="008E1D99">
          <w:pPr>
            <w:pStyle w:val="396A4E823BAC4645895C86A61C891B8B"/>
          </w:pPr>
          <w:r w:rsidRPr="00333CD3">
            <w:t>Date Earned</w:t>
          </w:r>
        </w:p>
      </w:docPartBody>
    </w:docPart>
    <w:docPart>
      <w:docPartPr>
        <w:name w:val="2FF5F8903F68D844B54905216955AF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03ECDC-1B01-064D-B4DA-0B439EFA6341}"/>
      </w:docPartPr>
      <w:docPartBody>
        <w:p w:rsidR="00000000" w:rsidRDefault="008E1D99" w:rsidP="008E1D99">
          <w:pPr>
            <w:pStyle w:val="2FF5F8903F68D844B54905216955AFDB"/>
          </w:pPr>
          <w:r w:rsidRPr="00333CD3">
            <w:t>School</w:t>
          </w:r>
        </w:p>
      </w:docPartBody>
    </w:docPart>
    <w:docPart>
      <w:docPartPr>
        <w:name w:val="D54BF3D5A8D81542BDB71AB98EBE8D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6BE880-8EBA-5C42-9E60-A69522E9DC77}"/>
      </w:docPartPr>
      <w:docPartBody>
        <w:p w:rsidR="00000000" w:rsidRDefault="008E1D99" w:rsidP="008E1D99">
          <w:pPr>
            <w:pStyle w:val="D54BF3D5A8D81542BDB71AB98EBE8D1E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D1F73ADD81E614FBEFFE11E88F7A0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D23184-7975-2048-BD2E-E8D62DC4EBA0}"/>
      </w:docPartPr>
      <w:docPartBody>
        <w:p w:rsidR="00000000" w:rsidRDefault="008E1D99" w:rsidP="008E1D99">
          <w:pPr>
            <w:pStyle w:val="BD1F73ADD81E614FBEFFE11E88F7A0FE"/>
          </w:pPr>
          <w:r w:rsidRPr="00333CD3">
            <w:t>Volunteer Experience or Leadership</w:t>
          </w:r>
        </w:p>
      </w:docPartBody>
    </w:docPart>
    <w:docPart>
      <w:docPartPr>
        <w:name w:val="AE0947B01CEBCA46BCFFB4D00EC4C4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2405A7-1A2E-314F-8408-A68D80EEF4B5}"/>
      </w:docPartPr>
      <w:docPartBody>
        <w:p w:rsidR="00000000" w:rsidRDefault="008E1D99" w:rsidP="008E1D99">
          <w:pPr>
            <w:pStyle w:val="AE0947B01CEBCA46BCFFB4D00EC4C469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7F1B6AECF790646A2B2A15863C59C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A7DDCF-5D1C-D442-9ED1-40C6FEAA67BE}"/>
      </w:docPartPr>
      <w:docPartBody>
        <w:p w:rsidR="00000000" w:rsidRDefault="008E1D99" w:rsidP="008E1D99">
          <w:pPr>
            <w:pStyle w:val="C7F1B6AECF790646A2B2A15863C59C7B"/>
          </w:pPr>
          <w:r w:rsidRPr="00333CD3">
            <w:t>YN</w:t>
          </w:r>
        </w:p>
      </w:docPartBody>
    </w:docPart>
    <w:docPart>
      <w:docPartPr>
        <w:name w:val="BF3065E98F1BA7449C599609A920C8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37CBE0-7090-A44B-9AD8-020AD94A960A}"/>
      </w:docPartPr>
      <w:docPartBody>
        <w:p w:rsidR="00000000" w:rsidRDefault="008E1D99" w:rsidP="008E1D99">
          <w:pPr>
            <w:pStyle w:val="BF3065E98F1BA7449C599609A920C878"/>
          </w:pPr>
          <w:r>
            <w:t>Objective</w:t>
          </w:r>
        </w:p>
      </w:docPartBody>
    </w:docPart>
    <w:docPart>
      <w:docPartPr>
        <w:name w:val="083ECE0C7614BE41B2E5E77B402E82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E67A8-9D8D-0245-8ED8-44AB269B0CF7}"/>
      </w:docPartPr>
      <w:docPartBody>
        <w:p w:rsidR="00000000" w:rsidRDefault="008E1D99" w:rsidP="008E1D99">
          <w:pPr>
            <w:pStyle w:val="083ECE0C7614BE41B2E5E77B402E823F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9C8DC6C7A3B6944FA70417771E8ED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863AF-986C-CF45-A8CD-DE4ABF4F3CE6}"/>
      </w:docPartPr>
      <w:docPartBody>
        <w:p w:rsidR="00000000" w:rsidRDefault="008E1D99" w:rsidP="008E1D99">
          <w:pPr>
            <w:pStyle w:val="9C8DC6C7A3B6944FA70417771E8ED5F8"/>
          </w:pPr>
          <w:r w:rsidRPr="00333CD3">
            <w:t>Skills</w:t>
          </w:r>
        </w:p>
      </w:docPartBody>
    </w:docPart>
    <w:docPart>
      <w:docPartPr>
        <w:name w:val="C2025DA20A944D45B9FC4CFEC38106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5E670E-84D7-D148-BF27-1F0D296106B4}"/>
      </w:docPartPr>
      <w:docPartBody>
        <w:p w:rsidR="00000000" w:rsidRDefault="008E1D99" w:rsidP="008E1D99">
          <w:pPr>
            <w:pStyle w:val="C2025DA20A944D45B9FC4CFEC381063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9E2848AAC3F0847B189EBECDB8050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4FDD98-28B7-2441-BAEE-BA8762FAFB6C}"/>
      </w:docPartPr>
      <w:docPartBody>
        <w:p w:rsidR="00000000" w:rsidRDefault="008E1D99" w:rsidP="008E1D99">
          <w:pPr>
            <w:pStyle w:val="29E2848AAC3F0847B189EBECDB805023"/>
          </w:pPr>
          <w:r>
            <w:t>Your Name</w:t>
          </w:r>
        </w:p>
      </w:docPartBody>
    </w:docPart>
    <w:docPart>
      <w:docPartPr>
        <w:name w:val="09136CBC9824A44AA575733D89197D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24BB5-3B34-8E43-B415-1CA83A038C91}"/>
      </w:docPartPr>
      <w:docPartBody>
        <w:p w:rsidR="00000000" w:rsidRDefault="008E1D99" w:rsidP="008E1D99">
          <w:pPr>
            <w:pStyle w:val="09136CBC9824A44AA575733D89197DD8"/>
          </w:pPr>
          <w:r>
            <w:t>Profession or Industry</w:t>
          </w:r>
        </w:p>
      </w:docPartBody>
    </w:docPart>
    <w:docPart>
      <w:docPartPr>
        <w:name w:val="863453A6B2A9324F95F88C2586884F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4D881F-2CCA-2F4A-8E0E-069FE35CEFCD}"/>
      </w:docPartPr>
      <w:docPartBody>
        <w:p w:rsidR="00000000" w:rsidRDefault="008E1D99" w:rsidP="008E1D99">
          <w:pPr>
            <w:pStyle w:val="863453A6B2A9324F95F88C2586884F9B"/>
          </w:pPr>
          <w:r w:rsidRPr="00333CD3">
            <w:t>Link to other online properties: Portfolio/Website/Blog</w:t>
          </w:r>
        </w:p>
      </w:docPartBody>
    </w:docPart>
    <w:docPart>
      <w:docPartPr>
        <w:name w:val="5750FB520B25714FBA4A5F1FD8DEC7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C13611-F92A-0D48-A785-EB428DE37FFE}"/>
      </w:docPartPr>
      <w:docPartBody>
        <w:p w:rsidR="00000000" w:rsidRDefault="008E1D99" w:rsidP="008E1D99">
          <w:pPr>
            <w:pStyle w:val="5750FB520B25714FBA4A5F1FD8DEC7FB"/>
          </w:pPr>
          <w:r w:rsidRPr="00333CD3">
            <w:t>Experience</w:t>
          </w:r>
        </w:p>
      </w:docPartBody>
    </w:docPart>
    <w:docPart>
      <w:docPartPr>
        <w:name w:val="1E8FBD7E0A37514794E125A231701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2E9DCF-692B-C642-BEDC-AD0F43D80CE4}"/>
      </w:docPartPr>
      <w:docPartBody>
        <w:p w:rsidR="00000000" w:rsidRDefault="008E1D99" w:rsidP="008E1D99">
          <w:pPr>
            <w:pStyle w:val="1E8FBD7E0A37514794E125A23170116B"/>
          </w:pPr>
          <w:r w:rsidRPr="00333CD3">
            <w:t>Job Title</w:t>
          </w:r>
        </w:p>
      </w:docPartBody>
    </w:docPart>
    <w:docPart>
      <w:docPartPr>
        <w:name w:val="0472DE69A1E65A418592F2C0F4C7C0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B80E7-936C-2E4E-A63F-444260723B74}"/>
      </w:docPartPr>
      <w:docPartBody>
        <w:p w:rsidR="00000000" w:rsidRDefault="008E1D99" w:rsidP="008E1D99">
          <w:pPr>
            <w:pStyle w:val="0472DE69A1E65A418592F2C0F4C7C036"/>
          </w:pPr>
          <w:r w:rsidRPr="00333CD3">
            <w:t>Company</w:t>
          </w:r>
        </w:p>
      </w:docPartBody>
    </w:docPart>
    <w:docPart>
      <w:docPartPr>
        <w:name w:val="7F0E41A42D636E4CB13524B56B4737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95D64C-0D77-AC42-91FA-116FE23A52A2}"/>
      </w:docPartPr>
      <w:docPartBody>
        <w:p w:rsidR="00000000" w:rsidRDefault="008E1D99" w:rsidP="008E1D99">
          <w:pPr>
            <w:pStyle w:val="7F0E41A42D636E4CB13524B56B473791"/>
          </w:pPr>
          <w:r w:rsidRPr="00333CD3">
            <w:t>Dates From – To</w:t>
          </w:r>
        </w:p>
      </w:docPartBody>
    </w:docPart>
    <w:docPart>
      <w:docPartPr>
        <w:name w:val="CC73D595F40DE049A39D00A8613019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B0CF4A-E05B-A447-AB10-271080DC6ABD}"/>
      </w:docPartPr>
      <w:docPartBody>
        <w:p w:rsidR="00000000" w:rsidRDefault="008E1D99" w:rsidP="008E1D99">
          <w:pPr>
            <w:pStyle w:val="CC73D595F40DE049A39D00A8613019F1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57841640E8D854CB41F794C1590CC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7AC2CB-9F7B-4548-A7F6-8B20B2EAD391}"/>
      </w:docPartPr>
      <w:docPartBody>
        <w:p w:rsidR="00000000" w:rsidRDefault="008E1D99" w:rsidP="008E1D99">
          <w:pPr>
            <w:pStyle w:val="157841640E8D854CB41F794C1590CCD7"/>
          </w:pPr>
          <w:r w:rsidRPr="00333CD3">
            <w:t>Job Title</w:t>
          </w:r>
        </w:p>
      </w:docPartBody>
    </w:docPart>
    <w:docPart>
      <w:docPartPr>
        <w:name w:val="B59225C9E8A2E940A27BE3F726BA74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64F2F4-1ABE-FA47-9777-EC1A131CF0EA}"/>
      </w:docPartPr>
      <w:docPartBody>
        <w:p w:rsidR="00000000" w:rsidRDefault="008E1D99" w:rsidP="008E1D99">
          <w:pPr>
            <w:pStyle w:val="B59225C9E8A2E940A27BE3F726BA743B"/>
          </w:pPr>
          <w:r w:rsidRPr="00333CD3">
            <w:t>Company</w:t>
          </w:r>
        </w:p>
      </w:docPartBody>
    </w:docPart>
    <w:docPart>
      <w:docPartPr>
        <w:name w:val="E0401BF07AE7E945A4D6122B0ACA00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94DEBF-7913-CF47-8E9A-259ED2D46001}"/>
      </w:docPartPr>
      <w:docPartBody>
        <w:p w:rsidR="00000000" w:rsidRDefault="008E1D99" w:rsidP="008E1D99">
          <w:pPr>
            <w:pStyle w:val="E0401BF07AE7E945A4D6122B0ACA0073"/>
          </w:pPr>
          <w:r w:rsidRPr="00333CD3">
            <w:t>Dates From – To</w:t>
          </w:r>
        </w:p>
      </w:docPartBody>
    </w:docPart>
    <w:docPart>
      <w:docPartPr>
        <w:name w:val="D2771E48FE4B954FB8162AD346D8CF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DC5750-A6B7-1247-9A67-CBFB7BACC699}"/>
      </w:docPartPr>
      <w:docPartBody>
        <w:p w:rsidR="00000000" w:rsidRDefault="008E1D99" w:rsidP="008E1D99">
          <w:pPr>
            <w:pStyle w:val="D2771E48FE4B954FB8162AD346D8CF5D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83FD3CBD8F3664080F86426F3A138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8B0B9A-0CDE-CA4E-8F33-326F0EF56E77}"/>
      </w:docPartPr>
      <w:docPartBody>
        <w:p w:rsidR="00000000" w:rsidRDefault="008E1D99" w:rsidP="008E1D99">
          <w:pPr>
            <w:pStyle w:val="183FD3CBD8F3664080F86426F3A138C9"/>
          </w:pPr>
          <w:r w:rsidRPr="00333CD3">
            <w:t>Education</w:t>
          </w:r>
        </w:p>
      </w:docPartBody>
    </w:docPart>
    <w:docPart>
      <w:docPartPr>
        <w:name w:val="A1E66737CB27474D86AAA08088F022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64BF1-DA0A-644C-A01F-16B2B071F59E}"/>
      </w:docPartPr>
      <w:docPartBody>
        <w:p w:rsidR="00000000" w:rsidRDefault="008E1D99" w:rsidP="008E1D99">
          <w:pPr>
            <w:pStyle w:val="A1E66737CB27474D86AAA08088F0220C"/>
          </w:pPr>
          <w:r w:rsidRPr="00333CD3">
            <w:t>Degree</w:t>
          </w:r>
        </w:p>
      </w:docPartBody>
    </w:docPart>
    <w:docPart>
      <w:docPartPr>
        <w:name w:val="1AECE2AD5E173D49BFAD6B730C4045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D35081-3DBA-F64D-98A5-8A68FC88A4B0}"/>
      </w:docPartPr>
      <w:docPartBody>
        <w:p w:rsidR="00000000" w:rsidRDefault="008E1D99" w:rsidP="008E1D99">
          <w:pPr>
            <w:pStyle w:val="1AECE2AD5E173D49BFAD6B730C4045D9"/>
          </w:pPr>
          <w:r w:rsidRPr="00333CD3">
            <w:t>Date Earned</w:t>
          </w:r>
        </w:p>
      </w:docPartBody>
    </w:docPart>
    <w:docPart>
      <w:docPartPr>
        <w:name w:val="1E5E8B2975DA744388C2D2B9F43F58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2537B-AC25-244E-BE8A-07981E29736C}"/>
      </w:docPartPr>
      <w:docPartBody>
        <w:p w:rsidR="00000000" w:rsidRDefault="008E1D99" w:rsidP="008E1D99">
          <w:pPr>
            <w:pStyle w:val="1E5E8B2975DA744388C2D2B9F43F58D2"/>
          </w:pPr>
          <w:r w:rsidRPr="00333CD3">
            <w:t>School</w:t>
          </w:r>
        </w:p>
      </w:docPartBody>
    </w:docPart>
    <w:docPart>
      <w:docPartPr>
        <w:name w:val="1CEB15A9763E464CA6CC059DC29D29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D8EC9E-1844-AC40-84AD-C0DEC2FF9ED2}"/>
      </w:docPartPr>
      <w:docPartBody>
        <w:p w:rsidR="00000000" w:rsidRDefault="008E1D99" w:rsidP="008E1D99">
          <w:pPr>
            <w:pStyle w:val="1CEB15A9763E464CA6CC059DC29D29F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6D14FCF8CB7FD4884D59600C5821A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6C4D12-2E9C-B14B-960F-8CB4B65C55E1}"/>
      </w:docPartPr>
      <w:docPartBody>
        <w:p w:rsidR="00000000" w:rsidRDefault="008E1D99" w:rsidP="008E1D99">
          <w:pPr>
            <w:pStyle w:val="56D14FCF8CB7FD4884D59600C5821A87"/>
          </w:pPr>
          <w:r w:rsidRPr="00333CD3">
            <w:t>Degree</w:t>
          </w:r>
        </w:p>
      </w:docPartBody>
    </w:docPart>
    <w:docPart>
      <w:docPartPr>
        <w:name w:val="C9F127A89325A8419CD334377AA29A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CA5CDE-9B4C-9845-9D5D-DBCAA87ED693}"/>
      </w:docPartPr>
      <w:docPartBody>
        <w:p w:rsidR="00000000" w:rsidRDefault="008E1D99" w:rsidP="008E1D99">
          <w:pPr>
            <w:pStyle w:val="C9F127A89325A8419CD334377AA29AF3"/>
          </w:pPr>
          <w:r w:rsidRPr="00333CD3">
            <w:t>Date Earned</w:t>
          </w:r>
        </w:p>
      </w:docPartBody>
    </w:docPart>
    <w:docPart>
      <w:docPartPr>
        <w:name w:val="2C6FCF56A747E54684130B192C606B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2C7B2A-1AA1-D444-8222-21590A151256}"/>
      </w:docPartPr>
      <w:docPartBody>
        <w:p w:rsidR="00000000" w:rsidRDefault="008E1D99" w:rsidP="008E1D99">
          <w:pPr>
            <w:pStyle w:val="2C6FCF56A747E54684130B192C606B12"/>
          </w:pPr>
          <w:r w:rsidRPr="00333CD3">
            <w:t>School</w:t>
          </w:r>
        </w:p>
      </w:docPartBody>
    </w:docPart>
    <w:docPart>
      <w:docPartPr>
        <w:name w:val="D11F3B39BC2B8848983A3CF291C657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38FF6C-3DF0-F349-9148-6956919C31E1}"/>
      </w:docPartPr>
      <w:docPartBody>
        <w:p w:rsidR="00000000" w:rsidRDefault="008E1D99" w:rsidP="008E1D99">
          <w:pPr>
            <w:pStyle w:val="D11F3B39BC2B8848983A3CF291C6573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1DCF8CA9721154AB353B39013B1D1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D82E1D-31E8-1D43-BEF0-35B56FBFEE06}"/>
      </w:docPartPr>
      <w:docPartBody>
        <w:p w:rsidR="00000000" w:rsidRDefault="008E1D99" w:rsidP="008E1D99">
          <w:pPr>
            <w:pStyle w:val="A1DCF8CA9721154AB353B39013B1D15C"/>
          </w:pPr>
          <w:r w:rsidRPr="00333CD3">
            <w:t>Volunteer Experience or Leadership</w:t>
          </w:r>
        </w:p>
      </w:docPartBody>
    </w:docPart>
    <w:docPart>
      <w:docPartPr>
        <w:name w:val="12520BD0855F854E80E83D437CAB39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4D5DF-4E35-C742-B54E-4309C3E39CA4}"/>
      </w:docPartPr>
      <w:docPartBody>
        <w:p w:rsidR="00000000" w:rsidRDefault="008E1D99" w:rsidP="008E1D99">
          <w:pPr>
            <w:pStyle w:val="12520BD0855F854E80E83D437CAB3976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D1CBF2DC88D79E47850753632AC239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86EEAD-53D1-A04E-9A2C-182C51A9511D}"/>
      </w:docPartPr>
      <w:docPartBody>
        <w:p w:rsidR="00000000" w:rsidRDefault="008E1D99" w:rsidP="008E1D99">
          <w:pPr>
            <w:pStyle w:val="D1CBF2DC88D79E47850753632AC2395B"/>
          </w:pPr>
          <w:r w:rsidRPr="00333CD3">
            <w:t>YN</w:t>
          </w:r>
        </w:p>
      </w:docPartBody>
    </w:docPart>
    <w:docPart>
      <w:docPartPr>
        <w:name w:val="8C99186CBD5EDA4FBEC1C8506E65C3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57548F-0F34-0F46-AF24-C419754CF979}"/>
      </w:docPartPr>
      <w:docPartBody>
        <w:p w:rsidR="00000000" w:rsidRDefault="008E1D99" w:rsidP="008E1D99">
          <w:pPr>
            <w:pStyle w:val="8C99186CBD5EDA4FBEC1C8506E65C359"/>
          </w:pPr>
          <w:r>
            <w:t>Objective</w:t>
          </w:r>
        </w:p>
      </w:docPartBody>
    </w:docPart>
    <w:docPart>
      <w:docPartPr>
        <w:name w:val="AEAC6F857BB15D4FABFA8EC1EA8D0A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F91996-309F-F94A-8315-C9E7D75C1B39}"/>
      </w:docPartPr>
      <w:docPartBody>
        <w:p w:rsidR="00000000" w:rsidRDefault="008E1D99" w:rsidP="008E1D99">
          <w:pPr>
            <w:pStyle w:val="AEAC6F857BB15D4FABFA8EC1EA8D0AB3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B6D6B8A05DA8E040B78CA307CA590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A4DABB-ADA7-C646-85C2-FF4C49972ACC}"/>
      </w:docPartPr>
      <w:docPartBody>
        <w:p w:rsidR="00000000" w:rsidRDefault="008E1D99" w:rsidP="008E1D99">
          <w:pPr>
            <w:pStyle w:val="B6D6B8A05DA8E040B78CA307CA5903E6"/>
          </w:pPr>
          <w:r w:rsidRPr="00333CD3">
            <w:t>Skills</w:t>
          </w:r>
        </w:p>
      </w:docPartBody>
    </w:docPart>
    <w:docPart>
      <w:docPartPr>
        <w:name w:val="DB045C4ACCBC25458C6B9DF1B6CBED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079E9A-1ED0-6A40-8F5C-AA08129C0436}"/>
      </w:docPartPr>
      <w:docPartBody>
        <w:p w:rsidR="00000000" w:rsidRDefault="008E1D99" w:rsidP="008E1D99">
          <w:pPr>
            <w:pStyle w:val="DB045C4ACCBC25458C6B9DF1B6CBED2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4C5A155CFA75AB4B92BD9826726633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B4AC35-716E-1A4C-AAC2-97B7F4BF001B}"/>
      </w:docPartPr>
      <w:docPartBody>
        <w:p w:rsidR="00000000" w:rsidRDefault="008E1D99" w:rsidP="008E1D99">
          <w:pPr>
            <w:pStyle w:val="4C5A155CFA75AB4B92BD9826726633BF"/>
          </w:pPr>
          <w:r>
            <w:t>Your Name</w:t>
          </w:r>
        </w:p>
      </w:docPartBody>
    </w:docPart>
    <w:docPart>
      <w:docPartPr>
        <w:name w:val="3AE7A03ACDF09D4D8C2A25456DB539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AF9794-E5CB-FE42-8A80-708A7B801FC8}"/>
      </w:docPartPr>
      <w:docPartBody>
        <w:p w:rsidR="00000000" w:rsidRDefault="008E1D99" w:rsidP="008E1D99">
          <w:pPr>
            <w:pStyle w:val="3AE7A03ACDF09D4D8C2A25456DB539C1"/>
          </w:pPr>
          <w:r>
            <w:t>Profession or Industry</w:t>
          </w:r>
        </w:p>
      </w:docPartBody>
    </w:docPart>
    <w:docPart>
      <w:docPartPr>
        <w:name w:val="88F6039F82C0E1418A32869A63DF51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8CF6E5-D7DD-E240-B551-B8831A8FCE6E}"/>
      </w:docPartPr>
      <w:docPartBody>
        <w:p w:rsidR="00000000" w:rsidRDefault="008E1D99" w:rsidP="008E1D99">
          <w:pPr>
            <w:pStyle w:val="88F6039F82C0E1418A32869A63DF513F"/>
          </w:pPr>
          <w:r w:rsidRPr="00333CD3">
            <w:t>Link to other online properties: Portfolio/Website/Blog</w:t>
          </w:r>
        </w:p>
      </w:docPartBody>
    </w:docPart>
    <w:docPart>
      <w:docPartPr>
        <w:name w:val="0EE1878ECD78104E99CCC4D16F9D43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0AB747-0740-A843-8658-21E98AEFAC65}"/>
      </w:docPartPr>
      <w:docPartBody>
        <w:p w:rsidR="00000000" w:rsidRDefault="008E1D99" w:rsidP="008E1D99">
          <w:pPr>
            <w:pStyle w:val="0EE1878ECD78104E99CCC4D16F9D43C0"/>
          </w:pPr>
          <w:r w:rsidRPr="00333CD3">
            <w:t>Experience</w:t>
          </w:r>
        </w:p>
      </w:docPartBody>
    </w:docPart>
    <w:docPart>
      <w:docPartPr>
        <w:name w:val="0093098ECAB9ED4EAEEA2FD9226A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343E71-917C-3347-8E08-7AAFABAD24B2}"/>
      </w:docPartPr>
      <w:docPartBody>
        <w:p w:rsidR="00000000" w:rsidRDefault="008E1D99" w:rsidP="008E1D99">
          <w:pPr>
            <w:pStyle w:val="0093098ECAB9ED4EAEEA2FD9226A36D6"/>
          </w:pPr>
          <w:r w:rsidRPr="00333CD3">
            <w:t>Job Title</w:t>
          </w:r>
        </w:p>
      </w:docPartBody>
    </w:docPart>
    <w:docPart>
      <w:docPartPr>
        <w:name w:val="98555D002ACA8C428150518736B950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BD7F04-78B4-1643-A00A-79727AD0A63B}"/>
      </w:docPartPr>
      <w:docPartBody>
        <w:p w:rsidR="00000000" w:rsidRDefault="008E1D99" w:rsidP="008E1D99">
          <w:pPr>
            <w:pStyle w:val="98555D002ACA8C428150518736B950D6"/>
          </w:pPr>
          <w:r w:rsidRPr="00333CD3">
            <w:t>Company</w:t>
          </w:r>
        </w:p>
      </w:docPartBody>
    </w:docPart>
    <w:docPart>
      <w:docPartPr>
        <w:name w:val="476D2BE83C1DC84CB30CD47EB33EFC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9BB7D-8392-C64C-BE7C-0828A414BE75}"/>
      </w:docPartPr>
      <w:docPartBody>
        <w:p w:rsidR="00000000" w:rsidRDefault="008E1D99" w:rsidP="008E1D99">
          <w:pPr>
            <w:pStyle w:val="476D2BE83C1DC84CB30CD47EB33EFC91"/>
          </w:pPr>
          <w:r w:rsidRPr="00333CD3">
            <w:t>Dates From – To</w:t>
          </w:r>
        </w:p>
      </w:docPartBody>
    </w:docPart>
    <w:docPart>
      <w:docPartPr>
        <w:name w:val="A1B6DDCFE7E734478D6E6BCB8FF1EB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A1B036-6062-F44E-A3A7-1E07113FD733}"/>
      </w:docPartPr>
      <w:docPartBody>
        <w:p w:rsidR="00000000" w:rsidRDefault="008E1D99" w:rsidP="008E1D99">
          <w:pPr>
            <w:pStyle w:val="A1B6DDCFE7E734478D6E6BCB8FF1EB3C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96CB79C178A1E54B949731C378685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1D8135-44C7-ED4A-B99E-8E8F49BFFE42}"/>
      </w:docPartPr>
      <w:docPartBody>
        <w:p w:rsidR="00000000" w:rsidRDefault="008E1D99" w:rsidP="008E1D99">
          <w:pPr>
            <w:pStyle w:val="96CB79C178A1E54B949731C3786852E1"/>
          </w:pPr>
          <w:r w:rsidRPr="00333CD3">
            <w:t>Job Title</w:t>
          </w:r>
        </w:p>
      </w:docPartBody>
    </w:docPart>
    <w:docPart>
      <w:docPartPr>
        <w:name w:val="D57A5122C6866F4596A2065AC3677F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CC7433-4288-0A4A-9062-F90DD0B66FB8}"/>
      </w:docPartPr>
      <w:docPartBody>
        <w:p w:rsidR="00000000" w:rsidRDefault="008E1D99" w:rsidP="008E1D99">
          <w:pPr>
            <w:pStyle w:val="D57A5122C6866F4596A2065AC3677FFE"/>
          </w:pPr>
          <w:r w:rsidRPr="00333CD3">
            <w:t>Company</w:t>
          </w:r>
        </w:p>
      </w:docPartBody>
    </w:docPart>
    <w:docPart>
      <w:docPartPr>
        <w:name w:val="34C50750ADD0284EBC52981B08B9A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760311-694B-B54F-9E8E-CBC85CAFAFB0}"/>
      </w:docPartPr>
      <w:docPartBody>
        <w:p w:rsidR="00000000" w:rsidRDefault="008E1D99" w:rsidP="008E1D99">
          <w:pPr>
            <w:pStyle w:val="34C50750ADD0284EBC52981B08B9AE72"/>
          </w:pPr>
          <w:r w:rsidRPr="00333CD3">
            <w:t>Dates From – To</w:t>
          </w:r>
        </w:p>
      </w:docPartBody>
    </w:docPart>
    <w:docPart>
      <w:docPartPr>
        <w:name w:val="58BAECB5BE63984B9A58249F7C1499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816D56-ED29-1C42-826E-51D33983514A}"/>
      </w:docPartPr>
      <w:docPartBody>
        <w:p w:rsidR="00000000" w:rsidRDefault="008E1D99" w:rsidP="008E1D99">
          <w:pPr>
            <w:pStyle w:val="58BAECB5BE63984B9A58249F7C14998C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5A9A9FA4391C34ABF1D44748E5A3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18F9D-1965-AA43-A9FE-B59576D2A342}"/>
      </w:docPartPr>
      <w:docPartBody>
        <w:p w:rsidR="00000000" w:rsidRDefault="008E1D99" w:rsidP="008E1D99">
          <w:pPr>
            <w:pStyle w:val="85A9A9FA4391C34ABF1D44748E5A3F4E"/>
          </w:pPr>
          <w:r w:rsidRPr="00333CD3">
            <w:t>Education</w:t>
          </w:r>
        </w:p>
      </w:docPartBody>
    </w:docPart>
    <w:docPart>
      <w:docPartPr>
        <w:name w:val="BCCEBD0F3479234FBDE2319EAEFBE4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B732FD-57EB-E14F-AF8D-C9B4E76E93D0}"/>
      </w:docPartPr>
      <w:docPartBody>
        <w:p w:rsidR="00000000" w:rsidRDefault="008E1D99" w:rsidP="008E1D99">
          <w:pPr>
            <w:pStyle w:val="BCCEBD0F3479234FBDE2319EAEFBE4FA"/>
          </w:pPr>
          <w:r w:rsidRPr="00333CD3">
            <w:t>Degree</w:t>
          </w:r>
        </w:p>
      </w:docPartBody>
    </w:docPart>
    <w:docPart>
      <w:docPartPr>
        <w:name w:val="8329CFD568873B4D939DDF02F2D6D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8C8B8D-C07C-3740-915F-139CD59EB8F7}"/>
      </w:docPartPr>
      <w:docPartBody>
        <w:p w:rsidR="00000000" w:rsidRDefault="008E1D99" w:rsidP="008E1D99">
          <w:pPr>
            <w:pStyle w:val="8329CFD568873B4D939DDF02F2D6D6C3"/>
          </w:pPr>
          <w:r w:rsidRPr="00333CD3">
            <w:t>Date Earned</w:t>
          </w:r>
        </w:p>
      </w:docPartBody>
    </w:docPart>
    <w:docPart>
      <w:docPartPr>
        <w:name w:val="2F2D50A17F900D45B71FE8E6046FCE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CEF08F-543F-9E4B-A290-2DD82E256984}"/>
      </w:docPartPr>
      <w:docPartBody>
        <w:p w:rsidR="00000000" w:rsidRDefault="008E1D99" w:rsidP="008E1D99">
          <w:pPr>
            <w:pStyle w:val="2F2D50A17F900D45B71FE8E6046FCEBD"/>
          </w:pPr>
          <w:r w:rsidRPr="00333CD3">
            <w:t>School</w:t>
          </w:r>
        </w:p>
      </w:docPartBody>
    </w:docPart>
    <w:docPart>
      <w:docPartPr>
        <w:name w:val="DE1E87AFDA793E459C849882461C62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B62292-8F93-3142-983B-4FA821C30A71}"/>
      </w:docPartPr>
      <w:docPartBody>
        <w:p w:rsidR="00000000" w:rsidRDefault="008E1D99" w:rsidP="008E1D99">
          <w:pPr>
            <w:pStyle w:val="DE1E87AFDA793E459C849882461C6282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FC3CD9F34B2D60458A5CD7DD014EA1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324385-D8A1-664A-9CC1-0EEA89D97A2E}"/>
      </w:docPartPr>
      <w:docPartBody>
        <w:p w:rsidR="00000000" w:rsidRDefault="008E1D99" w:rsidP="008E1D99">
          <w:pPr>
            <w:pStyle w:val="FC3CD9F34B2D60458A5CD7DD014EA1E9"/>
          </w:pPr>
          <w:r w:rsidRPr="00333CD3">
            <w:t>Degree</w:t>
          </w:r>
        </w:p>
      </w:docPartBody>
    </w:docPart>
    <w:docPart>
      <w:docPartPr>
        <w:name w:val="A953F4D2ABBCAA44B4A214FD6A051A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B46676-0AAA-604F-BB32-B27A683516CA}"/>
      </w:docPartPr>
      <w:docPartBody>
        <w:p w:rsidR="00000000" w:rsidRDefault="008E1D99" w:rsidP="008E1D99">
          <w:pPr>
            <w:pStyle w:val="A953F4D2ABBCAA44B4A214FD6A051AB9"/>
          </w:pPr>
          <w:r w:rsidRPr="00333CD3">
            <w:t>Date Earned</w:t>
          </w:r>
        </w:p>
      </w:docPartBody>
    </w:docPart>
    <w:docPart>
      <w:docPartPr>
        <w:name w:val="9D77BB6F8497D5418F3BA185784D6A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6D831-AE5A-8B4B-A3DD-97B4E35BBC22}"/>
      </w:docPartPr>
      <w:docPartBody>
        <w:p w:rsidR="00000000" w:rsidRDefault="008E1D99" w:rsidP="008E1D99">
          <w:pPr>
            <w:pStyle w:val="9D77BB6F8497D5418F3BA185784D6A1E"/>
          </w:pPr>
          <w:r w:rsidRPr="00333CD3">
            <w:t>School</w:t>
          </w:r>
        </w:p>
      </w:docPartBody>
    </w:docPart>
    <w:docPart>
      <w:docPartPr>
        <w:name w:val="8F8061FF0A6B1240858906A199B83D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C9A0F1-96DB-094B-BC35-9E8B5C29AD65}"/>
      </w:docPartPr>
      <w:docPartBody>
        <w:p w:rsidR="00000000" w:rsidRDefault="008E1D99" w:rsidP="008E1D99">
          <w:pPr>
            <w:pStyle w:val="8F8061FF0A6B1240858906A199B83DB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462E7233FB77384FAA659448690D10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0EF909-CC67-FF4D-9FA0-8E7925072B6E}"/>
      </w:docPartPr>
      <w:docPartBody>
        <w:p w:rsidR="00000000" w:rsidRDefault="008E1D99" w:rsidP="008E1D99">
          <w:pPr>
            <w:pStyle w:val="462E7233FB77384FAA659448690D107D"/>
          </w:pPr>
          <w:r w:rsidRPr="00333CD3">
            <w:t>Volunteer Experience or Leadership</w:t>
          </w:r>
        </w:p>
      </w:docPartBody>
    </w:docPart>
    <w:docPart>
      <w:docPartPr>
        <w:name w:val="493CCDA93F809B45ABFF8D5184D74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C7334-BC8C-C54C-A1BA-E1C934FD846F}"/>
      </w:docPartPr>
      <w:docPartBody>
        <w:p w:rsidR="00000000" w:rsidRDefault="008E1D99" w:rsidP="008E1D99">
          <w:pPr>
            <w:pStyle w:val="493CCDA93F809B45ABFF8D5184D745F8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C2A1AA8C170EF48806CFF5A5AF3CF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38FD75-DDC6-4045-A046-0F16B1374F89}"/>
      </w:docPartPr>
      <w:docPartBody>
        <w:p w:rsidR="00000000" w:rsidRDefault="008E1D99" w:rsidP="008E1D99">
          <w:pPr>
            <w:pStyle w:val="3C2A1AA8C170EF48806CFF5A5AF3CF59"/>
          </w:pPr>
          <w:r w:rsidRPr="00333CD3">
            <w:t>YN</w:t>
          </w:r>
        </w:p>
      </w:docPartBody>
    </w:docPart>
    <w:docPart>
      <w:docPartPr>
        <w:name w:val="DB695C0649247643B7B60CB226E87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E1DDDA-3453-2641-97C9-4B525CD0B6D2}"/>
      </w:docPartPr>
      <w:docPartBody>
        <w:p w:rsidR="00000000" w:rsidRDefault="008E1D99" w:rsidP="008E1D99">
          <w:pPr>
            <w:pStyle w:val="DB695C0649247643B7B60CB226E87462"/>
          </w:pPr>
          <w:r>
            <w:t>Objective</w:t>
          </w:r>
        </w:p>
      </w:docPartBody>
    </w:docPart>
    <w:docPart>
      <w:docPartPr>
        <w:name w:val="FA9682FA43096842A9DC0F21707527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717449-9B8E-9B4C-B9E0-1A3436DD22BE}"/>
      </w:docPartPr>
      <w:docPartBody>
        <w:p w:rsidR="00000000" w:rsidRDefault="008E1D99" w:rsidP="008E1D99">
          <w:pPr>
            <w:pStyle w:val="FA9682FA43096842A9DC0F21707527D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247048DC60A9AC448E5CCA698FDFC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59A5D-A8EF-E14D-A2E8-FF67C931D532}"/>
      </w:docPartPr>
      <w:docPartBody>
        <w:p w:rsidR="00000000" w:rsidRDefault="008E1D99" w:rsidP="008E1D99">
          <w:pPr>
            <w:pStyle w:val="247048DC60A9AC448E5CCA698FDFC0E6"/>
          </w:pPr>
          <w:r w:rsidRPr="00333CD3">
            <w:t>Skills</w:t>
          </w:r>
        </w:p>
      </w:docPartBody>
    </w:docPart>
    <w:docPart>
      <w:docPartPr>
        <w:name w:val="32CA79DF5EE81D4A873EC7D851C64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623180-0F5D-ED43-B087-570B5EAED965}"/>
      </w:docPartPr>
      <w:docPartBody>
        <w:p w:rsidR="00000000" w:rsidRDefault="008E1D99" w:rsidP="008E1D99">
          <w:pPr>
            <w:pStyle w:val="32CA79DF5EE81D4A873EC7D851C64289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20DA4D6CF9BE84AB217F8259E434D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EFA597-6396-034C-AF81-0A4A7245EC3B}"/>
      </w:docPartPr>
      <w:docPartBody>
        <w:p w:rsidR="00000000" w:rsidRDefault="008E1D99" w:rsidP="008E1D99">
          <w:pPr>
            <w:pStyle w:val="620DA4D6CF9BE84AB217F8259E434D0F"/>
          </w:pPr>
          <w:r>
            <w:t>Your Name</w:t>
          </w:r>
        </w:p>
      </w:docPartBody>
    </w:docPart>
    <w:docPart>
      <w:docPartPr>
        <w:name w:val="22D37E8DA0028B47B84E757114BCF6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518C27-BD2E-5245-B64A-4267C55A9296}"/>
      </w:docPartPr>
      <w:docPartBody>
        <w:p w:rsidR="00000000" w:rsidRDefault="008E1D99" w:rsidP="008E1D99">
          <w:pPr>
            <w:pStyle w:val="22D37E8DA0028B47B84E757114BCF6BB"/>
          </w:pPr>
          <w:r>
            <w:t>Profession or Industry</w:t>
          </w:r>
        </w:p>
      </w:docPartBody>
    </w:docPart>
    <w:docPart>
      <w:docPartPr>
        <w:name w:val="1C2D3C28CBEE3C438490A52CB6ACA5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852325-ADA4-C948-834A-EC01780DF8F7}"/>
      </w:docPartPr>
      <w:docPartBody>
        <w:p w:rsidR="00000000" w:rsidRDefault="008E1D99" w:rsidP="008E1D99">
          <w:pPr>
            <w:pStyle w:val="1C2D3C28CBEE3C438490A52CB6ACA50F"/>
          </w:pPr>
          <w:r w:rsidRPr="00333CD3">
            <w:t>Link to other online properties: Portfolio/Website/Blog</w:t>
          </w:r>
        </w:p>
      </w:docPartBody>
    </w:docPart>
    <w:docPart>
      <w:docPartPr>
        <w:name w:val="F369EF39602A6C47856CBC4EB4C19C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E62E31-CD37-BD44-B2E1-C05EDD5B9232}"/>
      </w:docPartPr>
      <w:docPartBody>
        <w:p w:rsidR="00000000" w:rsidRDefault="008E1D99" w:rsidP="008E1D99">
          <w:pPr>
            <w:pStyle w:val="F369EF39602A6C47856CBC4EB4C19CE4"/>
          </w:pPr>
          <w:r w:rsidRPr="00333CD3">
            <w:t>Experience</w:t>
          </w:r>
        </w:p>
      </w:docPartBody>
    </w:docPart>
    <w:docPart>
      <w:docPartPr>
        <w:name w:val="48298F8746E1A34993EF63A127AB17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3071E5-3759-DD40-A952-456091BF4241}"/>
      </w:docPartPr>
      <w:docPartBody>
        <w:p w:rsidR="00000000" w:rsidRDefault="008E1D99" w:rsidP="008E1D99">
          <w:pPr>
            <w:pStyle w:val="48298F8746E1A34993EF63A127AB17AC"/>
          </w:pPr>
          <w:r w:rsidRPr="00333CD3">
            <w:t>Job Title</w:t>
          </w:r>
        </w:p>
      </w:docPartBody>
    </w:docPart>
    <w:docPart>
      <w:docPartPr>
        <w:name w:val="A7B7DA8DBD2F9044888B716177A0B5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506ACA-2ED7-154D-828C-76B10B19FD8A}"/>
      </w:docPartPr>
      <w:docPartBody>
        <w:p w:rsidR="00000000" w:rsidRDefault="008E1D99" w:rsidP="008E1D99">
          <w:pPr>
            <w:pStyle w:val="A7B7DA8DBD2F9044888B716177A0B57E"/>
          </w:pPr>
          <w:r w:rsidRPr="00333CD3">
            <w:t>Company</w:t>
          </w:r>
        </w:p>
      </w:docPartBody>
    </w:docPart>
    <w:docPart>
      <w:docPartPr>
        <w:name w:val="A19B170473DF3847ACCB9B69957C0B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B7B78F-7DDF-E948-81BB-F3DA4DED2346}"/>
      </w:docPartPr>
      <w:docPartBody>
        <w:p w:rsidR="00000000" w:rsidRDefault="008E1D99" w:rsidP="008E1D99">
          <w:pPr>
            <w:pStyle w:val="A19B170473DF3847ACCB9B69957C0BDB"/>
          </w:pPr>
          <w:r w:rsidRPr="00333CD3">
            <w:t>Dates From – To</w:t>
          </w:r>
        </w:p>
      </w:docPartBody>
    </w:docPart>
    <w:docPart>
      <w:docPartPr>
        <w:name w:val="832F601ABD6921449CE8B3A054038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41D9FD-ECBA-2B4C-9C85-F4682E822A07}"/>
      </w:docPartPr>
      <w:docPartBody>
        <w:p w:rsidR="00000000" w:rsidRDefault="008E1D99" w:rsidP="008E1D99">
          <w:pPr>
            <w:pStyle w:val="832F601ABD6921449CE8B3A054038242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8B5803E35A9B5418F4EF3A422E60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CDA8BE-6175-A54A-AF10-4C0555E1A438}"/>
      </w:docPartPr>
      <w:docPartBody>
        <w:p w:rsidR="00000000" w:rsidRDefault="008E1D99" w:rsidP="008E1D99">
          <w:pPr>
            <w:pStyle w:val="A8B5803E35A9B5418F4EF3A422E60B35"/>
          </w:pPr>
          <w:r w:rsidRPr="00333CD3">
            <w:t>Job Title</w:t>
          </w:r>
        </w:p>
      </w:docPartBody>
    </w:docPart>
    <w:docPart>
      <w:docPartPr>
        <w:name w:val="28D4B096D50F3D498076EDA54D1ECF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0675-A2E9-DC46-9497-EB6906375434}"/>
      </w:docPartPr>
      <w:docPartBody>
        <w:p w:rsidR="00000000" w:rsidRDefault="008E1D99" w:rsidP="008E1D99">
          <w:pPr>
            <w:pStyle w:val="28D4B096D50F3D498076EDA54D1ECF7C"/>
          </w:pPr>
          <w:r w:rsidRPr="00333CD3">
            <w:t>Company</w:t>
          </w:r>
        </w:p>
      </w:docPartBody>
    </w:docPart>
    <w:docPart>
      <w:docPartPr>
        <w:name w:val="463A41D4CB098544AD4CFB3FFB94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5C898-32B8-5143-A930-3F8C83F8E25C}"/>
      </w:docPartPr>
      <w:docPartBody>
        <w:p w:rsidR="00000000" w:rsidRDefault="008E1D99" w:rsidP="008E1D99">
          <w:pPr>
            <w:pStyle w:val="463A41D4CB098544AD4CFB3FFB949A12"/>
          </w:pPr>
          <w:r w:rsidRPr="00333CD3">
            <w:t>Dates From – To</w:t>
          </w:r>
        </w:p>
      </w:docPartBody>
    </w:docPart>
    <w:docPart>
      <w:docPartPr>
        <w:name w:val="7D9019119FD010429FD8029ABB4F2C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B4A2D-B377-164B-9D61-E3211E4543A5}"/>
      </w:docPartPr>
      <w:docPartBody>
        <w:p w:rsidR="00000000" w:rsidRDefault="008E1D99" w:rsidP="008E1D99">
          <w:pPr>
            <w:pStyle w:val="7D9019119FD010429FD8029ABB4F2C50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D8A2D2BC26877B4B8A5BE46268454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33E122-2F95-9B40-AF62-4883A1AB66F3}"/>
      </w:docPartPr>
      <w:docPartBody>
        <w:p w:rsidR="00000000" w:rsidRDefault="008E1D99" w:rsidP="008E1D99">
          <w:pPr>
            <w:pStyle w:val="D8A2D2BC26877B4B8A5BE46268454A16"/>
          </w:pPr>
          <w:r w:rsidRPr="00333CD3">
            <w:t>Education</w:t>
          </w:r>
        </w:p>
      </w:docPartBody>
    </w:docPart>
    <w:docPart>
      <w:docPartPr>
        <w:name w:val="DC96616AC8AFB644BCCD4730FCF5FA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8F20C1-3E87-954D-A14D-D54B8023925A}"/>
      </w:docPartPr>
      <w:docPartBody>
        <w:p w:rsidR="00000000" w:rsidRDefault="008E1D99" w:rsidP="008E1D99">
          <w:pPr>
            <w:pStyle w:val="DC96616AC8AFB644BCCD4730FCF5FA03"/>
          </w:pPr>
          <w:r w:rsidRPr="00333CD3">
            <w:t>Degree</w:t>
          </w:r>
        </w:p>
      </w:docPartBody>
    </w:docPart>
    <w:docPart>
      <w:docPartPr>
        <w:name w:val="C2FF082286F9CA4B8BCC94F1065273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3E919B-F6EB-424F-A47C-EFFCCA3B02FA}"/>
      </w:docPartPr>
      <w:docPartBody>
        <w:p w:rsidR="00000000" w:rsidRDefault="008E1D99" w:rsidP="008E1D99">
          <w:pPr>
            <w:pStyle w:val="C2FF082286F9CA4B8BCC94F1065273CA"/>
          </w:pPr>
          <w:r w:rsidRPr="00333CD3">
            <w:t>Date Earned</w:t>
          </w:r>
        </w:p>
      </w:docPartBody>
    </w:docPart>
    <w:docPart>
      <w:docPartPr>
        <w:name w:val="EB7AC5CBB718D84C8783DE19184B98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EF5998-FAC3-644D-96B3-92CA4B47E331}"/>
      </w:docPartPr>
      <w:docPartBody>
        <w:p w:rsidR="00000000" w:rsidRDefault="008E1D99" w:rsidP="008E1D99">
          <w:pPr>
            <w:pStyle w:val="EB7AC5CBB718D84C8783DE19184B98E5"/>
          </w:pPr>
          <w:r w:rsidRPr="00333CD3">
            <w:t>School</w:t>
          </w:r>
        </w:p>
      </w:docPartBody>
    </w:docPart>
    <w:docPart>
      <w:docPartPr>
        <w:name w:val="9911EA029A104F40B51E2449A8C47F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7627E7-C92E-8341-869A-CB1800312557}"/>
      </w:docPartPr>
      <w:docPartBody>
        <w:p w:rsidR="00000000" w:rsidRDefault="008E1D99" w:rsidP="008E1D99">
          <w:pPr>
            <w:pStyle w:val="9911EA029A104F40B51E2449A8C47F05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F246D8B193DE54288F8B440D56F02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A94E95-C85D-EE47-9B1F-45CF75CD8988}"/>
      </w:docPartPr>
      <w:docPartBody>
        <w:p w:rsidR="00000000" w:rsidRDefault="008E1D99" w:rsidP="008E1D99">
          <w:pPr>
            <w:pStyle w:val="5F246D8B193DE54288F8B440D56F0209"/>
          </w:pPr>
          <w:r w:rsidRPr="00333CD3">
            <w:t>Degree</w:t>
          </w:r>
        </w:p>
      </w:docPartBody>
    </w:docPart>
    <w:docPart>
      <w:docPartPr>
        <w:name w:val="E879170F73885A4D9A26FC77B6239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32562E-7FFF-1248-ADC1-A0613E5672F1}"/>
      </w:docPartPr>
      <w:docPartBody>
        <w:p w:rsidR="00000000" w:rsidRDefault="008E1D99" w:rsidP="008E1D99">
          <w:pPr>
            <w:pStyle w:val="E879170F73885A4D9A26FC77B6239E83"/>
          </w:pPr>
          <w:r w:rsidRPr="00333CD3">
            <w:t>Date Earned</w:t>
          </w:r>
        </w:p>
      </w:docPartBody>
    </w:docPart>
    <w:docPart>
      <w:docPartPr>
        <w:name w:val="6C2DA4955848D04FA951F7EB5181C1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5BBE13-0700-434A-AC60-4E6A58DF26B4}"/>
      </w:docPartPr>
      <w:docPartBody>
        <w:p w:rsidR="00000000" w:rsidRDefault="008E1D99" w:rsidP="008E1D99">
          <w:pPr>
            <w:pStyle w:val="6C2DA4955848D04FA951F7EB5181C14D"/>
          </w:pPr>
          <w:r w:rsidRPr="00333CD3">
            <w:t>School</w:t>
          </w:r>
        </w:p>
      </w:docPartBody>
    </w:docPart>
    <w:docPart>
      <w:docPartPr>
        <w:name w:val="39215D487327044F962C720EC489B8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5CA43-8F0D-7C44-BB92-5423F0AF61F5}"/>
      </w:docPartPr>
      <w:docPartBody>
        <w:p w:rsidR="00000000" w:rsidRDefault="008E1D99" w:rsidP="008E1D99">
          <w:pPr>
            <w:pStyle w:val="39215D487327044F962C720EC489B84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35513F5653E30843945D3A4B1C8AB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19BB8-82BF-A34C-9A62-6850706B9830}"/>
      </w:docPartPr>
      <w:docPartBody>
        <w:p w:rsidR="00000000" w:rsidRDefault="008E1D99" w:rsidP="008E1D99">
          <w:pPr>
            <w:pStyle w:val="35513F5653E30843945D3A4B1C8AB327"/>
          </w:pPr>
          <w:r w:rsidRPr="00333CD3">
            <w:t>Volunteer Experience or Leadership</w:t>
          </w:r>
        </w:p>
      </w:docPartBody>
    </w:docPart>
    <w:docPart>
      <w:docPartPr>
        <w:name w:val="454DBF510408C9428A03E53DB231B8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98EB5-46E0-0A40-9D8A-1E28AA058EB9}"/>
      </w:docPartPr>
      <w:docPartBody>
        <w:p w:rsidR="00000000" w:rsidRDefault="008E1D99" w:rsidP="008E1D99">
          <w:pPr>
            <w:pStyle w:val="454DBF510408C9428A03E53DB231B8E9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83BD9969E69B1A418440F29F7DE10C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C6493-B456-7C41-80C9-1E4362F3D52D}"/>
      </w:docPartPr>
      <w:docPartBody>
        <w:p w:rsidR="00000000" w:rsidRDefault="008E1D99" w:rsidP="008E1D99">
          <w:pPr>
            <w:pStyle w:val="83BD9969E69B1A418440F29F7DE10C32"/>
          </w:pPr>
          <w:r w:rsidRPr="00333CD3">
            <w:t>YN</w:t>
          </w:r>
        </w:p>
      </w:docPartBody>
    </w:docPart>
    <w:docPart>
      <w:docPartPr>
        <w:name w:val="CD95CB71FED4A04B99960EC72E196F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952752-D059-7F40-931A-77A7D8798E2F}"/>
      </w:docPartPr>
      <w:docPartBody>
        <w:p w:rsidR="00000000" w:rsidRDefault="008E1D99" w:rsidP="008E1D99">
          <w:pPr>
            <w:pStyle w:val="CD95CB71FED4A04B99960EC72E196F3F"/>
          </w:pPr>
          <w:r>
            <w:t>Objective</w:t>
          </w:r>
        </w:p>
      </w:docPartBody>
    </w:docPart>
    <w:docPart>
      <w:docPartPr>
        <w:name w:val="D57C98BF5FEC0D41BB66DA83F7D245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758A4-5EB2-2D40-ACF5-76DA33B467BB}"/>
      </w:docPartPr>
      <w:docPartBody>
        <w:p w:rsidR="00000000" w:rsidRDefault="008E1D99" w:rsidP="008E1D99">
          <w:pPr>
            <w:pStyle w:val="D57C98BF5FEC0D41BB66DA83F7D24501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E694E57E6381D4499EF5F82B9613EC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CBF00D-B578-124F-8EED-DCA7AE88A179}"/>
      </w:docPartPr>
      <w:docPartBody>
        <w:p w:rsidR="00000000" w:rsidRDefault="008E1D99" w:rsidP="008E1D99">
          <w:pPr>
            <w:pStyle w:val="E694E57E6381D4499EF5F82B9613EC34"/>
          </w:pPr>
          <w:r w:rsidRPr="00333CD3">
            <w:t>Skills</w:t>
          </w:r>
        </w:p>
      </w:docPartBody>
    </w:docPart>
    <w:docPart>
      <w:docPartPr>
        <w:name w:val="020E118699E78B449AD8CCF1F3DFAA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FF67D8-F4E6-DD4B-AA08-47C5410F1B4B}"/>
      </w:docPartPr>
      <w:docPartBody>
        <w:p w:rsidR="00000000" w:rsidRDefault="008E1D99" w:rsidP="008E1D99">
          <w:pPr>
            <w:pStyle w:val="020E118699E78B449AD8CCF1F3DFAA1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A7F227C8AF3A647B49587398377AB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60D3C5-0A46-6742-969C-21F5FEA44536}"/>
      </w:docPartPr>
      <w:docPartBody>
        <w:p w:rsidR="00000000" w:rsidRDefault="008E1D99" w:rsidP="008E1D99">
          <w:pPr>
            <w:pStyle w:val="6A7F227C8AF3A647B49587398377AB1C"/>
          </w:pPr>
          <w:r>
            <w:t>Your Name</w:t>
          </w:r>
        </w:p>
      </w:docPartBody>
    </w:docPart>
    <w:docPart>
      <w:docPartPr>
        <w:name w:val="A3C7B5325E0D164085828E5110DB9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1B4DD-024D-D940-B97D-A3D69F50AA42}"/>
      </w:docPartPr>
      <w:docPartBody>
        <w:p w:rsidR="00000000" w:rsidRDefault="008E1D99" w:rsidP="008E1D99">
          <w:pPr>
            <w:pStyle w:val="A3C7B5325E0D164085828E5110DB955D"/>
          </w:pPr>
          <w:r>
            <w:t>Profession or Industry</w:t>
          </w:r>
        </w:p>
      </w:docPartBody>
    </w:docPart>
    <w:docPart>
      <w:docPartPr>
        <w:name w:val="926370B59C976940A8A4B16D4C1601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9AB04F-795E-9C4D-B40E-B4B2D35197C6}"/>
      </w:docPartPr>
      <w:docPartBody>
        <w:p w:rsidR="00000000" w:rsidRDefault="008E1D99" w:rsidP="008E1D99">
          <w:pPr>
            <w:pStyle w:val="926370B59C976940A8A4B16D4C16017B"/>
          </w:pPr>
          <w:r w:rsidRPr="00333CD3">
            <w:t>Link to other online properties: Portfolio/Website/Blog</w:t>
          </w:r>
        </w:p>
      </w:docPartBody>
    </w:docPart>
    <w:docPart>
      <w:docPartPr>
        <w:name w:val="9C65A2267127D54BB4EA28E7D3646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98B79-B114-4B4B-96E4-CD95BAA49F6D}"/>
      </w:docPartPr>
      <w:docPartBody>
        <w:p w:rsidR="00000000" w:rsidRDefault="008E1D99" w:rsidP="008E1D99">
          <w:pPr>
            <w:pStyle w:val="9C65A2267127D54BB4EA28E7D36466C3"/>
          </w:pPr>
          <w:r w:rsidRPr="00333CD3">
            <w:t>Experience</w:t>
          </w:r>
        </w:p>
      </w:docPartBody>
    </w:docPart>
    <w:docPart>
      <w:docPartPr>
        <w:name w:val="A22C7EF9CE32DE439322BE34B0F8CC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B9505-1249-BD4A-929F-95D6B60327F1}"/>
      </w:docPartPr>
      <w:docPartBody>
        <w:p w:rsidR="00000000" w:rsidRDefault="008E1D99" w:rsidP="008E1D99">
          <w:pPr>
            <w:pStyle w:val="A22C7EF9CE32DE439322BE34B0F8CCD6"/>
          </w:pPr>
          <w:r w:rsidRPr="00333CD3">
            <w:t>Job Title</w:t>
          </w:r>
        </w:p>
      </w:docPartBody>
    </w:docPart>
    <w:docPart>
      <w:docPartPr>
        <w:name w:val="98AF4AC1EF6D3B46864BD3D11131E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FB3CA8-6F92-D54A-BB3B-F9D316688BB7}"/>
      </w:docPartPr>
      <w:docPartBody>
        <w:p w:rsidR="00000000" w:rsidRDefault="008E1D99" w:rsidP="008E1D99">
          <w:pPr>
            <w:pStyle w:val="98AF4AC1EF6D3B46864BD3D11131E843"/>
          </w:pPr>
          <w:r w:rsidRPr="00333CD3">
            <w:t>Company</w:t>
          </w:r>
        </w:p>
      </w:docPartBody>
    </w:docPart>
    <w:docPart>
      <w:docPartPr>
        <w:name w:val="00A81DE45F2A0B4281136699A0581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129CAA-0D14-4A49-BAE6-136F6CB80B80}"/>
      </w:docPartPr>
      <w:docPartBody>
        <w:p w:rsidR="00000000" w:rsidRDefault="008E1D99" w:rsidP="008E1D99">
          <w:pPr>
            <w:pStyle w:val="00A81DE45F2A0B4281136699A0581E3C"/>
          </w:pPr>
          <w:r w:rsidRPr="00333CD3">
            <w:t>Dates From – To</w:t>
          </w:r>
        </w:p>
      </w:docPartBody>
    </w:docPart>
    <w:docPart>
      <w:docPartPr>
        <w:name w:val="21C90C80CBE2B049A61DEF45486A7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10A853-4BE3-AC42-8F6B-E3D9C0E889AC}"/>
      </w:docPartPr>
      <w:docPartBody>
        <w:p w:rsidR="00000000" w:rsidRDefault="008E1D99" w:rsidP="008E1D99">
          <w:pPr>
            <w:pStyle w:val="21C90C80CBE2B049A61DEF45486A72E1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27DC2284E11ED41B9E32AE33353E6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14E5C6-7DB6-2F41-AE0F-6067E4B9C8C4}"/>
      </w:docPartPr>
      <w:docPartBody>
        <w:p w:rsidR="00000000" w:rsidRDefault="008E1D99" w:rsidP="008E1D99">
          <w:pPr>
            <w:pStyle w:val="D27DC2284E11ED41B9E32AE33353E6E1"/>
          </w:pPr>
          <w:r w:rsidRPr="00333CD3">
            <w:t>Job Title</w:t>
          </w:r>
        </w:p>
      </w:docPartBody>
    </w:docPart>
    <w:docPart>
      <w:docPartPr>
        <w:name w:val="0C3D2216431EB745BCB65F849391E2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A4A68A-E126-1142-96F8-8697B2C232DE}"/>
      </w:docPartPr>
      <w:docPartBody>
        <w:p w:rsidR="00000000" w:rsidRDefault="008E1D99" w:rsidP="008E1D99">
          <w:pPr>
            <w:pStyle w:val="0C3D2216431EB745BCB65F849391E286"/>
          </w:pPr>
          <w:r w:rsidRPr="00333CD3">
            <w:t>Company</w:t>
          </w:r>
        </w:p>
      </w:docPartBody>
    </w:docPart>
    <w:docPart>
      <w:docPartPr>
        <w:name w:val="D914D6160A7A004EBDE660B121C8C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7C3091-A3B7-0C44-8B17-D3531859EFA9}"/>
      </w:docPartPr>
      <w:docPartBody>
        <w:p w:rsidR="00000000" w:rsidRDefault="008E1D99" w:rsidP="008E1D99">
          <w:pPr>
            <w:pStyle w:val="D914D6160A7A004EBDE660B121C8C981"/>
          </w:pPr>
          <w:r w:rsidRPr="00333CD3">
            <w:t>Dates From – To</w:t>
          </w:r>
        </w:p>
      </w:docPartBody>
    </w:docPart>
    <w:docPart>
      <w:docPartPr>
        <w:name w:val="E730EA2A07640545983EF310178F53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38ABD6-61C9-D34F-94EF-B2C2B0BA0A43}"/>
      </w:docPartPr>
      <w:docPartBody>
        <w:p w:rsidR="00000000" w:rsidRDefault="008E1D99" w:rsidP="008E1D99">
          <w:pPr>
            <w:pStyle w:val="E730EA2A07640545983EF310178F53FA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B8CFB4ADE1EACE4BA5BF1931844031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173A5-1DAA-1C4E-9A41-40E0F345EECB}"/>
      </w:docPartPr>
      <w:docPartBody>
        <w:p w:rsidR="00000000" w:rsidRDefault="008E1D99" w:rsidP="008E1D99">
          <w:pPr>
            <w:pStyle w:val="B8CFB4ADE1EACE4BA5BF193184403187"/>
          </w:pPr>
          <w:r w:rsidRPr="00333CD3">
            <w:t>Education</w:t>
          </w:r>
        </w:p>
      </w:docPartBody>
    </w:docPart>
    <w:docPart>
      <w:docPartPr>
        <w:name w:val="44270B12A339FE4BBE836202AEAA65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2DA69-339A-8248-920E-691D33CB44EB}"/>
      </w:docPartPr>
      <w:docPartBody>
        <w:p w:rsidR="00000000" w:rsidRDefault="008E1D99" w:rsidP="008E1D99">
          <w:pPr>
            <w:pStyle w:val="44270B12A339FE4BBE836202AEAA65E2"/>
          </w:pPr>
          <w:r w:rsidRPr="00333CD3">
            <w:t>Degree</w:t>
          </w:r>
        </w:p>
      </w:docPartBody>
    </w:docPart>
    <w:docPart>
      <w:docPartPr>
        <w:name w:val="FB20479719B2BC44AC3BB6BDF8B1C9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A20B9-1D2E-8A45-9D35-102235A265FC}"/>
      </w:docPartPr>
      <w:docPartBody>
        <w:p w:rsidR="00000000" w:rsidRDefault="008E1D99" w:rsidP="008E1D99">
          <w:pPr>
            <w:pStyle w:val="FB20479719B2BC44AC3BB6BDF8B1C9CC"/>
          </w:pPr>
          <w:r w:rsidRPr="00333CD3">
            <w:t>Date Earned</w:t>
          </w:r>
        </w:p>
      </w:docPartBody>
    </w:docPart>
    <w:docPart>
      <w:docPartPr>
        <w:name w:val="32DF9845A80AFA47BC3A1FCFCC5449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8A70BD-C05E-3D4D-9946-9991B91BEB4B}"/>
      </w:docPartPr>
      <w:docPartBody>
        <w:p w:rsidR="00000000" w:rsidRDefault="008E1D99" w:rsidP="008E1D99">
          <w:pPr>
            <w:pStyle w:val="32DF9845A80AFA47BC3A1FCFCC5449FB"/>
          </w:pPr>
          <w:r w:rsidRPr="00333CD3">
            <w:t>School</w:t>
          </w:r>
        </w:p>
      </w:docPartBody>
    </w:docPart>
    <w:docPart>
      <w:docPartPr>
        <w:name w:val="5F12C6471E6F1C45A2C440EE6AD693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91868-C4BC-204D-AFEF-6ED1446F2339}"/>
      </w:docPartPr>
      <w:docPartBody>
        <w:p w:rsidR="00000000" w:rsidRDefault="008E1D99" w:rsidP="008E1D99">
          <w:pPr>
            <w:pStyle w:val="5F12C6471E6F1C45A2C440EE6AD69330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025F482CED11DF4FAE446013A119B8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9D46C7-9429-E74A-9D06-D7283B92015B}"/>
      </w:docPartPr>
      <w:docPartBody>
        <w:p w:rsidR="00000000" w:rsidRDefault="008E1D99" w:rsidP="008E1D99">
          <w:pPr>
            <w:pStyle w:val="025F482CED11DF4FAE446013A119B83D"/>
          </w:pPr>
          <w:r w:rsidRPr="00333CD3">
            <w:t>Degree</w:t>
          </w:r>
        </w:p>
      </w:docPartBody>
    </w:docPart>
    <w:docPart>
      <w:docPartPr>
        <w:name w:val="A8EA0E6CA50A304FB118CF9B4EA2BE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D0CF2D-0C1A-EC46-B24D-7C6873B27B41}"/>
      </w:docPartPr>
      <w:docPartBody>
        <w:p w:rsidR="00000000" w:rsidRDefault="008E1D99" w:rsidP="008E1D99">
          <w:pPr>
            <w:pStyle w:val="A8EA0E6CA50A304FB118CF9B4EA2BE54"/>
          </w:pPr>
          <w:r w:rsidRPr="00333CD3">
            <w:t>Date Earned</w:t>
          </w:r>
        </w:p>
      </w:docPartBody>
    </w:docPart>
    <w:docPart>
      <w:docPartPr>
        <w:name w:val="EC38E80E00947142AD06F4FD24261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B5F16E-DB00-234D-972E-D4AE17C08E20}"/>
      </w:docPartPr>
      <w:docPartBody>
        <w:p w:rsidR="00000000" w:rsidRDefault="008E1D99" w:rsidP="008E1D99">
          <w:pPr>
            <w:pStyle w:val="EC38E80E00947142AD06F4FD24261C96"/>
          </w:pPr>
          <w:r w:rsidRPr="00333CD3">
            <w:t>School</w:t>
          </w:r>
        </w:p>
      </w:docPartBody>
    </w:docPart>
    <w:docPart>
      <w:docPartPr>
        <w:name w:val="5C6D028A69F2EB468E28BEACC8A3D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64246E-8CC9-D34B-9109-6180F27D6072}"/>
      </w:docPartPr>
      <w:docPartBody>
        <w:p w:rsidR="00000000" w:rsidRDefault="008E1D99" w:rsidP="008E1D99">
          <w:pPr>
            <w:pStyle w:val="5C6D028A69F2EB468E28BEACC8A3D01F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0CD38ED01BBF314FBAD282D0B1AC7F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3DA0D0-2F6B-B74F-94AB-931B751BA898}"/>
      </w:docPartPr>
      <w:docPartBody>
        <w:p w:rsidR="00000000" w:rsidRDefault="008E1D99" w:rsidP="008E1D99">
          <w:pPr>
            <w:pStyle w:val="0CD38ED01BBF314FBAD282D0B1AC7FDE"/>
          </w:pPr>
          <w:r w:rsidRPr="00333CD3">
            <w:t>Volunteer Experience or Leadership</w:t>
          </w:r>
        </w:p>
      </w:docPartBody>
    </w:docPart>
    <w:docPart>
      <w:docPartPr>
        <w:name w:val="04A40740C0E3D743AC837BA93EF59D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BBF98-B425-A845-BEE6-53E2B822EC67}"/>
      </w:docPartPr>
      <w:docPartBody>
        <w:p w:rsidR="00000000" w:rsidRDefault="008E1D99" w:rsidP="008E1D99">
          <w:pPr>
            <w:pStyle w:val="04A40740C0E3D743AC837BA93EF59D1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1731EB7D5F3FCC418E1A4D0E0E3BAF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EC0FDA-F1C3-554B-ABA9-A6D793A7F8F3}"/>
      </w:docPartPr>
      <w:docPartBody>
        <w:p w:rsidR="00000000" w:rsidRDefault="008E1D99" w:rsidP="008E1D99">
          <w:pPr>
            <w:pStyle w:val="1731EB7D5F3FCC418E1A4D0E0E3BAF35"/>
          </w:pPr>
          <w:r w:rsidRPr="00333CD3">
            <w:t>YN</w:t>
          </w:r>
        </w:p>
      </w:docPartBody>
    </w:docPart>
    <w:docPart>
      <w:docPartPr>
        <w:name w:val="661CAB56FFACF140A923CE99D275D7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E7DF3D-E2AD-FD45-9131-452BE8BADE0C}"/>
      </w:docPartPr>
      <w:docPartBody>
        <w:p w:rsidR="00000000" w:rsidRDefault="008E1D99" w:rsidP="008E1D99">
          <w:pPr>
            <w:pStyle w:val="661CAB56FFACF140A923CE99D275D735"/>
          </w:pPr>
          <w:r>
            <w:t>Objective</w:t>
          </w:r>
        </w:p>
      </w:docPartBody>
    </w:docPart>
    <w:docPart>
      <w:docPartPr>
        <w:name w:val="E6051337F94D9B458A09561C4FD483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869823-F55F-D74F-9574-75651595E12D}"/>
      </w:docPartPr>
      <w:docPartBody>
        <w:p w:rsidR="00000000" w:rsidRDefault="008E1D99" w:rsidP="008E1D99">
          <w:pPr>
            <w:pStyle w:val="E6051337F94D9B458A09561C4FD48391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1089E9D51D1244DA147EFDF526F0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7044B-AD35-0245-99B1-01166F4FAA72}"/>
      </w:docPartPr>
      <w:docPartBody>
        <w:p w:rsidR="00000000" w:rsidRDefault="008E1D99" w:rsidP="008E1D99">
          <w:pPr>
            <w:pStyle w:val="71089E9D51D1244DA147EFDF526F0208"/>
          </w:pPr>
          <w:r w:rsidRPr="00333CD3">
            <w:t>Skills</w:t>
          </w:r>
        </w:p>
      </w:docPartBody>
    </w:docPart>
    <w:docPart>
      <w:docPartPr>
        <w:name w:val="E6DE7E2CC422DA42B1139DCB0D1FB1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470CC8-035B-8444-AE39-905D91463265}"/>
      </w:docPartPr>
      <w:docPartBody>
        <w:p w:rsidR="00000000" w:rsidRDefault="008E1D99" w:rsidP="008E1D99">
          <w:pPr>
            <w:pStyle w:val="E6DE7E2CC422DA42B1139DCB0D1FB1AB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580070C631D0B74BA128F053BBFC9F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AF49D6-1B0C-544A-8BF7-2809529E2113}"/>
      </w:docPartPr>
      <w:docPartBody>
        <w:p w:rsidR="00000000" w:rsidRDefault="008E1D99" w:rsidP="008E1D99">
          <w:pPr>
            <w:pStyle w:val="580070C631D0B74BA128F053BBFC9F06"/>
          </w:pPr>
          <w:r>
            <w:t>Your Name</w:t>
          </w:r>
        </w:p>
      </w:docPartBody>
    </w:docPart>
    <w:docPart>
      <w:docPartPr>
        <w:name w:val="4502133FFD4F8645BA3E180488A31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701BA6-BC63-3540-B5E1-A110D963D50C}"/>
      </w:docPartPr>
      <w:docPartBody>
        <w:p w:rsidR="00000000" w:rsidRDefault="008E1D99" w:rsidP="008E1D99">
          <w:pPr>
            <w:pStyle w:val="4502133FFD4F8645BA3E180488A310A0"/>
          </w:pPr>
          <w:r>
            <w:t>Profession or Industry</w:t>
          </w:r>
        </w:p>
      </w:docPartBody>
    </w:docPart>
    <w:docPart>
      <w:docPartPr>
        <w:name w:val="23303127C7E1824889E96728E4FA00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89D720-0322-3340-B29C-7DCCDA980603}"/>
      </w:docPartPr>
      <w:docPartBody>
        <w:p w:rsidR="00000000" w:rsidRDefault="008E1D99" w:rsidP="008E1D99">
          <w:pPr>
            <w:pStyle w:val="23303127C7E1824889E96728E4FA00AA"/>
          </w:pPr>
          <w:r w:rsidRPr="00333CD3">
            <w:t>Link to other online properties: Portfolio/Website/Blog</w:t>
          </w:r>
        </w:p>
      </w:docPartBody>
    </w:docPart>
    <w:docPart>
      <w:docPartPr>
        <w:name w:val="176519D381857C4D98DDCBB8E9D74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CC6EB-E7C5-804B-90D6-9D4ADB81BA53}"/>
      </w:docPartPr>
      <w:docPartBody>
        <w:p w:rsidR="00000000" w:rsidRDefault="008E1D99" w:rsidP="008E1D99">
          <w:pPr>
            <w:pStyle w:val="176519D381857C4D98DDCBB8E9D74C9E"/>
          </w:pPr>
          <w:r w:rsidRPr="00333CD3">
            <w:t>Experience</w:t>
          </w:r>
        </w:p>
      </w:docPartBody>
    </w:docPart>
    <w:docPart>
      <w:docPartPr>
        <w:name w:val="B432217EA9E8794B8E5EFF24C1B0A7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F33B3-D181-7A4B-AA18-FA7B45499DB5}"/>
      </w:docPartPr>
      <w:docPartBody>
        <w:p w:rsidR="00000000" w:rsidRDefault="008E1D99" w:rsidP="008E1D99">
          <w:pPr>
            <w:pStyle w:val="B432217EA9E8794B8E5EFF24C1B0A79C"/>
          </w:pPr>
          <w:r w:rsidRPr="00333CD3">
            <w:t>Job Title</w:t>
          </w:r>
        </w:p>
      </w:docPartBody>
    </w:docPart>
    <w:docPart>
      <w:docPartPr>
        <w:name w:val="D261868CDCA46949B658661E59017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9D634C-E2B1-BA4F-81E6-440D6F568AFD}"/>
      </w:docPartPr>
      <w:docPartBody>
        <w:p w:rsidR="00000000" w:rsidRDefault="008E1D99" w:rsidP="008E1D99">
          <w:pPr>
            <w:pStyle w:val="D261868CDCA46949B658661E59017E1A"/>
          </w:pPr>
          <w:r w:rsidRPr="00333CD3">
            <w:t>Company</w:t>
          </w:r>
        </w:p>
      </w:docPartBody>
    </w:docPart>
    <w:docPart>
      <w:docPartPr>
        <w:name w:val="560486653226A248B6D4374753B4D8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B98588-BAB1-5745-A6FA-EA1F1020DC2F}"/>
      </w:docPartPr>
      <w:docPartBody>
        <w:p w:rsidR="00000000" w:rsidRDefault="008E1D99" w:rsidP="008E1D99">
          <w:pPr>
            <w:pStyle w:val="560486653226A248B6D4374753B4D8D1"/>
          </w:pPr>
          <w:r w:rsidRPr="00333CD3">
            <w:t>Dates From – To</w:t>
          </w:r>
        </w:p>
      </w:docPartBody>
    </w:docPart>
    <w:docPart>
      <w:docPartPr>
        <w:name w:val="451FA7145AB7B343B35DA2810909F0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1D28D9-FEED-D04A-B2A3-928EE17DB262}"/>
      </w:docPartPr>
      <w:docPartBody>
        <w:p w:rsidR="00000000" w:rsidRDefault="008E1D99" w:rsidP="008E1D99">
          <w:pPr>
            <w:pStyle w:val="451FA7145AB7B343B35DA2810909F0D7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05E4D21D39BF364B9C79378A1B0E9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BE34D6-F66C-6A4F-BD5A-ABFF500A7C26}"/>
      </w:docPartPr>
      <w:docPartBody>
        <w:p w:rsidR="00000000" w:rsidRDefault="008E1D99" w:rsidP="008E1D99">
          <w:pPr>
            <w:pStyle w:val="05E4D21D39BF364B9C79378A1B0E9879"/>
          </w:pPr>
          <w:r w:rsidRPr="00333CD3">
            <w:t>Job Title</w:t>
          </w:r>
        </w:p>
      </w:docPartBody>
    </w:docPart>
    <w:docPart>
      <w:docPartPr>
        <w:name w:val="64905A889709C74FB08D4B9BD6B062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EC561F-330F-A249-BF31-6FF271CDAB01}"/>
      </w:docPartPr>
      <w:docPartBody>
        <w:p w:rsidR="00000000" w:rsidRDefault="008E1D99" w:rsidP="008E1D99">
          <w:pPr>
            <w:pStyle w:val="64905A889709C74FB08D4B9BD6B062C4"/>
          </w:pPr>
          <w:r w:rsidRPr="00333CD3">
            <w:t>Company</w:t>
          </w:r>
        </w:p>
      </w:docPartBody>
    </w:docPart>
    <w:docPart>
      <w:docPartPr>
        <w:name w:val="CC9E51E797D0A44BAB38BAF484DC91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56C244-EA94-ED4C-8D68-D5FF4D79E689}"/>
      </w:docPartPr>
      <w:docPartBody>
        <w:p w:rsidR="00000000" w:rsidRDefault="008E1D99" w:rsidP="008E1D99">
          <w:pPr>
            <w:pStyle w:val="CC9E51E797D0A44BAB38BAF484DC91D9"/>
          </w:pPr>
          <w:r w:rsidRPr="00333CD3">
            <w:t>Dates From – To</w:t>
          </w:r>
        </w:p>
      </w:docPartBody>
    </w:docPart>
    <w:docPart>
      <w:docPartPr>
        <w:name w:val="482B079433028E4B8E3EB863944621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2C2CE2-DB35-3049-AF7A-9AD45EE7375A}"/>
      </w:docPartPr>
      <w:docPartBody>
        <w:p w:rsidR="00000000" w:rsidRDefault="008E1D99" w:rsidP="008E1D99">
          <w:pPr>
            <w:pStyle w:val="482B079433028E4B8E3EB8639446214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3D4A1CEB588BB4DADD4D14BC68EFF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E28326-4411-A642-AF09-0C7D457B3193}"/>
      </w:docPartPr>
      <w:docPartBody>
        <w:p w:rsidR="00000000" w:rsidRDefault="008E1D99" w:rsidP="008E1D99">
          <w:pPr>
            <w:pStyle w:val="83D4A1CEB588BB4DADD4D14BC68EFFE7"/>
          </w:pPr>
          <w:r w:rsidRPr="00333CD3">
            <w:t>Education</w:t>
          </w:r>
        </w:p>
      </w:docPartBody>
    </w:docPart>
    <w:docPart>
      <w:docPartPr>
        <w:name w:val="BE604211700A2D42A370190F2BEEDB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2E49B3-3915-8847-8A85-0C6CE9517F83}"/>
      </w:docPartPr>
      <w:docPartBody>
        <w:p w:rsidR="00000000" w:rsidRDefault="008E1D99" w:rsidP="008E1D99">
          <w:pPr>
            <w:pStyle w:val="BE604211700A2D42A370190F2BEEDBCF"/>
          </w:pPr>
          <w:r w:rsidRPr="00333CD3">
            <w:t>Degree</w:t>
          </w:r>
        </w:p>
      </w:docPartBody>
    </w:docPart>
    <w:docPart>
      <w:docPartPr>
        <w:name w:val="1705906F8D0F6846B293CB5FCA1696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20EFC3-CAA6-1C48-8D68-249407CE0BA9}"/>
      </w:docPartPr>
      <w:docPartBody>
        <w:p w:rsidR="00000000" w:rsidRDefault="008E1D99" w:rsidP="008E1D99">
          <w:pPr>
            <w:pStyle w:val="1705906F8D0F6846B293CB5FCA1696C1"/>
          </w:pPr>
          <w:r w:rsidRPr="00333CD3">
            <w:t>Date Earned</w:t>
          </w:r>
        </w:p>
      </w:docPartBody>
    </w:docPart>
    <w:docPart>
      <w:docPartPr>
        <w:name w:val="EF96A63E94BD094A8AB3315385557B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6C846-9900-D143-A1E1-C57CE7C41C71}"/>
      </w:docPartPr>
      <w:docPartBody>
        <w:p w:rsidR="00000000" w:rsidRDefault="008E1D99" w:rsidP="008E1D99">
          <w:pPr>
            <w:pStyle w:val="EF96A63E94BD094A8AB3315385557B2F"/>
          </w:pPr>
          <w:r w:rsidRPr="00333CD3">
            <w:t>School</w:t>
          </w:r>
        </w:p>
      </w:docPartBody>
    </w:docPart>
    <w:docPart>
      <w:docPartPr>
        <w:name w:val="A70CC5FF72974748AAC94722F11001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CEB4B7-B90C-DE47-8B47-0569FD0D9220}"/>
      </w:docPartPr>
      <w:docPartBody>
        <w:p w:rsidR="00000000" w:rsidRDefault="008E1D99" w:rsidP="008E1D99">
          <w:pPr>
            <w:pStyle w:val="A70CC5FF72974748AAC94722F110011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C166E3380A7B64C8336BED7AD7E69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F4B376-709F-614F-B3AD-6A1DC7C1495E}"/>
      </w:docPartPr>
      <w:docPartBody>
        <w:p w:rsidR="00000000" w:rsidRDefault="008E1D99" w:rsidP="008E1D99">
          <w:pPr>
            <w:pStyle w:val="BC166E3380A7B64C8336BED7AD7E6973"/>
          </w:pPr>
          <w:r w:rsidRPr="00333CD3">
            <w:t>Degree</w:t>
          </w:r>
        </w:p>
      </w:docPartBody>
    </w:docPart>
    <w:docPart>
      <w:docPartPr>
        <w:name w:val="EE16B10F0EA83149BA62642DB9A3C0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7D9E29-C9F7-A948-AF93-353755265534}"/>
      </w:docPartPr>
      <w:docPartBody>
        <w:p w:rsidR="00000000" w:rsidRDefault="008E1D99" w:rsidP="008E1D99">
          <w:pPr>
            <w:pStyle w:val="EE16B10F0EA83149BA62642DB9A3C0C0"/>
          </w:pPr>
          <w:r w:rsidRPr="00333CD3">
            <w:t>Date Earned</w:t>
          </w:r>
        </w:p>
      </w:docPartBody>
    </w:docPart>
    <w:docPart>
      <w:docPartPr>
        <w:name w:val="E0254AC0B959E74A9CC42B2CEACC61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503025-F455-A84C-A076-7D26E17B5F5B}"/>
      </w:docPartPr>
      <w:docPartBody>
        <w:p w:rsidR="00000000" w:rsidRDefault="008E1D99" w:rsidP="008E1D99">
          <w:pPr>
            <w:pStyle w:val="E0254AC0B959E74A9CC42B2CEACC61BF"/>
          </w:pPr>
          <w:r w:rsidRPr="00333CD3">
            <w:t>School</w:t>
          </w:r>
        </w:p>
      </w:docPartBody>
    </w:docPart>
    <w:docPart>
      <w:docPartPr>
        <w:name w:val="C77AB223B4538944B1824C70DA554B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579B4-A70B-7D41-9C2F-0257D85A426C}"/>
      </w:docPartPr>
      <w:docPartBody>
        <w:p w:rsidR="00000000" w:rsidRDefault="008E1D99" w:rsidP="008E1D99">
          <w:pPr>
            <w:pStyle w:val="C77AB223B4538944B1824C70DA554B9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F40BC0283AE864F9E7CAE3C887CB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1CB2CA-810C-334A-A54B-49EC885C3430}"/>
      </w:docPartPr>
      <w:docPartBody>
        <w:p w:rsidR="00000000" w:rsidRDefault="008E1D99" w:rsidP="008E1D99">
          <w:pPr>
            <w:pStyle w:val="AF40BC0283AE864F9E7CAE3C887CB6B8"/>
          </w:pPr>
          <w:r w:rsidRPr="00333CD3">
            <w:t>Volunteer Experience or Leadership</w:t>
          </w:r>
        </w:p>
      </w:docPartBody>
    </w:docPart>
    <w:docPart>
      <w:docPartPr>
        <w:name w:val="E9A44713B38908488DC37C3A42DCDF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6E74D-AF00-B949-A15E-D92CA025F50D}"/>
      </w:docPartPr>
      <w:docPartBody>
        <w:p w:rsidR="00000000" w:rsidRDefault="008E1D99" w:rsidP="008E1D99">
          <w:pPr>
            <w:pStyle w:val="E9A44713B38908488DC37C3A42DCDF42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B70C0CB1B659845B0396540690D88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7940A0-47D6-5A40-BE5B-8DF1E7D92FA1}"/>
      </w:docPartPr>
      <w:docPartBody>
        <w:p w:rsidR="00000000" w:rsidRDefault="008E1D99" w:rsidP="008E1D99">
          <w:pPr>
            <w:pStyle w:val="7B70C0CB1B659845B0396540690D88EB"/>
          </w:pPr>
          <w:r w:rsidRPr="00333CD3">
            <w:t>YN</w:t>
          </w:r>
        </w:p>
      </w:docPartBody>
    </w:docPart>
    <w:docPart>
      <w:docPartPr>
        <w:name w:val="5C8C0C4A65B52F4394B96E8489E992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DD6797-33DD-534C-B132-80AA59811099}"/>
      </w:docPartPr>
      <w:docPartBody>
        <w:p w:rsidR="00000000" w:rsidRDefault="008E1D99" w:rsidP="008E1D99">
          <w:pPr>
            <w:pStyle w:val="5C8C0C4A65B52F4394B96E8489E992F1"/>
          </w:pPr>
          <w:r>
            <w:t>Objective</w:t>
          </w:r>
        </w:p>
      </w:docPartBody>
    </w:docPart>
    <w:docPart>
      <w:docPartPr>
        <w:name w:val="D74D8A608A99454587540E89505F82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30E442-CBCA-8642-93C4-EBCA29F37A35}"/>
      </w:docPartPr>
      <w:docPartBody>
        <w:p w:rsidR="00000000" w:rsidRDefault="008E1D99" w:rsidP="008E1D99">
          <w:pPr>
            <w:pStyle w:val="D74D8A608A99454587540E89505F82C2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2984AE360F5FF840B7906D40C0F32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DD6E77-8ECE-124B-B09A-97C4B085E1EC}"/>
      </w:docPartPr>
      <w:docPartBody>
        <w:p w:rsidR="00000000" w:rsidRDefault="008E1D99" w:rsidP="008E1D99">
          <w:pPr>
            <w:pStyle w:val="2984AE360F5FF840B7906D40C0F32412"/>
          </w:pPr>
          <w:r w:rsidRPr="00333CD3">
            <w:t>Skills</w:t>
          </w:r>
        </w:p>
      </w:docPartBody>
    </w:docPart>
    <w:docPart>
      <w:docPartPr>
        <w:name w:val="33C67DC273D6CA489E4D94AC001C78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69720B-2891-4149-9D1C-0C08F49B960E}"/>
      </w:docPartPr>
      <w:docPartBody>
        <w:p w:rsidR="00000000" w:rsidRDefault="008E1D99" w:rsidP="008E1D99">
          <w:pPr>
            <w:pStyle w:val="33C67DC273D6CA489E4D94AC001C7859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83771BC04DF2F4AA1DEF8B054AAD5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A80745-0D30-5743-8D6B-E13A039C7D83}"/>
      </w:docPartPr>
      <w:docPartBody>
        <w:p w:rsidR="00000000" w:rsidRDefault="008E1D99" w:rsidP="008E1D99">
          <w:pPr>
            <w:pStyle w:val="183771BC04DF2F4AA1DEF8B054AAD538"/>
          </w:pPr>
          <w:r>
            <w:t>Your Name</w:t>
          </w:r>
        </w:p>
      </w:docPartBody>
    </w:docPart>
    <w:docPart>
      <w:docPartPr>
        <w:name w:val="3A0FD31913A616469831C72EB1E7C0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4E825-8E03-AC4F-8B83-5B7E1C157543}"/>
      </w:docPartPr>
      <w:docPartBody>
        <w:p w:rsidR="00000000" w:rsidRDefault="008E1D99" w:rsidP="008E1D99">
          <w:pPr>
            <w:pStyle w:val="3A0FD31913A616469831C72EB1E7C0C6"/>
          </w:pPr>
          <w:r>
            <w:t>Profession or Industry</w:t>
          </w:r>
        </w:p>
      </w:docPartBody>
    </w:docPart>
    <w:docPart>
      <w:docPartPr>
        <w:name w:val="0578429871052C49AD9C56336EB3E1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B3E3B-0C78-4344-9256-80F4E8533B5A}"/>
      </w:docPartPr>
      <w:docPartBody>
        <w:p w:rsidR="00000000" w:rsidRDefault="008E1D99" w:rsidP="008E1D99">
          <w:pPr>
            <w:pStyle w:val="0578429871052C49AD9C56336EB3E104"/>
          </w:pPr>
          <w:r w:rsidRPr="00333CD3">
            <w:t>Link to other online properties: Portfolio/Website/Blog</w:t>
          </w:r>
        </w:p>
      </w:docPartBody>
    </w:docPart>
    <w:docPart>
      <w:docPartPr>
        <w:name w:val="B1A4B81533E1284BA59F569E0EA1EF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754F61-46E3-744F-A629-628C3A465B99}"/>
      </w:docPartPr>
      <w:docPartBody>
        <w:p w:rsidR="00000000" w:rsidRDefault="008E1D99" w:rsidP="008E1D99">
          <w:pPr>
            <w:pStyle w:val="B1A4B81533E1284BA59F569E0EA1EFC6"/>
          </w:pPr>
          <w:r w:rsidRPr="00333CD3">
            <w:t>Experience</w:t>
          </w:r>
        </w:p>
      </w:docPartBody>
    </w:docPart>
    <w:docPart>
      <w:docPartPr>
        <w:name w:val="32EE7AAFF01D5E468C3981D9C237D5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45DA7A-F759-0248-9295-9E651CE9E77D}"/>
      </w:docPartPr>
      <w:docPartBody>
        <w:p w:rsidR="00000000" w:rsidRDefault="008E1D99" w:rsidP="008E1D99">
          <w:pPr>
            <w:pStyle w:val="32EE7AAFF01D5E468C3981D9C237D5D5"/>
          </w:pPr>
          <w:r w:rsidRPr="00333CD3">
            <w:t>Job Title</w:t>
          </w:r>
        </w:p>
      </w:docPartBody>
    </w:docPart>
    <w:docPart>
      <w:docPartPr>
        <w:name w:val="488D3D9915631445A783D44B35041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12A76-337B-DA49-A116-F7A0D955ECD6}"/>
      </w:docPartPr>
      <w:docPartBody>
        <w:p w:rsidR="00000000" w:rsidRDefault="008E1D99" w:rsidP="008E1D99">
          <w:pPr>
            <w:pStyle w:val="488D3D9915631445A783D44B35041E00"/>
          </w:pPr>
          <w:r w:rsidRPr="00333CD3">
            <w:t>Company</w:t>
          </w:r>
        </w:p>
      </w:docPartBody>
    </w:docPart>
    <w:docPart>
      <w:docPartPr>
        <w:name w:val="8C9BCCA0FFF2A940B3AE4DDAFC618B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19A942-A239-B142-B590-6CA33DB0D95E}"/>
      </w:docPartPr>
      <w:docPartBody>
        <w:p w:rsidR="00000000" w:rsidRDefault="008E1D99" w:rsidP="008E1D99">
          <w:pPr>
            <w:pStyle w:val="8C9BCCA0FFF2A940B3AE4DDAFC618BF3"/>
          </w:pPr>
          <w:r w:rsidRPr="00333CD3">
            <w:t>Dates From – To</w:t>
          </w:r>
        </w:p>
      </w:docPartBody>
    </w:docPart>
    <w:docPart>
      <w:docPartPr>
        <w:name w:val="D1DFBB2E5CFB5A42844C25E84191D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8E8C41-418E-934D-B31D-EA1BDE773AAD}"/>
      </w:docPartPr>
      <w:docPartBody>
        <w:p w:rsidR="00000000" w:rsidRDefault="008E1D99" w:rsidP="008E1D99">
          <w:pPr>
            <w:pStyle w:val="D1DFBB2E5CFB5A42844C25E84191D4A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05832AC18AE4E442859A69E1D10562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5414FB-77DB-0B4A-9F4E-A828999A3C71}"/>
      </w:docPartPr>
      <w:docPartBody>
        <w:p w:rsidR="00000000" w:rsidRDefault="008E1D99" w:rsidP="008E1D99">
          <w:pPr>
            <w:pStyle w:val="05832AC18AE4E442859A69E1D1056210"/>
          </w:pPr>
          <w:r w:rsidRPr="00333CD3">
            <w:t>Job Title</w:t>
          </w:r>
        </w:p>
      </w:docPartBody>
    </w:docPart>
    <w:docPart>
      <w:docPartPr>
        <w:name w:val="23F7A9120EEEEE4EA07B069958050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52256C-5992-8D47-9F95-BEE1F727A961}"/>
      </w:docPartPr>
      <w:docPartBody>
        <w:p w:rsidR="00000000" w:rsidRDefault="008E1D99" w:rsidP="008E1D99">
          <w:pPr>
            <w:pStyle w:val="23F7A9120EEEEE4EA07B069958050A27"/>
          </w:pPr>
          <w:r w:rsidRPr="00333CD3">
            <w:t>Company</w:t>
          </w:r>
        </w:p>
      </w:docPartBody>
    </w:docPart>
    <w:docPart>
      <w:docPartPr>
        <w:name w:val="DB8E990372170443B3EAF0CB204F5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653DFB-784D-FC46-9FD4-F1DBA14766C6}"/>
      </w:docPartPr>
      <w:docPartBody>
        <w:p w:rsidR="00000000" w:rsidRDefault="008E1D99" w:rsidP="008E1D99">
          <w:pPr>
            <w:pStyle w:val="DB8E990372170443B3EAF0CB204F50E4"/>
          </w:pPr>
          <w:r w:rsidRPr="00333CD3">
            <w:t>Dates From – To</w:t>
          </w:r>
        </w:p>
      </w:docPartBody>
    </w:docPart>
    <w:docPart>
      <w:docPartPr>
        <w:name w:val="2E3AB7D883068546A246F3970CA5E2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FC4E59-C5E0-544A-A407-C9110312CB13}"/>
      </w:docPartPr>
      <w:docPartBody>
        <w:p w:rsidR="00000000" w:rsidRDefault="008E1D99" w:rsidP="008E1D99">
          <w:pPr>
            <w:pStyle w:val="2E3AB7D883068546A246F3970CA5E23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1467505D6A72B40AF872AB08C7B50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D8DF2B-226C-9F4A-9DBB-1FB9B799C686}"/>
      </w:docPartPr>
      <w:docPartBody>
        <w:p w:rsidR="00000000" w:rsidRDefault="008E1D99" w:rsidP="008E1D99">
          <w:pPr>
            <w:pStyle w:val="11467505D6A72B40AF872AB08C7B50C2"/>
          </w:pPr>
          <w:r w:rsidRPr="00333CD3">
            <w:t>Education</w:t>
          </w:r>
        </w:p>
      </w:docPartBody>
    </w:docPart>
    <w:docPart>
      <w:docPartPr>
        <w:name w:val="114C413098AA5C41A7D10CCC73B4B7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874C4-0B0B-FE45-9CD6-B76394D31DDE}"/>
      </w:docPartPr>
      <w:docPartBody>
        <w:p w:rsidR="00000000" w:rsidRDefault="008E1D99" w:rsidP="008E1D99">
          <w:pPr>
            <w:pStyle w:val="114C413098AA5C41A7D10CCC73B4B747"/>
          </w:pPr>
          <w:r w:rsidRPr="00333CD3">
            <w:t>Degree</w:t>
          </w:r>
        </w:p>
      </w:docPartBody>
    </w:docPart>
    <w:docPart>
      <w:docPartPr>
        <w:name w:val="2D51DC121174564D82BE41EC3EF9F6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4CFBE3-37FB-B340-8A35-9025574A2A32}"/>
      </w:docPartPr>
      <w:docPartBody>
        <w:p w:rsidR="00000000" w:rsidRDefault="008E1D99" w:rsidP="008E1D99">
          <w:pPr>
            <w:pStyle w:val="2D51DC121174564D82BE41EC3EF9F6BB"/>
          </w:pPr>
          <w:r w:rsidRPr="00333CD3">
            <w:t>Date Earned</w:t>
          </w:r>
        </w:p>
      </w:docPartBody>
    </w:docPart>
    <w:docPart>
      <w:docPartPr>
        <w:name w:val="37CE445EEA55CF46BB1581191007A0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476EBD-365A-5E4F-970A-7180468814FE}"/>
      </w:docPartPr>
      <w:docPartBody>
        <w:p w:rsidR="00000000" w:rsidRDefault="008E1D99" w:rsidP="008E1D99">
          <w:pPr>
            <w:pStyle w:val="37CE445EEA55CF46BB1581191007A0A9"/>
          </w:pPr>
          <w:r w:rsidRPr="00333CD3">
            <w:t>School</w:t>
          </w:r>
        </w:p>
      </w:docPartBody>
    </w:docPart>
    <w:docPart>
      <w:docPartPr>
        <w:name w:val="F92DB86C1424B948A1CA2647EE212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B7D40F-1B3D-974F-9DD0-D41120E54843}"/>
      </w:docPartPr>
      <w:docPartBody>
        <w:p w:rsidR="00000000" w:rsidRDefault="008E1D99" w:rsidP="008E1D99">
          <w:pPr>
            <w:pStyle w:val="F92DB86C1424B948A1CA2647EE2126D4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6219CEDC435F842B4AF3C6F5960C1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D78036-6389-E147-B4EB-C3521164B715}"/>
      </w:docPartPr>
      <w:docPartBody>
        <w:p w:rsidR="00000000" w:rsidRDefault="008E1D99" w:rsidP="008E1D99">
          <w:pPr>
            <w:pStyle w:val="86219CEDC435F842B4AF3C6F5960C1DE"/>
          </w:pPr>
          <w:r w:rsidRPr="00333CD3">
            <w:t>Degree</w:t>
          </w:r>
        </w:p>
      </w:docPartBody>
    </w:docPart>
    <w:docPart>
      <w:docPartPr>
        <w:name w:val="82EE162AB11A6849A3C2B2768F26E7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88C15F-4DD5-DB48-952E-6AC112C71AB7}"/>
      </w:docPartPr>
      <w:docPartBody>
        <w:p w:rsidR="00000000" w:rsidRDefault="008E1D99" w:rsidP="008E1D99">
          <w:pPr>
            <w:pStyle w:val="82EE162AB11A6849A3C2B2768F26E7D6"/>
          </w:pPr>
          <w:r w:rsidRPr="00333CD3">
            <w:t>Date Earned</w:t>
          </w:r>
        </w:p>
      </w:docPartBody>
    </w:docPart>
    <w:docPart>
      <w:docPartPr>
        <w:name w:val="86299725E4F9DD44A6CB93C6722431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4BC9DB-C55A-4D4C-9C8A-F0823DC4FFE3}"/>
      </w:docPartPr>
      <w:docPartBody>
        <w:p w:rsidR="00000000" w:rsidRDefault="008E1D99" w:rsidP="008E1D99">
          <w:pPr>
            <w:pStyle w:val="86299725E4F9DD44A6CB93C6722431ED"/>
          </w:pPr>
          <w:r w:rsidRPr="00333CD3">
            <w:t>School</w:t>
          </w:r>
        </w:p>
      </w:docPartBody>
    </w:docPart>
    <w:docPart>
      <w:docPartPr>
        <w:name w:val="69ED78D7CB44FF489BFB4E2C921258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56731D-03C1-CA43-8E6D-FFF160CB1464}"/>
      </w:docPartPr>
      <w:docPartBody>
        <w:p w:rsidR="00000000" w:rsidRDefault="008E1D99" w:rsidP="008E1D99">
          <w:pPr>
            <w:pStyle w:val="69ED78D7CB44FF489BFB4E2C9212581C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D5B69A515610A1409E0DDE5D4D27A8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A72199-CB3B-A14E-BED0-EF7EB37A3F85}"/>
      </w:docPartPr>
      <w:docPartBody>
        <w:p w:rsidR="00000000" w:rsidRDefault="008E1D99" w:rsidP="008E1D99">
          <w:pPr>
            <w:pStyle w:val="D5B69A515610A1409E0DDE5D4D27A839"/>
          </w:pPr>
          <w:r w:rsidRPr="00333CD3">
            <w:t>Volunteer Experience or Leadership</w:t>
          </w:r>
        </w:p>
      </w:docPartBody>
    </w:docPart>
    <w:docPart>
      <w:docPartPr>
        <w:name w:val="57FE419C164AF64C89595A11431ABC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E826C4-689D-C74D-AC03-16B70C981850}"/>
      </w:docPartPr>
      <w:docPartBody>
        <w:p w:rsidR="00000000" w:rsidRDefault="008E1D99" w:rsidP="008E1D99">
          <w:pPr>
            <w:pStyle w:val="57FE419C164AF64C89595A11431ABC74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A4038BF1C467C3478E14907546F15A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B39301-A068-8048-AB74-1E237A641EB3}"/>
      </w:docPartPr>
      <w:docPartBody>
        <w:p w:rsidR="00000000" w:rsidRDefault="008E1D99" w:rsidP="008E1D99">
          <w:pPr>
            <w:pStyle w:val="A4038BF1C467C3478E14907546F15AB4"/>
          </w:pPr>
          <w:r w:rsidRPr="00333CD3">
            <w:t>YN</w:t>
          </w:r>
        </w:p>
      </w:docPartBody>
    </w:docPart>
    <w:docPart>
      <w:docPartPr>
        <w:name w:val="B1DBB99901C85A4F8809C80FA64C3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76BD92-BD04-B640-86F0-7910435728C5}"/>
      </w:docPartPr>
      <w:docPartBody>
        <w:p w:rsidR="00000000" w:rsidRDefault="008E1D99" w:rsidP="008E1D99">
          <w:pPr>
            <w:pStyle w:val="B1DBB99901C85A4F8809C80FA64C3FFD"/>
          </w:pPr>
          <w:r>
            <w:t>Objective</w:t>
          </w:r>
        </w:p>
      </w:docPartBody>
    </w:docPart>
    <w:docPart>
      <w:docPartPr>
        <w:name w:val="42D50CE1171DA746B38C23CBFCFDD1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5A066C-F4F3-6843-A37E-741CABEB2B11}"/>
      </w:docPartPr>
      <w:docPartBody>
        <w:p w:rsidR="00000000" w:rsidRDefault="008E1D99" w:rsidP="008E1D99">
          <w:pPr>
            <w:pStyle w:val="42D50CE1171DA746B38C23CBFCFDD1EB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3785E4FB6A5DA549A15BEA549EC09B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C8AC07-B291-404C-A5BB-D9EAFC54C64A}"/>
      </w:docPartPr>
      <w:docPartBody>
        <w:p w:rsidR="00000000" w:rsidRDefault="008E1D99" w:rsidP="008E1D99">
          <w:pPr>
            <w:pStyle w:val="3785E4FB6A5DA549A15BEA549EC09B83"/>
          </w:pPr>
          <w:r w:rsidRPr="00333CD3">
            <w:t>Skills</w:t>
          </w:r>
        </w:p>
      </w:docPartBody>
    </w:docPart>
    <w:docPart>
      <w:docPartPr>
        <w:name w:val="DCBEB6E9607B164B87AE024D67E6B5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EDA4E4-F382-9D4B-AA52-5AAC3B942506}"/>
      </w:docPartPr>
      <w:docPartBody>
        <w:p w:rsidR="00000000" w:rsidRDefault="008E1D99" w:rsidP="008E1D99">
          <w:pPr>
            <w:pStyle w:val="DCBEB6E9607B164B87AE024D67E6B52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B47A20DBDA1C2F46B2674E7D68D662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D62B41-0F63-CD44-A6B9-D411B15B95DC}"/>
      </w:docPartPr>
      <w:docPartBody>
        <w:p w:rsidR="00000000" w:rsidRDefault="008E1D99" w:rsidP="008E1D99">
          <w:pPr>
            <w:pStyle w:val="B47A20DBDA1C2F46B2674E7D68D662CA"/>
          </w:pPr>
          <w:r>
            <w:t>Your Name</w:t>
          </w:r>
        </w:p>
      </w:docPartBody>
    </w:docPart>
    <w:docPart>
      <w:docPartPr>
        <w:name w:val="A4FA4AC1BCA37648B290F59F22CC08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E683D6-17AD-4342-BC02-C2B73DA6F7F9}"/>
      </w:docPartPr>
      <w:docPartBody>
        <w:p w:rsidR="00000000" w:rsidRDefault="008E1D99" w:rsidP="008E1D99">
          <w:pPr>
            <w:pStyle w:val="A4FA4AC1BCA37648B290F59F22CC0851"/>
          </w:pPr>
          <w:r>
            <w:t>Profession or Industry</w:t>
          </w:r>
        </w:p>
      </w:docPartBody>
    </w:docPart>
    <w:docPart>
      <w:docPartPr>
        <w:name w:val="DB135FEF651B4B46B5D62C0A8F896B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F12F30-95E4-CE4A-946F-6080F43BCDF6}"/>
      </w:docPartPr>
      <w:docPartBody>
        <w:p w:rsidR="00000000" w:rsidRDefault="008E1D99" w:rsidP="008E1D99">
          <w:pPr>
            <w:pStyle w:val="DB135FEF651B4B46B5D62C0A8F896B9D"/>
          </w:pPr>
          <w:r w:rsidRPr="00333CD3">
            <w:t>Link to other online properties: Portfolio/Website/Blog</w:t>
          </w:r>
        </w:p>
      </w:docPartBody>
    </w:docPart>
    <w:docPart>
      <w:docPartPr>
        <w:name w:val="22ED477CCB49604C875C68AEBCDC4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CE8AD-688B-4540-90CC-E09F9453F075}"/>
      </w:docPartPr>
      <w:docPartBody>
        <w:p w:rsidR="00000000" w:rsidRDefault="008E1D99" w:rsidP="008E1D99">
          <w:pPr>
            <w:pStyle w:val="22ED477CCB49604C875C68AEBCDC497E"/>
          </w:pPr>
          <w:r w:rsidRPr="00333CD3">
            <w:t>Experience</w:t>
          </w:r>
        </w:p>
      </w:docPartBody>
    </w:docPart>
    <w:docPart>
      <w:docPartPr>
        <w:name w:val="5103AEFA0D769E4AB47BE73E1805A6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1D64FD-F1B6-994D-A7FF-A629DC62D09D}"/>
      </w:docPartPr>
      <w:docPartBody>
        <w:p w:rsidR="00000000" w:rsidRDefault="008E1D99" w:rsidP="008E1D99">
          <w:pPr>
            <w:pStyle w:val="5103AEFA0D769E4AB47BE73E1805A607"/>
          </w:pPr>
          <w:r w:rsidRPr="00333CD3">
            <w:t>Job Title</w:t>
          </w:r>
        </w:p>
      </w:docPartBody>
    </w:docPart>
    <w:docPart>
      <w:docPartPr>
        <w:name w:val="E7F04EDA7EF2DF46B7FC706F7AF42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2A9E3E-6C65-0C4D-823E-97B92CCCD1A4}"/>
      </w:docPartPr>
      <w:docPartBody>
        <w:p w:rsidR="00000000" w:rsidRDefault="008E1D99" w:rsidP="008E1D99">
          <w:pPr>
            <w:pStyle w:val="E7F04EDA7EF2DF46B7FC706F7AF426C8"/>
          </w:pPr>
          <w:r w:rsidRPr="00333CD3">
            <w:t>Company</w:t>
          </w:r>
        </w:p>
      </w:docPartBody>
    </w:docPart>
    <w:docPart>
      <w:docPartPr>
        <w:name w:val="721893172FB4304A9A6D10C8C136F5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9FD9F3-33BF-3B41-826A-130DE0B1C80D}"/>
      </w:docPartPr>
      <w:docPartBody>
        <w:p w:rsidR="00000000" w:rsidRDefault="008E1D99" w:rsidP="008E1D99">
          <w:pPr>
            <w:pStyle w:val="721893172FB4304A9A6D10C8C136F5E5"/>
          </w:pPr>
          <w:r w:rsidRPr="00333CD3">
            <w:t>Dates From – To</w:t>
          </w:r>
        </w:p>
      </w:docPartBody>
    </w:docPart>
    <w:docPart>
      <w:docPartPr>
        <w:name w:val="29AC52A511A71B48AA6FACBA03A524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14E0C6-0F73-A64C-8F73-2068831F0D76}"/>
      </w:docPartPr>
      <w:docPartBody>
        <w:p w:rsidR="00000000" w:rsidRDefault="008E1D99" w:rsidP="008E1D99">
          <w:pPr>
            <w:pStyle w:val="29AC52A511A71B48AA6FACBA03A5241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292C9E0178684545A50952E6CD576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FF3313-F4A7-074D-B59E-1BF4C94C0824}"/>
      </w:docPartPr>
      <w:docPartBody>
        <w:p w:rsidR="00000000" w:rsidRDefault="008E1D99" w:rsidP="008E1D99">
          <w:pPr>
            <w:pStyle w:val="292C9E0178684545A50952E6CD576CBA"/>
          </w:pPr>
          <w:r w:rsidRPr="00333CD3">
            <w:t>Job Title</w:t>
          </w:r>
        </w:p>
      </w:docPartBody>
    </w:docPart>
    <w:docPart>
      <w:docPartPr>
        <w:name w:val="D58B3FC3F607AD4992E8D7C5ABBC7B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C2AFD-F2D8-234F-B703-8BE40C4E61C2}"/>
      </w:docPartPr>
      <w:docPartBody>
        <w:p w:rsidR="00000000" w:rsidRDefault="008E1D99" w:rsidP="008E1D99">
          <w:pPr>
            <w:pStyle w:val="D58B3FC3F607AD4992E8D7C5ABBC7BAC"/>
          </w:pPr>
          <w:r w:rsidRPr="00333CD3">
            <w:t>Company</w:t>
          </w:r>
        </w:p>
      </w:docPartBody>
    </w:docPart>
    <w:docPart>
      <w:docPartPr>
        <w:name w:val="2E939823A7A8FB4FAAE84E735929B4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B0FA1D-5C66-F44D-8E81-81485C53A78A}"/>
      </w:docPartPr>
      <w:docPartBody>
        <w:p w:rsidR="00000000" w:rsidRDefault="008E1D99" w:rsidP="008E1D99">
          <w:pPr>
            <w:pStyle w:val="2E939823A7A8FB4FAAE84E735929B42A"/>
          </w:pPr>
          <w:r w:rsidRPr="00333CD3">
            <w:t>Dates From – To</w:t>
          </w:r>
        </w:p>
      </w:docPartBody>
    </w:docPart>
    <w:docPart>
      <w:docPartPr>
        <w:name w:val="2A85198B76177940840AA5C3E1D5DA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A481CC-9512-9245-8120-E177BB029083}"/>
      </w:docPartPr>
      <w:docPartBody>
        <w:p w:rsidR="00000000" w:rsidRDefault="008E1D99" w:rsidP="008E1D99">
          <w:pPr>
            <w:pStyle w:val="2A85198B76177940840AA5C3E1D5DA62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6144700B3033E478F6A0C8EBBF8C3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DD9B5C-A5FF-F34B-AE4A-9FCAB4020AEB}"/>
      </w:docPartPr>
      <w:docPartBody>
        <w:p w:rsidR="00000000" w:rsidRDefault="008E1D99" w:rsidP="008E1D99">
          <w:pPr>
            <w:pStyle w:val="86144700B3033E478F6A0C8EBBF8C3FB"/>
          </w:pPr>
          <w:r w:rsidRPr="00333CD3">
            <w:t>Education</w:t>
          </w:r>
        </w:p>
      </w:docPartBody>
    </w:docPart>
    <w:docPart>
      <w:docPartPr>
        <w:name w:val="4BB92A807CF1E641A1E03F1B0B8BC8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012824-4CF3-5640-AC6B-826E68C925FF}"/>
      </w:docPartPr>
      <w:docPartBody>
        <w:p w:rsidR="00000000" w:rsidRDefault="008E1D99" w:rsidP="008E1D99">
          <w:pPr>
            <w:pStyle w:val="4BB92A807CF1E641A1E03F1B0B8BC83A"/>
          </w:pPr>
          <w:r w:rsidRPr="00333CD3">
            <w:t>Degree</w:t>
          </w:r>
        </w:p>
      </w:docPartBody>
    </w:docPart>
    <w:docPart>
      <w:docPartPr>
        <w:name w:val="AB9FDBABEF5F4542A3FA28BBD2F67A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0C1746-EFAA-B344-8574-677D9E21D7BD}"/>
      </w:docPartPr>
      <w:docPartBody>
        <w:p w:rsidR="00000000" w:rsidRDefault="008E1D99" w:rsidP="008E1D99">
          <w:pPr>
            <w:pStyle w:val="AB9FDBABEF5F4542A3FA28BBD2F67A7B"/>
          </w:pPr>
          <w:r w:rsidRPr="00333CD3">
            <w:t>Date Earned</w:t>
          </w:r>
        </w:p>
      </w:docPartBody>
    </w:docPart>
    <w:docPart>
      <w:docPartPr>
        <w:name w:val="1835B2B89AC21C47AF5A02CD94D80D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D74F8D-20B0-FD48-AA23-6DA720451DE0}"/>
      </w:docPartPr>
      <w:docPartBody>
        <w:p w:rsidR="00000000" w:rsidRDefault="008E1D99" w:rsidP="008E1D99">
          <w:pPr>
            <w:pStyle w:val="1835B2B89AC21C47AF5A02CD94D80DA3"/>
          </w:pPr>
          <w:r w:rsidRPr="00333CD3">
            <w:t>School</w:t>
          </w:r>
        </w:p>
      </w:docPartBody>
    </w:docPart>
    <w:docPart>
      <w:docPartPr>
        <w:name w:val="020A9320C7DAFC4A871196D9B770D0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23AB7-0990-B44E-BB69-F10065B87DE7}"/>
      </w:docPartPr>
      <w:docPartBody>
        <w:p w:rsidR="00000000" w:rsidRDefault="008E1D99" w:rsidP="008E1D99">
          <w:pPr>
            <w:pStyle w:val="020A9320C7DAFC4A871196D9B770D0CA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06ABE594C8B1F4DA6F40E4180A5CE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23281C-0A43-114C-94A9-F20A194CF882}"/>
      </w:docPartPr>
      <w:docPartBody>
        <w:p w:rsidR="00000000" w:rsidRDefault="008E1D99" w:rsidP="008E1D99">
          <w:pPr>
            <w:pStyle w:val="406ABE594C8B1F4DA6F40E4180A5CECD"/>
          </w:pPr>
          <w:r w:rsidRPr="00333CD3">
            <w:t>Degree</w:t>
          </w:r>
        </w:p>
      </w:docPartBody>
    </w:docPart>
    <w:docPart>
      <w:docPartPr>
        <w:name w:val="2B210108975ADE49804AE16B4F0DD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10B8F-BCBA-3F4C-9BA0-A790E7C7CBF7}"/>
      </w:docPartPr>
      <w:docPartBody>
        <w:p w:rsidR="00000000" w:rsidRDefault="008E1D99" w:rsidP="008E1D99">
          <w:pPr>
            <w:pStyle w:val="2B210108975ADE49804AE16B4F0DDC35"/>
          </w:pPr>
          <w:r w:rsidRPr="00333CD3">
            <w:t>Date Earned</w:t>
          </w:r>
        </w:p>
      </w:docPartBody>
    </w:docPart>
    <w:docPart>
      <w:docPartPr>
        <w:name w:val="9E57F7D8C6400F48B20B0D63DF75C5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3279E9-84AA-944B-A2FF-3592C15A1B5C}"/>
      </w:docPartPr>
      <w:docPartBody>
        <w:p w:rsidR="00000000" w:rsidRDefault="008E1D99" w:rsidP="008E1D99">
          <w:pPr>
            <w:pStyle w:val="9E57F7D8C6400F48B20B0D63DF75C5B0"/>
          </w:pPr>
          <w:r w:rsidRPr="00333CD3">
            <w:t>School</w:t>
          </w:r>
        </w:p>
      </w:docPartBody>
    </w:docPart>
    <w:docPart>
      <w:docPartPr>
        <w:name w:val="0A0C5FF0311690409B83A90DB6694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D8BDCD-2B99-0A48-B465-97EA678ABEF0}"/>
      </w:docPartPr>
      <w:docPartBody>
        <w:p w:rsidR="00000000" w:rsidRDefault="008E1D99" w:rsidP="008E1D99">
          <w:pPr>
            <w:pStyle w:val="0A0C5FF0311690409B83A90DB6694B6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4FAB5865743744281FBD4DD568EB5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AA8FEC-182C-AA42-A209-1CB4FB1E403A}"/>
      </w:docPartPr>
      <w:docPartBody>
        <w:p w:rsidR="00000000" w:rsidRDefault="008E1D99" w:rsidP="008E1D99">
          <w:pPr>
            <w:pStyle w:val="A4FAB5865743744281FBD4DD568EB56F"/>
          </w:pPr>
          <w:r w:rsidRPr="00333CD3">
            <w:t>Volunteer Experience or Leadership</w:t>
          </w:r>
        </w:p>
      </w:docPartBody>
    </w:docPart>
    <w:docPart>
      <w:docPartPr>
        <w:name w:val="1F0777AF042023459B519F1019910F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0C045-24B8-AA48-815D-814EE406A409}"/>
      </w:docPartPr>
      <w:docPartBody>
        <w:p w:rsidR="00000000" w:rsidRDefault="008E1D99" w:rsidP="008E1D99">
          <w:pPr>
            <w:pStyle w:val="1F0777AF042023459B519F1019910F14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43D6891DA1C6F64EA66418A54872C6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EE3D4F-C994-A54D-A081-CF410C6CAD58}"/>
      </w:docPartPr>
      <w:docPartBody>
        <w:p w:rsidR="00000000" w:rsidRDefault="008E1D99" w:rsidP="008E1D99">
          <w:pPr>
            <w:pStyle w:val="43D6891DA1C6F64EA66418A54872C6F4"/>
          </w:pPr>
          <w:r w:rsidRPr="00333CD3">
            <w:t>YN</w:t>
          </w:r>
        </w:p>
      </w:docPartBody>
    </w:docPart>
    <w:docPart>
      <w:docPartPr>
        <w:name w:val="0954D5ED6AC9F74392E4451ACB0E96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FF562-F767-054E-BD87-461C73E93524}"/>
      </w:docPartPr>
      <w:docPartBody>
        <w:p w:rsidR="00000000" w:rsidRDefault="008E1D99" w:rsidP="008E1D99">
          <w:pPr>
            <w:pStyle w:val="0954D5ED6AC9F74392E4451ACB0E961E"/>
          </w:pPr>
          <w:r>
            <w:t>Objective</w:t>
          </w:r>
        </w:p>
      </w:docPartBody>
    </w:docPart>
    <w:docPart>
      <w:docPartPr>
        <w:name w:val="D827A919C18DF641893907E0DE592B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7A16A1-C9AA-7646-85EE-BD7C65321115}"/>
      </w:docPartPr>
      <w:docPartBody>
        <w:p w:rsidR="00000000" w:rsidRDefault="008E1D99" w:rsidP="008E1D99">
          <w:pPr>
            <w:pStyle w:val="D827A919C18DF641893907E0DE592BA3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6D9337F7D904D4BAA9E1A8DFBEC66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9C401D-A84E-4E4C-AA66-F6C0AEAB8156}"/>
      </w:docPartPr>
      <w:docPartBody>
        <w:p w:rsidR="00000000" w:rsidRDefault="008E1D99" w:rsidP="008E1D99">
          <w:pPr>
            <w:pStyle w:val="D6D9337F7D904D4BAA9E1A8DFBEC6659"/>
          </w:pPr>
          <w:r w:rsidRPr="00333CD3">
            <w:t>Skills</w:t>
          </w:r>
        </w:p>
      </w:docPartBody>
    </w:docPart>
    <w:docPart>
      <w:docPartPr>
        <w:name w:val="70F7665A99BFFB4682D37D082AC291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E98BE9-8408-EA45-BEBD-DFC40E7065E8}"/>
      </w:docPartPr>
      <w:docPartBody>
        <w:p w:rsidR="00000000" w:rsidRDefault="008E1D99" w:rsidP="008E1D99">
          <w:pPr>
            <w:pStyle w:val="70F7665A99BFFB4682D37D082AC291EB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E587F2F5C121B94AA5BEBE37680059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3A2DB0-6277-E94B-BBFE-0A409E9C9E35}"/>
      </w:docPartPr>
      <w:docPartBody>
        <w:p w:rsidR="00000000" w:rsidRDefault="008E1D99" w:rsidP="008E1D99">
          <w:pPr>
            <w:pStyle w:val="E587F2F5C121B94AA5BEBE37680059A2"/>
          </w:pPr>
          <w:r>
            <w:t>Your Name</w:t>
          </w:r>
        </w:p>
      </w:docPartBody>
    </w:docPart>
    <w:docPart>
      <w:docPartPr>
        <w:name w:val="43243963D7E707429D9ECE625CEA2E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A450EC-FA88-F041-888D-8B22F2B61D3B}"/>
      </w:docPartPr>
      <w:docPartBody>
        <w:p w:rsidR="00000000" w:rsidRDefault="008E1D99" w:rsidP="008E1D99">
          <w:pPr>
            <w:pStyle w:val="43243963D7E707429D9ECE625CEA2E96"/>
          </w:pPr>
          <w:r>
            <w:t>Profession or Industry</w:t>
          </w:r>
        </w:p>
      </w:docPartBody>
    </w:docPart>
    <w:docPart>
      <w:docPartPr>
        <w:name w:val="C4047F9CF863224B854B349C6258EE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0CFE82-7A36-0448-AC15-02CF127B62A6}"/>
      </w:docPartPr>
      <w:docPartBody>
        <w:p w:rsidR="00000000" w:rsidRDefault="008E1D99" w:rsidP="008E1D99">
          <w:pPr>
            <w:pStyle w:val="C4047F9CF863224B854B349C6258EE06"/>
          </w:pPr>
          <w:r w:rsidRPr="00333CD3">
            <w:t>Link to other online properties: Portfolio/Website/Blog</w:t>
          </w:r>
        </w:p>
      </w:docPartBody>
    </w:docPart>
    <w:docPart>
      <w:docPartPr>
        <w:name w:val="C2A951DB82C6654486D3FD9FD2DD15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EDBC38-2BBD-1240-B4C4-C6716C3B9C7E}"/>
      </w:docPartPr>
      <w:docPartBody>
        <w:p w:rsidR="00000000" w:rsidRDefault="008E1D99" w:rsidP="008E1D99">
          <w:pPr>
            <w:pStyle w:val="C2A951DB82C6654486D3FD9FD2DD1589"/>
          </w:pPr>
          <w:r w:rsidRPr="00333CD3">
            <w:t>Experience</w:t>
          </w:r>
        </w:p>
      </w:docPartBody>
    </w:docPart>
    <w:docPart>
      <w:docPartPr>
        <w:name w:val="44040DB00D894546B873D12B2E5727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E4C93D-B2B9-1B48-B42C-B4F902723F43}"/>
      </w:docPartPr>
      <w:docPartBody>
        <w:p w:rsidR="00000000" w:rsidRDefault="008E1D99" w:rsidP="008E1D99">
          <w:pPr>
            <w:pStyle w:val="44040DB00D894546B873D12B2E572756"/>
          </w:pPr>
          <w:r w:rsidRPr="00333CD3">
            <w:t>Job Title</w:t>
          </w:r>
        </w:p>
      </w:docPartBody>
    </w:docPart>
    <w:docPart>
      <w:docPartPr>
        <w:name w:val="FCD767C377F7694683BBA302684EAD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D6829F-891E-904C-85C3-AB0582829E99}"/>
      </w:docPartPr>
      <w:docPartBody>
        <w:p w:rsidR="00000000" w:rsidRDefault="008E1D99" w:rsidP="008E1D99">
          <w:pPr>
            <w:pStyle w:val="FCD767C377F7694683BBA302684EADE3"/>
          </w:pPr>
          <w:r w:rsidRPr="00333CD3">
            <w:t>Company</w:t>
          </w:r>
        </w:p>
      </w:docPartBody>
    </w:docPart>
    <w:docPart>
      <w:docPartPr>
        <w:name w:val="3B38DF1F8765D04DB444BC646522B0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6DE53C-210F-2C42-912F-B086E0BF1036}"/>
      </w:docPartPr>
      <w:docPartBody>
        <w:p w:rsidR="00000000" w:rsidRDefault="008E1D99" w:rsidP="008E1D99">
          <w:pPr>
            <w:pStyle w:val="3B38DF1F8765D04DB444BC646522B052"/>
          </w:pPr>
          <w:r w:rsidRPr="00333CD3">
            <w:t>Dates From – To</w:t>
          </w:r>
        </w:p>
      </w:docPartBody>
    </w:docPart>
    <w:docPart>
      <w:docPartPr>
        <w:name w:val="C8727F517424CA4A9AA35B84FEE2F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3597BA-65CC-644A-9531-224D6182E818}"/>
      </w:docPartPr>
      <w:docPartBody>
        <w:p w:rsidR="00000000" w:rsidRDefault="008E1D99" w:rsidP="008E1D99">
          <w:pPr>
            <w:pStyle w:val="C8727F517424CA4A9AA35B84FEE2FF6C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964E9494C7F0044491920F10D188A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110378-9516-2548-85FE-2DA213C645A5}"/>
      </w:docPartPr>
      <w:docPartBody>
        <w:p w:rsidR="00000000" w:rsidRDefault="008E1D99" w:rsidP="008E1D99">
          <w:pPr>
            <w:pStyle w:val="964E9494C7F0044491920F10D188A61B"/>
          </w:pPr>
          <w:r w:rsidRPr="00333CD3">
            <w:t>Job Title</w:t>
          </w:r>
        </w:p>
      </w:docPartBody>
    </w:docPart>
    <w:docPart>
      <w:docPartPr>
        <w:name w:val="4461D6B29FE26448832D795E7BEE5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55E46A-D56C-1742-8980-993EA0510A2F}"/>
      </w:docPartPr>
      <w:docPartBody>
        <w:p w:rsidR="00000000" w:rsidRDefault="008E1D99" w:rsidP="008E1D99">
          <w:pPr>
            <w:pStyle w:val="4461D6B29FE26448832D795E7BEE5416"/>
          </w:pPr>
          <w:r w:rsidRPr="00333CD3">
            <w:t>Company</w:t>
          </w:r>
        </w:p>
      </w:docPartBody>
    </w:docPart>
    <w:docPart>
      <w:docPartPr>
        <w:name w:val="CE63BDF5CDA16140985F718E74DC12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77EFF5-6120-2042-A0CF-638C7EE13AC5}"/>
      </w:docPartPr>
      <w:docPartBody>
        <w:p w:rsidR="00000000" w:rsidRDefault="008E1D99" w:rsidP="008E1D99">
          <w:pPr>
            <w:pStyle w:val="CE63BDF5CDA16140985F718E74DC12D7"/>
          </w:pPr>
          <w:r w:rsidRPr="00333CD3">
            <w:t>Dates From – To</w:t>
          </w:r>
        </w:p>
      </w:docPartBody>
    </w:docPart>
    <w:docPart>
      <w:docPartPr>
        <w:name w:val="95C7CEA308AFA94AA1B2826D118EE3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3BBE91-961F-934C-B0D0-7C6C52D6F000}"/>
      </w:docPartPr>
      <w:docPartBody>
        <w:p w:rsidR="00000000" w:rsidRDefault="008E1D99" w:rsidP="008E1D99">
          <w:pPr>
            <w:pStyle w:val="95C7CEA308AFA94AA1B2826D118EE3D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486DB6E4AB7D94493AFE3FA82E029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E40C42-5D0A-DB40-B4EC-5EFBCEB2B2EF}"/>
      </w:docPartPr>
      <w:docPartBody>
        <w:p w:rsidR="00000000" w:rsidRDefault="008E1D99" w:rsidP="008E1D99">
          <w:pPr>
            <w:pStyle w:val="4486DB6E4AB7D94493AFE3FA82E02933"/>
          </w:pPr>
          <w:r w:rsidRPr="00333CD3">
            <w:t>Education</w:t>
          </w:r>
        </w:p>
      </w:docPartBody>
    </w:docPart>
    <w:docPart>
      <w:docPartPr>
        <w:name w:val="C06B5450A93A904EAC716BC82AA9C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89BCD5-C78F-0245-93B1-FAF934B0AB2B}"/>
      </w:docPartPr>
      <w:docPartBody>
        <w:p w:rsidR="00000000" w:rsidRDefault="008E1D99" w:rsidP="008E1D99">
          <w:pPr>
            <w:pStyle w:val="C06B5450A93A904EAC716BC82AA9CADB"/>
          </w:pPr>
          <w:r w:rsidRPr="00333CD3">
            <w:t>Degree</w:t>
          </w:r>
        </w:p>
      </w:docPartBody>
    </w:docPart>
    <w:docPart>
      <w:docPartPr>
        <w:name w:val="BFBF5FA4BAD5794EA6C9BA67FE0F4E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4067A7-A664-4145-8B8A-F581FC6C8920}"/>
      </w:docPartPr>
      <w:docPartBody>
        <w:p w:rsidR="00000000" w:rsidRDefault="008E1D99" w:rsidP="008E1D99">
          <w:pPr>
            <w:pStyle w:val="BFBF5FA4BAD5794EA6C9BA67FE0F4E01"/>
          </w:pPr>
          <w:r w:rsidRPr="00333CD3">
            <w:t>Date Earned</w:t>
          </w:r>
        </w:p>
      </w:docPartBody>
    </w:docPart>
    <w:docPart>
      <w:docPartPr>
        <w:name w:val="801C1F3E4660C14A9D311B5BA6100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F5814C-65D9-7441-B13F-F47B40C73792}"/>
      </w:docPartPr>
      <w:docPartBody>
        <w:p w:rsidR="00000000" w:rsidRDefault="008E1D99" w:rsidP="008E1D99">
          <w:pPr>
            <w:pStyle w:val="801C1F3E4660C14A9D311B5BA61000CF"/>
          </w:pPr>
          <w:r w:rsidRPr="00333CD3">
            <w:t>School</w:t>
          </w:r>
        </w:p>
      </w:docPartBody>
    </w:docPart>
    <w:docPart>
      <w:docPartPr>
        <w:name w:val="FA5E929ABF31D040A4F5E9D155C5C4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FE3B8-6DA4-E44A-B36C-A3FEDA1CC90E}"/>
      </w:docPartPr>
      <w:docPartBody>
        <w:p w:rsidR="00000000" w:rsidRDefault="008E1D99" w:rsidP="008E1D99">
          <w:pPr>
            <w:pStyle w:val="FA5E929ABF31D040A4F5E9D155C5C42C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29C8A13F9410D349B14B9C79FFD14D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153E-8DF7-D44C-B0A2-DDAB190FA39E}"/>
      </w:docPartPr>
      <w:docPartBody>
        <w:p w:rsidR="00000000" w:rsidRDefault="008E1D99" w:rsidP="008E1D99">
          <w:pPr>
            <w:pStyle w:val="29C8A13F9410D349B14B9C79FFD14DC6"/>
          </w:pPr>
          <w:r w:rsidRPr="00333CD3">
            <w:t>Degree</w:t>
          </w:r>
        </w:p>
      </w:docPartBody>
    </w:docPart>
    <w:docPart>
      <w:docPartPr>
        <w:name w:val="C14F8561F3D64747B6AECB7AA8751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B44F0-5220-3241-9D10-375D1F3B43E4}"/>
      </w:docPartPr>
      <w:docPartBody>
        <w:p w:rsidR="00000000" w:rsidRDefault="008E1D99" w:rsidP="008E1D99">
          <w:pPr>
            <w:pStyle w:val="C14F8561F3D64747B6AECB7AA8751717"/>
          </w:pPr>
          <w:r w:rsidRPr="00333CD3">
            <w:t>Date Earned</w:t>
          </w:r>
        </w:p>
      </w:docPartBody>
    </w:docPart>
    <w:docPart>
      <w:docPartPr>
        <w:name w:val="6CBFA551A25EFC4A9256F1189352C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758D48-EE2C-4546-A78D-995E77ADF185}"/>
      </w:docPartPr>
      <w:docPartBody>
        <w:p w:rsidR="00000000" w:rsidRDefault="008E1D99" w:rsidP="008E1D99">
          <w:pPr>
            <w:pStyle w:val="6CBFA551A25EFC4A9256F1189352CADB"/>
          </w:pPr>
          <w:r w:rsidRPr="00333CD3">
            <w:t>School</w:t>
          </w:r>
        </w:p>
      </w:docPartBody>
    </w:docPart>
    <w:docPart>
      <w:docPartPr>
        <w:name w:val="4CFC7EA90CAC994797E99C8CB234FC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D99DE-EDDA-5742-B9AE-CBAE0F9780BA}"/>
      </w:docPartPr>
      <w:docPartBody>
        <w:p w:rsidR="00000000" w:rsidRDefault="008E1D99" w:rsidP="008E1D99">
          <w:pPr>
            <w:pStyle w:val="4CFC7EA90CAC994797E99C8CB234FC43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FAB7BB36C267A46B8399777BC96B5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0ADD1D-22D6-A44E-803B-821DC64B50F7}"/>
      </w:docPartPr>
      <w:docPartBody>
        <w:p w:rsidR="00000000" w:rsidRDefault="008E1D99" w:rsidP="008E1D99">
          <w:pPr>
            <w:pStyle w:val="BFAB7BB36C267A46B8399777BC96B521"/>
          </w:pPr>
          <w:r w:rsidRPr="00333CD3">
            <w:t>Volunteer Experience or Leadership</w:t>
          </w:r>
        </w:p>
      </w:docPartBody>
    </w:docPart>
    <w:docPart>
      <w:docPartPr>
        <w:name w:val="44E2DE9933C8EB4586612C10BD312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E6E95C-C0E5-E942-94F0-BFBA41B20B7B}"/>
      </w:docPartPr>
      <w:docPartBody>
        <w:p w:rsidR="00000000" w:rsidRDefault="008E1D99" w:rsidP="008E1D99">
          <w:pPr>
            <w:pStyle w:val="44E2DE9933C8EB4586612C10BD312DEA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835037B749CC624A94C78EE4679CFD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53B039-E9FD-124E-B0B6-B6C8736BE9C1}"/>
      </w:docPartPr>
      <w:docPartBody>
        <w:p w:rsidR="00000000" w:rsidRDefault="008E1D99" w:rsidP="008E1D99">
          <w:pPr>
            <w:pStyle w:val="835037B749CC624A94C78EE4679CFD6B"/>
          </w:pPr>
          <w:r w:rsidRPr="00333CD3">
            <w:t>YN</w:t>
          </w:r>
        </w:p>
      </w:docPartBody>
    </w:docPart>
    <w:docPart>
      <w:docPartPr>
        <w:name w:val="23CA11A4AE3ADC4EB7540735118DD8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D1AE4-7ADE-D443-80B0-1C776C5DFF5B}"/>
      </w:docPartPr>
      <w:docPartBody>
        <w:p w:rsidR="00000000" w:rsidRDefault="008E1D99" w:rsidP="008E1D99">
          <w:pPr>
            <w:pStyle w:val="23CA11A4AE3ADC4EB7540735118DD80A"/>
          </w:pPr>
          <w:r>
            <w:t>Objective</w:t>
          </w:r>
        </w:p>
      </w:docPartBody>
    </w:docPart>
    <w:docPart>
      <w:docPartPr>
        <w:name w:val="AC3F468F1D91384FBCEA78FDEEB94C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B02EE-D426-614E-BA9D-38CA0137BD99}"/>
      </w:docPartPr>
      <w:docPartBody>
        <w:p w:rsidR="00000000" w:rsidRDefault="008E1D99" w:rsidP="008E1D99">
          <w:pPr>
            <w:pStyle w:val="AC3F468F1D91384FBCEA78FDEEB94CAE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16C547CC70D82448A8D8640663DAD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2124CA-A1C9-614A-BF24-FD8059F37337}"/>
      </w:docPartPr>
      <w:docPartBody>
        <w:p w:rsidR="00000000" w:rsidRDefault="008E1D99" w:rsidP="008E1D99">
          <w:pPr>
            <w:pStyle w:val="16C547CC70D82448A8D8640663DADF8D"/>
          </w:pPr>
          <w:r w:rsidRPr="00333CD3">
            <w:t>Skills</w:t>
          </w:r>
        </w:p>
      </w:docPartBody>
    </w:docPart>
    <w:docPart>
      <w:docPartPr>
        <w:name w:val="16D6AD951E3B18488E0F20E7F1C0E8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217436-B750-0C4C-81AE-64AC6577BA91}"/>
      </w:docPartPr>
      <w:docPartBody>
        <w:p w:rsidR="00000000" w:rsidRDefault="008E1D99" w:rsidP="008E1D99">
          <w:pPr>
            <w:pStyle w:val="16D6AD951E3B18488E0F20E7F1C0E82D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726020ACEAFB04B928C54F3A37623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6AE9F6-D0B6-8A42-B9E8-9893F396B202}"/>
      </w:docPartPr>
      <w:docPartBody>
        <w:p w:rsidR="00000000" w:rsidRDefault="008E1D99" w:rsidP="008E1D99">
          <w:pPr>
            <w:pStyle w:val="6726020ACEAFB04B928C54F3A3762342"/>
          </w:pPr>
          <w:r>
            <w:t>Your Name</w:t>
          </w:r>
        </w:p>
      </w:docPartBody>
    </w:docPart>
    <w:docPart>
      <w:docPartPr>
        <w:name w:val="53C83B56EB938046B9D0BEE38C5D3A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3969B8-7B95-334A-8A74-B5E8A5439816}"/>
      </w:docPartPr>
      <w:docPartBody>
        <w:p w:rsidR="00000000" w:rsidRDefault="008E1D99" w:rsidP="008E1D99">
          <w:pPr>
            <w:pStyle w:val="53C83B56EB938046B9D0BEE38C5D3A44"/>
          </w:pPr>
          <w:r>
            <w:t>Profession or Industry</w:t>
          </w:r>
        </w:p>
      </w:docPartBody>
    </w:docPart>
    <w:docPart>
      <w:docPartPr>
        <w:name w:val="345D44781755BC4A8FC7735B697CBB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50CE11-233D-5040-9163-BCAC6FBF3D02}"/>
      </w:docPartPr>
      <w:docPartBody>
        <w:p w:rsidR="00000000" w:rsidRDefault="008E1D99" w:rsidP="008E1D99">
          <w:pPr>
            <w:pStyle w:val="345D44781755BC4A8FC7735B697CBB18"/>
          </w:pPr>
          <w:r w:rsidRPr="00333CD3">
            <w:t>Link to other online properties: Portfolio/Website/Blog</w:t>
          </w:r>
        </w:p>
      </w:docPartBody>
    </w:docPart>
    <w:docPart>
      <w:docPartPr>
        <w:name w:val="1AC6FB11BE119245B020B31E5DCFB5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A35381-9499-DE41-A1E0-668F72C159D8}"/>
      </w:docPartPr>
      <w:docPartBody>
        <w:p w:rsidR="00000000" w:rsidRDefault="008E1D99" w:rsidP="008E1D99">
          <w:pPr>
            <w:pStyle w:val="1AC6FB11BE119245B020B31E5DCFB5D8"/>
          </w:pPr>
          <w:r w:rsidRPr="00333CD3">
            <w:t>Experience</w:t>
          </w:r>
        </w:p>
      </w:docPartBody>
    </w:docPart>
    <w:docPart>
      <w:docPartPr>
        <w:name w:val="51FE471075A25A499A217BC86CD5A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E89028-2F96-8C43-BD3D-3F3DFCFB016C}"/>
      </w:docPartPr>
      <w:docPartBody>
        <w:p w:rsidR="00000000" w:rsidRDefault="008E1D99" w:rsidP="008E1D99">
          <w:pPr>
            <w:pStyle w:val="51FE471075A25A499A217BC86CD5A27E"/>
          </w:pPr>
          <w:r w:rsidRPr="00333CD3">
            <w:t>Job Title</w:t>
          </w:r>
        </w:p>
      </w:docPartBody>
    </w:docPart>
    <w:docPart>
      <w:docPartPr>
        <w:name w:val="CC486EBBA9A3EB40831CAF849F78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6CE80-9544-0443-B4E4-9864D85AA6AE}"/>
      </w:docPartPr>
      <w:docPartBody>
        <w:p w:rsidR="00000000" w:rsidRDefault="008E1D99" w:rsidP="008E1D99">
          <w:pPr>
            <w:pStyle w:val="CC486EBBA9A3EB40831CAF849F78C4F0"/>
          </w:pPr>
          <w:r w:rsidRPr="00333CD3">
            <w:t>Company</w:t>
          </w:r>
        </w:p>
      </w:docPartBody>
    </w:docPart>
    <w:docPart>
      <w:docPartPr>
        <w:name w:val="DFA530E842797A41BABB3D1B7EBE1B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95BC92-0E40-6049-A526-BE9D2E9938DB}"/>
      </w:docPartPr>
      <w:docPartBody>
        <w:p w:rsidR="00000000" w:rsidRDefault="008E1D99" w:rsidP="008E1D99">
          <w:pPr>
            <w:pStyle w:val="DFA530E842797A41BABB3D1B7EBE1BC4"/>
          </w:pPr>
          <w:r w:rsidRPr="00333CD3">
            <w:t>Dates From – To</w:t>
          </w:r>
        </w:p>
      </w:docPartBody>
    </w:docPart>
    <w:docPart>
      <w:docPartPr>
        <w:name w:val="BA515AE09752B54083C2374FCABAE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A9DC38-170B-8A47-96A8-AABDC14E4923}"/>
      </w:docPartPr>
      <w:docPartBody>
        <w:p w:rsidR="00000000" w:rsidRDefault="008E1D99" w:rsidP="008E1D99">
          <w:pPr>
            <w:pStyle w:val="BA515AE09752B54083C2374FCABAE2EB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7C8B9C4825E9F4AB76EE4C98DF5D9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36D7DB-96D3-8141-89A4-70E44D45A56A}"/>
      </w:docPartPr>
      <w:docPartBody>
        <w:p w:rsidR="00000000" w:rsidRDefault="008E1D99" w:rsidP="008E1D99">
          <w:pPr>
            <w:pStyle w:val="17C8B9C4825E9F4AB76EE4C98DF5D9BA"/>
          </w:pPr>
          <w:r w:rsidRPr="00333CD3">
            <w:t>Job Title</w:t>
          </w:r>
        </w:p>
      </w:docPartBody>
    </w:docPart>
    <w:docPart>
      <w:docPartPr>
        <w:name w:val="6BD6FB9B4C73784E928A27A12C5FFE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0626AC-A5D3-374A-9B9E-9D3E4606B975}"/>
      </w:docPartPr>
      <w:docPartBody>
        <w:p w:rsidR="00000000" w:rsidRDefault="008E1D99" w:rsidP="008E1D99">
          <w:pPr>
            <w:pStyle w:val="6BD6FB9B4C73784E928A27A12C5FFE2D"/>
          </w:pPr>
          <w:r w:rsidRPr="00333CD3">
            <w:t>Company</w:t>
          </w:r>
        </w:p>
      </w:docPartBody>
    </w:docPart>
    <w:docPart>
      <w:docPartPr>
        <w:name w:val="094A60146626AD409FBF4106F0D093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3E04CE-395F-A646-910D-B651A013978B}"/>
      </w:docPartPr>
      <w:docPartBody>
        <w:p w:rsidR="00000000" w:rsidRDefault="008E1D99" w:rsidP="008E1D99">
          <w:pPr>
            <w:pStyle w:val="094A60146626AD409FBF4106F0D09338"/>
          </w:pPr>
          <w:r w:rsidRPr="00333CD3">
            <w:t>Dates From – To</w:t>
          </w:r>
        </w:p>
      </w:docPartBody>
    </w:docPart>
    <w:docPart>
      <w:docPartPr>
        <w:name w:val="E2E947434A18254A965399C186DDEC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BFD443-1496-EE4A-B5B8-1E49788D7B98}"/>
      </w:docPartPr>
      <w:docPartBody>
        <w:p w:rsidR="00000000" w:rsidRDefault="008E1D99" w:rsidP="008E1D99">
          <w:pPr>
            <w:pStyle w:val="E2E947434A18254A965399C186DDECD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BE2E285B07E67A41AC7F0F9BF82A0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D9297C-76DB-A34C-9A4B-22DEF9CB70C7}"/>
      </w:docPartPr>
      <w:docPartBody>
        <w:p w:rsidR="00000000" w:rsidRDefault="008E1D99" w:rsidP="008E1D99">
          <w:pPr>
            <w:pStyle w:val="BE2E285B07E67A41AC7F0F9BF82A04DD"/>
          </w:pPr>
          <w:r w:rsidRPr="00333CD3">
            <w:t>Education</w:t>
          </w:r>
        </w:p>
      </w:docPartBody>
    </w:docPart>
    <w:docPart>
      <w:docPartPr>
        <w:name w:val="9A8ABA931F25F0489AA47D133E4026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94AF06-B161-B046-85A5-D3DB8D409043}"/>
      </w:docPartPr>
      <w:docPartBody>
        <w:p w:rsidR="00000000" w:rsidRDefault="008E1D99" w:rsidP="008E1D99">
          <w:pPr>
            <w:pStyle w:val="9A8ABA931F25F0489AA47D133E4026B3"/>
          </w:pPr>
          <w:r w:rsidRPr="00333CD3">
            <w:t>Degree</w:t>
          </w:r>
        </w:p>
      </w:docPartBody>
    </w:docPart>
    <w:docPart>
      <w:docPartPr>
        <w:name w:val="400EE48684CA274090F56AEC760B15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CC4A0C-8E04-B34B-9606-F33CE25A30B6}"/>
      </w:docPartPr>
      <w:docPartBody>
        <w:p w:rsidR="00000000" w:rsidRDefault="008E1D99" w:rsidP="008E1D99">
          <w:pPr>
            <w:pStyle w:val="400EE48684CA274090F56AEC760B15B7"/>
          </w:pPr>
          <w:r w:rsidRPr="00333CD3">
            <w:t>Date Earned</w:t>
          </w:r>
        </w:p>
      </w:docPartBody>
    </w:docPart>
    <w:docPart>
      <w:docPartPr>
        <w:name w:val="6CE8B7D116C80042AD1F9EDF87167A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139D15-BFFE-0C4E-9F10-52D911B0488C}"/>
      </w:docPartPr>
      <w:docPartBody>
        <w:p w:rsidR="00000000" w:rsidRDefault="008E1D99" w:rsidP="008E1D99">
          <w:pPr>
            <w:pStyle w:val="6CE8B7D116C80042AD1F9EDF87167A21"/>
          </w:pPr>
          <w:r w:rsidRPr="00333CD3">
            <w:t>School</w:t>
          </w:r>
        </w:p>
      </w:docPartBody>
    </w:docPart>
    <w:docPart>
      <w:docPartPr>
        <w:name w:val="49F1A14ECF28114C869DC0077F0BA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C2A00D-F4D6-D548-BD47-A94FC66A619A}"/>
      </w:docPartPr>
      <w:docPartBody>
        <w:p w:rsidR="00000000" w:rsidRDefault="008E1D99" w:rsidP="008E1D99">
          <w:pPr>
            <w:pStyle w:val="49F1A14ECF28114C869DC0077F0BAE1A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2CA7BB07F1E404429A09687986A0F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18D56-789D-4943-B05B-4C4F7D45C872}"/>
      </w:docPartPr>
      <w:docPartBody>
        <w:p w:rsidR="00000000" w:rsidRDefault="008E1D99" w:rsidP="008E1D99">
          <w:pPr>
            <w:pStyle w:val="2CA7BB07F1E404429A09687986A0F14E"/>
          </w:pPr>
          <w:r w:rsidRPr="00333CD3">
            <w:t>Degree</w:t>
          </w:r>
        </w:p>
      </w:docPartBody>
    </w:docPart>
    <w:docPart>
      <w:docPartPr>
        <w:name w:val="9C42A04AD79699418158C6928853F4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07266A-ABC7-FC4F-945A-4B77EF9E14FE}"/>
      </w:docPartPr>
      <w:docPartBody>
        <w:p w:rsidR="00000000" w:rsidRDefault="008E1D99" w:rsidP="008E1D99">
          <w:pPr>
            <w:pStyle w:val="9C42A04AD79699418158C6928853F44E"/>
          </w:pPr>
          <w:r w:rsidRPr="00333CD3">
            <w:t>Date Earned</w:t>
          </w:r>
        </w:p>
      </w:docPartBody>
    </w:docPart>
    <w:docPart>
      <w:docPartPr>
        <w:name w:val="AF27025454EE9C4194A0ED1D5C51C6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56F6C5-0649-504A-A210-F4E72E3C696E}"/>
      </w:docPartPr>
      <w:docPartBody>
        <w:p w:rsidR="00000000" w:rsidRDefault="008E1D99" w:rsidP="008E1D99">
          <w:pPr>
            <w:pStyle w:val="AF27025454EE9C4194A0ED1D5C51C6A7"/>
          </w:pPr>
          <w:r w:rsidRPr="00333CD3">
            <w:t>School</w:t>
          </w:r>
        </w:p>
      </w:docPartBody>
    </w:docPart>
    <w:docPart>
      <w:docPartPr>
        <w:name w:val="3B8426D693B89C44822592F90739EF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F28B6F-99B3-334E-BFA0-676F0334D5E0}"/>
      </w:docPartPr>
      <w:docPartBody>
        <w:p w:rsidR="00000000" w:rsidRDefault="008E1D99" w:rsidP="008E1D99">
          <w:pPr>
            <w:pStyle w:val="3B8426D693B89C44822592F90739EF6E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5414815A336A5448395C21664C4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8D1731-B0FA-6047-8BD5-3EC78F582326}"/>
      </w:docPartPr>
      <w:docPartBody>
        <w:p w:rsidR="00000000" w:rsidRDefault="008E1D99" w:rsidP="008E1D99">
          <w:pPr>
            <w:pStyle w:val="15414815A336A5448395C21664C49442"/>
          </w:pPr>
          <w:r w:rsidRPr="00333CD3">
            <w:t>Volunteer Experience or Leadership</w:t>
          </w:r>
        </w:p>
      </w:docPartBody>
    </w:docPart>
    <w:docPart>
      <w:docPartPr>
        <w:name w:val="86E42AAA226EDD4EA2B4172CA9611E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FAFD6C-EDC6-C44E-B11A-131D5BC7B513}"/>
      </w:docPartPr>
      <w:docPartBody>
        <w:p w:rsidR="00000000" w:rsidRDefault="008E1D99" w:rsidP="008E1D99">
          <w:pPr>
            <w:pStyle w:val="86E42AAA226EDD4EA2B4172CA9611EF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DE690001005A7A47AC9E683A867E88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4A0853-919F-5E41-B966-F4567CE36DE6}"/>
      </w:docPartPr>
      <w:docPartBody>
        <w:p w:rsidR="00000000" w:rsidRDefault="008E1D99" w:rsidP="008E1D99">
          <w:pPr>
            <w:pStyle w:val="DE690001005A7A47AC9E683A867E8895"/>
          </w:pPr>
          <w:r w:rsidRPr="00333CD3">
            <w:t>YN</w:t>
          </w:r>
        </w:p>
      </w:docPartBody>
    </w:docPart>
    <w:docPart>
      <w:docPartPr>
        <w:name w:val="B4D062A360DA86488C33FD22DC6E1B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E8928C-E996-BC4C-8EF7-E5F15F087B9C}"/>
      </w:docPartPr>
      <w:docPartBody>
        <w:p w:rsidR="00000000" w:rsidRDefault="008E1D99" w:rsidP="008E1D99">
          <w:pPr>
            <w:pStyle w:val="B4D062A360DA86488C33FD22DC6E1BBE"/>
          </w:pPr>
          <w:r>
            <w:t>Objective</w:t>
          </w:r>
        </w:p>
      </w:docPartBody>
    </w:docPart>
    <w:docPart>
      <w:docPartPr>
        <w:name w:val="DACB5C66B496434F96E94CA74EDB9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193FE-2703-1642-AAE9-B34DB5EDFE13}"/>
      </w:docPartPr>
      <w:docPartBody>
        <w:p w:rsidR="00000000" w:rsidRDefault="008E1D99" w:rsidP="008E1D99">
          <w:pPr>
            <w:pStyle w:val="DACB5C66B496434F96E94CA74EDB925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3EFB8AC3263AC41BF04B64165D9C7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B8CAB-7567-D146-93BC-90AA80254797}"/>
      </w:docPartPr>
      <w:docPartBody>
        <w:p w:rsidR="00000000" w:rsidRDefault="008E1D99" w:rsidP="008E1D99">
          <w:pPr>
            <w:pStyle w:val="A3EFB8AC3263AC41BF04B64165D9C7A6"/>
          </w:pPr>
          <w:r w:rsidRPr="00333CD3">
            <w:t>Skills</w:t>
          </w:r>
        </w:p>
      </w:docPartBody>
    </w:docPart>
    <w:docPart>
      <w:docPartPr>
        <w:name w:val="E956E1A91186C44E8D4F8868F392F5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40FF0-C8D6-1946-9D30-3587790AAE4A}"/>
      </w:docPartPr>
      <w:docPartBody>
        <w:p w:rsidR="00000000" w:rsidRDefault="008E1D99" w:rsidP="008E1D99">
          <w:pPr>
            <w:pStyle w:val="E956E1A91186C44E8D4F8868F392F52A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0DAC7A8E6844643B257EA917BE14E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828401-26F7-494F-BB1D-1855D7AAA5AF}"/>
      </w:docPartPr>
      <w:docPartBody>
        <w:p w:rsidR="00000000" w:rsidRDefault="008E1D99" w:rsidP="008E1D99">
          <w:pPr>
            <w:pStyle w:val="20DAC7A8E6844643B257EA917BE14E29"/>
          </w:pPr>
          <w:r>
            <w:t>Your Name</w:t>
          </w:r>
        </w:p>
      </w:docPartBody>
    </w:docPart>
    <w:docPart>
      <w:docPartPr>
        <w:name w:val="88DAE95F99296243B156620C9EC9A6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A6BA49-C37B-6B41-9016-E923CD179228}"/>
      </w:docPartPr>
      <w:docPartBody>
        <w:p w:rsidR="00000000" w:rsidRDefault="008E1D99" w:rsidP="008E1D99">
          <w:pPr>
            <w:pStyle w:val="88DAE95F99296243B156620C9EC9A6AA"/>
          </w:pPr>
          <w:r>
            <w:t>Profession or Industry</w:t>
          </w:r>
        </w:p>
      </w:docPartBody>
    </w:docPart>
    <w:docPart>
      <w:docPartPr>
        <w:name w:val="8FBE54599245514EB19228224B164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A2AB1F-5FA2-B948-ADB5-33C753B628A1}"/>
      </w:docPartPr>
      <w:docPartBody>
        <w:p w:rsidR="00000000" w:rsidRDefault="008E1D99" w:rsidP="008E1D99">
          <w:pPr>
            <w:pStyle w:val="8FBE54599245514EB19228224B1644CE"/>
          </w:pPr>
          <w:r w:rsidRPr="00333CD3">
            <w:t>Link to other online properties: Portfolio/Website/Blog</w:t>
          </w:r>
        </w:p>
      </w:docPartBody>
    </w:docPart>
    <w:docPart>
      <w:docPartPr>
        <w:name w:val="EA7E59A3431D014DB566538FADA7EA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B38E02-1F9E-3548-B647-6C890D39526A}"/>
      </w:docPartPr>
      <w:docPartBody>
        <w:p w:rsidR="00000000" w:rsidRDefault="008E1D99" w:rsidP="008E1D99">
          <w:pPr>
            <w:pStyle w:val="EA7E59A3431D014DB566538FADA7EAAC"/>
          </w:pPr>
          <w:r w:rsidRPr="00333CD3">
            <w:t>Experience</w:t>
          </w:r>
        </w:p>
      </w:docPartBody>
    </w:docPart>
    <w:docPart>
      <w:docPartPr>
        <w:name w:val="142FA983C01EEA4DACAC6C836AEE25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C5117D-B3EB-C341-B934-EE51BC6530A3}"/>
      </w:docPartPr>
      <w:docPartBody>
        <w:p w:rsidR="00000000" w:rsidRDefault="008E1D99" w:rsidP="008E1D99">
          <w:pPr>
            <w:pStyle w:val="142FA983C01EEA4DACAC6C836AEE25C4"/>
          </w:pPr>
          <w:r w:rsidRPr="00333CD3">
            <w:t>Job Title</w:t>
          </w:r>
        </w:p>
      </w:docPartBody>
    </w:docPart>
    <w:docPart>
      <w:docPartPr>
        <w:name w:val="8C4538E05261CC4D86BCACA7AEE420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FE839-68DC-7C40-AB57-C7C4B14F0B68}"/>
      </w:docPartPr>
      <w:docPartBody>
        <w:p w:rsidR="00000000" w:rsidRDefault="008E1D99" w:rsidP="008E1D99">
          <w:pPr>
            <w:pStyle w:val="8C4538E05261CC4D86BCACA7AEE420C8"/>
          </w:pPr>
          <w:r w:rsidRPr="00333CD3">
            <w:t>Company</w:t>
          </w:r>
        </w:p>
      </w:docPartBody>
    </w:docPart>
    <w:docPart>
      <w:docPartPr>
        <w:name w:val="DAF044289E95814396D65206C5E5A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451C7B-188C-3B40-890C-1F3845A6EE78}"/>
      </w:docPartPr>
      <w:docPartBody>
        <w:p w:rsidR="00000000" w:rsidRDefault="008E1D99" w:rsidP="008E1D99">
          <w:pPr>
            <w:pStyle w:val="DAF044289E95814396D65206C5E5ADE8"/>
          </w:pPr>
          <w:r w:rsidRPr="00333CD3">
            <w:t>Dates From – To</w:t>
          </w:r>
        </w:p>
      </w:docPartBody>
    </w:docPart>
    <w:docPart>
      <w:docPartPr>
        <w:name w:val="85D899DDE0237F44BFD80CA1F9DCAB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D2C7C5-3710-274D-938B-C1BF9A11B731}"/>
      </w:docPartPr>
      <w:docPartBody>
        <w:p w:rsidR="00000000" w:rsidRDefault="008E1D99" w:rsidP="008E1D99">
          <w:pPr>
            <w:pStyle w:val="85D899DDE0237F44BFD80CA1F9DCAB1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E25168E0F284D74F9881289320763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C89045-DC05-F349-BC00-BBF36295104D}"/>
      </w:docPartPr>
      <w:docPartBody>
        <w:p w:rsidR="00000000" w:rsidRDefault="008E1D99" w:rsidP="008E1D99">
          <w:pPr>
            <w:pStyle w:val="E25168E0F284D74F9881289320763E00"/>
          </w:pPr>
          <w:r w:rsidRPr="00333CD3">
            <w:t>Job Title</w:t>
          </w:r>
        </w:p>
      </w:docPartBody>
    </w:docPart>
    <w:docPart>
      <w:docPartPr>
        <w:name w:val="DF16C93CC0B7E34BA2227D52FCBF60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6FF27B-C734-B74E-870D-F2309E741278}"/>
      </w:docPartPr>
      <w:docPartBody>
        <w:p w:rsidR="00000000" w:rsidRDefault="008E1D99" w:rsidP="008E1D99">
          <w:pPr>
            <w:pStyle w:val="DF16C93CC0B7E34BA2227D52FCBF6062"/>
          </w:pPr>
          <w:r w:rsidRPr="00333CD3">
            <w:t>Company</w:t>
          </w:r>
        </w:p>
      </w:docPartBody>
    </w:docPart>
    <w:docPart>
      <w:docPartPr>
        <w:name w:val="A1DB30D0BE74DF4995B5CA6C6BE26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23FE37-5B43-7842-BC0B-866BABFB1498}"/>
      </w:docPartPr>
      <w:docPartBody>
        <w:p w:rsidR="00000000" w:rsidRDefault="008E1D99" w:rsidP="008E1D99">
          <w:pPr>
            <w:pStyle w:val="A1DB30D0BE74DF4995B5CA6C6BE268AF"/>
          </w:pPr>
          <w:r w:rsidRPr="00333CD3">
            <w:t>Dates From – To</w:t>
          </w:r>
        </w:p>
      </w:docPartBody>
    </w:docPart>
    <w:docPart>
      <w:docPartPr>
        <w:name w:val="449E7F3AEC545D409F857CDB42D30A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6D9F68-F805-4E44-9AD2-82C1256874C9}"/>
      </w:docPartPr>
      <w:docPartBody>
        <w:p w:rsidR="00000000" w:rsidRDefault="008E1D99" w:rsidP="008E1D99">
          <w:pPr>
            <w:pStyle w:val="449E7F3AEC545D409F857CDB42D30AA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FBB41D810ADD840BB7D53149B912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9B862C-C391-5E49-9F45-E52543D9167A}"/>
      </w:docPartPr>
      <w:docPartBody>
        <w:p w:rsidR="00000000" w:rsidRDefault="008E1D99" w:rsidP="008E1D99">
          <w:pPr>
            <w:pStyle w:val="4FBB41D810ADD840BB7D53149B912A40"/>
          </w:pPr>
          <w:r w:rsidRPr="00333CD3">
            <w:t>Education</w:t>
          </w:r>
        </w:p>
      </w:docPartBody>
    </w:docPart>
    <w:docPart>
      <w:docPartPr>
        <w:name w:val="F346917A4038F84C93712E4BCCB9CE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2A5AA1-0623-314C-9A61-3C6DF55D9EFA}"/>
      </w:docPartPr>
      <w:docPartBody>
        <w:p w:rsidR="00000000" w:rsidRDefault="008E1D99" w:rsidP="008E1D99">
          <w:pPr>
            <w:pStyle w:val="F346917A4038F84C93712E4BCCB9CE73"/>
          </w:pPr>
          <w:r w:rsidRPr="00333CD3">
            <w:t>Degree</w:t>
          </w:r>
        </w:p>
      </w:docPartBody>
    </w:docPart>
    <w:docPart>
      <w:docPartPr>
        <w:name w:val="820CBAA28E8A6244904DF9236FDBF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D862D1-E76D-1A42-B8A4-2A308222E0C7}"/>
      </w:docPartPr>
      <w:docPartBody>
        <w:p w:rsidR="00000000" w:rsidRDefault="008E1D99" w:rsidP="008E1D99">
          <w:pPr>
            <w:pStyle w:val="820CBAA28E8A6244904DF9236FDBF407"/>
          </w:pPr>
          <w:r w:rsidRPr="00333CD3">
            <w:t>Date Earned</w:t>
          </w:r>
        </w:p>
      </w:docPartBody>
    </w:docPart>
    <w:docPart>
      <w:docPartPr>
        <w:name w:val="C1F0008B33CB8F42BB4F4BF0C3610C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484E94-26B9-CE4C-85DD-F5780F1D5698}"/>
      </w:docPartPr>
      <w:docPartBody>
        <w:p w:rsidR="00000000" w:rsidRDefault="008E1D99" w:rsidP="008E1D99">
          <w:pPr>
            <w:pStyle w:val="C1F0008B33CB8F42BB4F4BF0C3610C90"/>
          </w:pPr>
          <w:r w:rsidRPr="00333CD3">
            <w:t>School</w:t>
          </w:r>
        </w:p>
      </w:docPartBody>
    </w:docPart>
    <w:docPart>
      <w:docPartPr>
        <w:name w:val="45F788B95E9E024A9787C25AF02141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D5042-BE43-AF43-8EC6-92470FCDEC60}"/>
      </w:docPartPr>
      <w:docPartBody>
        <w:p w:rsidR="00000000" w:rsidRDefault="008E1D99" w:rsidP="008E1D99">
          <w:pPr>
            <w:pStyle w:val="45F788B95E9E024A9787C25AF0214194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E87D07B65084341B0461D79981AE1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94C91-10FB-0947-BDFF-691A1142CFDC}"/>
      </w:docPartPr>
      <w:docPartBody>
        <w:p w:rsidR="00000000" w:rsidRDefault="008E1D99" w:rsidP="008E1D99">
          <w:pPr>
            <w:pStyle w:val="4E87D07B65084341B0461D79981AE10D"/>
          </w:pPr>
          <w:r w:rsidRPr="00333CD3">
            <w:t>Degree</w:t>
          </w:r>
        </w:p>
      </w:docPartBody>
    </w:docPart>
    <w:docPart>
      <w:docPartPr>
        <w:name w:val="1A96CE80D0F658429662D85517BEED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C0C1A-C7B3-D541-B642-9ACE51F42A08}"/>
      </w:docPartPr>
      <w:docPartBody>
        <w:p w:rsidR="00000000" w:rsidRDefault="008E1D99" w:rsidP="008E1D99">
          <w:pPr>
            <w:pStyle w:val="1A96CE80D0F658429662D85517BEEDBA"/>
          </w:pPr>
          <w:r w:rsidRPr="00333CD3">
            <w:t>Date Earned</w:t>
          </w:r>
        </w:p>
      </w:docPartBody>
    </w:docPart>
    <w:docPart>
      <w:docPartPr>
        <w:name w:val="1F799BA9ED9A2641AB7C16FD884784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F4D7FC-B785-C148-997D-4B7BC59C31EA}"/>
      </w:docPartPr>
      <w:docPartBody>
        <w:p w:rsidR="00000000" w:rsidRDefault="008E1D99" w:rsidP="008E1D99">
          <w:pPr>
            <w:pStyle w:val="1F799BA9ED9A2641AB7C16FD8847849D"/>
          </w:pPr>
          <w:r w:rsidRPr="00333CD3">
            <w:t>School</w:t>
          </w:r>
        </w:p>
      </w:docPartBody>
    </w:docPart>
    <w:docPart>
      <w:docPartPr>
        <w:name w:val="2E238848D4BDB2468F5208A81BCCF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7525A3-6EC1-4B49-B589-B3EB7DF70115}"/>
      </w:docPartPr>
      <w:docPartBody>
        <w:p w:rsidR="00000000" w:rsidRDefault="008E1D99" w:rsidP="008E1D99">
          <w:pPr>
            <w:pStyle w:val="2E238848D4BDB2468F5208A81BCCFA6D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C37D8C1AEA1F24FA9083317B3A509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1D1E76-EFBD-DC4A-839F-062D476C0BDF}"/>
      </w:docPartPr>
      <w:docPartBody>
        <w:p w:rsidR="00000000" w:rsidRDefault="008E1D99" w:rsidP="008E1D99">
          <w:pPr>
            <w:pStyle w:val="BC37D8C1AEA1F24FA9083317B3A509E0"/>
          </w:pPr>
          <w:r w:rsidRPr="00333CD3">
            <w:t>Volunteer Experience or Leadership</w:t>
          </w:r>
        </w:p>
      </w:docPartBody>
    </w:docPart>
    <w:docPart>
      <w:docPartPr>
        <w:name w:val="5F53ABD41CD51A4BB3E7003BFA8FF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D7D9B2-44B1-6D42-9A7B-9187F2634544}"/>
      </w:docPartPr>
      <w:docPartBody>
        <w:p w:rsidR="00000000" w:rsidRDefault="008E1D99" w:rsidP="008E1D99">
          <w:pPr>
            <w:pStyle w:val="5F53ABD41CD51A4BB3E7003BFA8FF705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B9F53D15FE36D4E9F66C2D4D5EAC1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CBFFB2-CD3C-2442-8AAC-8FC6AFDCC963}"/>
      </w:docPartPr>
      <w:docPartBody>
        <w:p w:rsidR="00000000" w:rsidRDefault="008E1D99" w:rsidP="008E1D99">
          <w:pPr>
            <w:pStyle w:val="3B9F53D15FE36D4E9F66C2D4D5EAC186"/>
          </w:pPr>
          <w:r w:rsidRPr="00333CD3">
            <w:t>YN</w:t>
          </w:r>
        </w:p>
      </w:docPartBody>
    </w:docPart>
    <w:docPart>
      <w:docPartPr>
        <w:name w:val="7C101F2EC19DE8458F5F5823D7EA76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223008-3931-B041-A47C-2495568429F7}"/>
      </w:docPartPr>
      <w:docPartBody>
        <w:p w:rsidR="00000000" w:rsidRDefault="008E1D99" w:rsidP="008E1D99">
          <w:pPr>
            <w:pStyle w:val="7C101F2EC19DE8458F5F5823D7EA761A"/>
          </w:pPr>
          <w:r>
            <w:t>Objective</w:t>
          </w:r>
        </w:p>
      </w:docPartBody>
    </w:docPart>
    <w:docPart>
      <w:docPartPr>
        <w:name w:val="359D7C4C50EF1F4282ADAA064D55E2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2C927-D474-824C-959E-336A52373C9F}"/>
      </w:docPartPr>
      <w:docPartBody>
        <w:p w:rsidR="00000000" w:rsidRDefault="008E1D99" w:rsidP="008E1D99">
          <w:pPr>
            <w:pStyle w:val="359D7C4C50EF1F4282ADAA064D55E22C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C3E955DD8327E45BA7B7D7422F968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AA807D-9D3E-164A-86AD-22D970256001}"/>
      </w:docPartPr>
      <w:docPartBody>
        <w:p w:rsidR="00000000" w:rsidRDefault="008E1D99" w:rsidP="008E1D99">
          <w:pPr>
            <w:pStyle w:val="7C3E955DD8327E45BA7B7D7422F9687A"/>
          </w:pPr>
          <w:r w:rsidRPr="00333CD3">
            <w:t>Skills</w:t>
          </w:r>
        </w:p>
      </w:docPartBody>
    </w:docPart>
    <w:docPart>
      <w:docPartPr>
        <w:name w:val="108966D1D1584D42B4A40BC9ACC3FB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6D8592-FBFF-8F4A-B437-B476EA6BDDD0}"/>
      </w:docPartPr>
      <w:docPartBody>
        <w:p w:rsidR="00000000" w:rsidRDefault="008E1D99" w:rsidP="008E1D99">
          <w:pPr>
            <w:pStyle w:val="108966D1D1584D42B4A40BC9ACC3FBF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430DF6F409C09A4CB36BA62748D5B3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B59333-A32B-F945-B7A1-BD73C1584383}"/>
      </w:docPartPr>
      <w:docPartBody>
        <w:p w:rsidR="00000000" w:rsidRDefault="008E1D99" w:rsidP="008E1D99">
          <w:pPr>
            <w:pStyle w:val="430DF6F409C09A4CB36BA62748D5B3BA"/>
          </w:pPr>
          <w:r>
            <w:t>Your Name</w:t>
          </w:r>
        </w:p>
      </w:docPartBody>
    </w:docPart>
    <w:docPart>
      <w:docPartPr>
        <w:name w:val="0A717AC84C44B541847D944CFE21C5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22C13F-F442-0D42-BDF3-F0E37EE51818}"/>
      </w:docPartPr>
      <w:docPartBody>
        <w:p w:rsidR="00000000" w:rsidRDefault="008E1D99" w:rsidP="008E1D99">
          <w:pPr>
            <w:pStyle w:val="0A717AC84C44B541847D944CFE21C5D5"/>
          </w:pPr>
          <w:r>
            <w:t>Profession or Industry</w:t>
          </w:r>
        </w:p>
      </w:docPartBody>
    </w:docPart>
    <w:docPart>
      <w:docPartPr>
        <w:name w:val="E91FA76A64FA77489ED593C1FB5E0C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BE0444-85A4-C14D-8835-2937B12514E3}"/>
      </w:docPartPr>
      <w:docPartBody>
        <w:p w:rsidR="00000000" w:rsidRDefault="008E1D99" w:rsidP="008E1D99">
          <w:pPr>
            <w:pStyle w:val="E91FA76A64FA77489ED593C1FB5E0C32"/>
          </w:pPr>
          <w:r w:rsidRPr="00333CD3">
            <w:t>Link to other online properties: Portfolio/Website/Blog</w:t>
          </w:r>
        </w:p>
      </w:docPartBody>
    </w:docPart>
    <w:docPart>
      <w:docPartPr>
        <w:name w:val="6DC6AFC85559DD41B1E6FF9B39B136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C31D93-79A9-B345-A19D-7033D4B7432B}"/>
      </w:docPartPr>
      <w:docPartBody>
        <w:p w:rsidR="00000000" w:rsidRDefault="008E1D99" w:rsidP="008E1D99">
          <w:pPr>
            <w:pStyle w:val="6DC6AFC85559DD41B1E6FF9B39B136F1"/>
          </w:pPr>
          <w:r w:rsidRPr="00333CD3">
            <w:t>Experience</w:t>
          </w:r>
        </w:p>
      </w:docPartBody>
    </w:docPart>
    <w:docPart>
      <w:docPartPr>
        <w:name w:val="7E6174AA66EA5045B09AA4338F20E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8FF888-FE90-B44B-90EC-C25F4B4F6139}"/>
      </w:docPartPr>
      <w:docPartBody>
        <w:p w:rsidR="00000000" w:rsidRDefault="008E1D99" w:rsidP="008E1D99">
          <w:pPr>
            <w:pStyle w:val="7E6174AA66EA5045B09AA4338F20E372"/>
          </w:pPr>
          <w:r w:rsidRPr="00333CD3">
            <w:t>Job Title</w:t>
          </w:r>
        </w:p>
      </w:docPartBody>
    </w:docPart>
    <w:docPart>
      <w:docPartPr>
        <w:name w:val="1144508E81474C4CB201C7FBF22400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4949F-85EB-BD4C-8709-11F93AE66839}"/>
      </w:docPartPr>
      <w:docPartBody>
        <w:p w:rsidR="00000000" w:rsidRDefault="008E1D99" w:rsidP="008E1D99">
          <w:pPr>
            <w:pStyle w:val="1144508E81474C4CB201C7FBF2240037"/>
          </w:pPr>
          <w:r w:rsidRPr="00333CD3">
            <w:t>Company</w:t>
          </w:r>
        </w:p>
      </w:docPartBody>
    </w:docPart>
    <w:docPart>
      <w:docPartPr>
        <w:name w:val="E58CEBBE0F828C4C99B1F514CEEDB9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34B4A2-26AA-3B4B-90F9-1A46AAFD507B}"/>
      </w:docPartPr>
      <w:docPartBody>
        <w:p w:rsidR="00000000" w:rsidRDefault="008E1D99" w:rsidP="008E1D99">
          <w:pPr>
            <w:pStyle w:val="E58CEBBE0F828C4C99B1F514CEEDB900"/>
          </w:pPr>
          <w:r w:rsidRPr="00333CD3">
            <w:t>Dates From – To</w:t>
          </w:r>
        </w:p>
      </w:docPartBody>
    </w:docPart>
    <w:docPart>
      <w:docPartPr>
        <w:name w:val="49635B41BCB69E41AE0327DC5C70D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71E0AD-935A-E340-B3B3-6659D18402B1}"/>
      </w:docPartPr>
      <w:docPartBody>
        <w:p w:rsidR="00000000" w:rsidRDefault="008E1D99" w:rsidP="008E1D99">
          <w:pPr>
            <w:pStyle w:val="49635B41BCB69E41AE0327DC5C70D15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26DC0821AED0D40A155F92D56E5C7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59DC41-89A0-D44B-9A6E-829DB07B908A}"/>
      </w:docPartPr>
      <w:docPartBody>
        <w:p w:rsidR="00000000" w:rsidRDefault="008E1D99" w:rsidP="008E1D99">
          <w:pPr>
            <w:pStyle w:val="D26DC0821AED0D40A155F92D56E5C7E5"/>
          </w:pPr>
          <w:r w:rsidRPr="00333CD3">
            <w:t>Job Title</w:t>
          </w:r>
        </w:p>
      </w:docPartBody>
    </w:docPart>
    <w:docPart>
      <w:docPartPr>
        <w:name w:val="CBC8116FEB8D71459388EA8D5FB5D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710B5-040C-0E46-A4B3-BF482A0105D2}"/>
      </w:docPartPr>
      <w:docPartBody>
        <w:p w:rsidR="00000000" w:rsidRDefault="008E1D99" w:rsidP="008E1D99">
          <w:pPr>
            <w:pStyle w:val="CBC8116FEB8D71459388EA8D5FB5D680"/>
          </w:pPr>
          <w:r w:rsidRPr="00333CD3">
            <w:t>Company</w:t>
          </w:r>
        </w:p>
      </w:docPartBody>
    </w:docPart>
    <w:docPart>
      <w:docPartPr>
        <w:name w:val="411BCD4DF6C1754EAD4D01C052AA22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4FED80-A873-1F40-98C5-409BEE966AF0}"/>
      </w:docPartPr>
      <w:docPartBody>
        <w:p w:rsidR="00000000" w:rsidRDefault="008E1D99" w:rsidP="008E1D99">
          <w:pPr>
            <w:pStyle w:val="411BCD4DF6C1754EAD4D01C052AA223D"/>
          </w:pPr>
          <w:r w:rsidRPr="00333CD3">
            <w:t>Dates From – To</w:t>
          </w:r>
        </w:p>
      </w:docPartBody>
    </w:docPart>
    <w:docPart>
      <w:docPartPr>
        <w:name w:val="764D5CE6D7D69549802004CF88A87A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437F63-2430-2D4F-BFBE-E14EF40BC9C6}"/>
      </w:docPartPr>
      <w:docPartBody>
        <w:p w:rsidR="00000000" w:rsidRDefault="008E1D99" w:rsidP="008E1D99">
          <w:pPr>
            <w:pStyle w:val="764D5CE6D7D69549802004CF88A87A6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E8E824737A0C384C914654F377CC1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8A18AA-CF72-8342-A1E3-393F6D544F46}"/>
      </w:docPartPr>
      <w:docPartBody>
        <w:p w:rsidR="00000000" w:rsidRDefault="008E1D99" w:rsidP="008E1D99">
          <w:pPr>
            <w:pStyle w:val="E8E824737A0C384C914654F377CC1721"/>
          </w:pPr>
          <w:r w:rsidRPr="00333CD3">
            <w:t>Education</w:t>
          </w:r>
        </w:p>
      </w:docPartBody>
    </w:docPart>
    <w:docPart>
      <w:docPartPr>
        <w:name w:val="324142EC492A1442ACFAC436B11A17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8AB5E8-B681-DE4A-B698-9595C8C8D970}"/>
      </w:docPartPr>
      <w:docPartBody>
        <w:p w:rsidR="00000000" w:rsidRDefault="008E1D99" w:rsidP="008E1D99">
          <w:pPr>
            <w:pStyle w:val="324142EC492A1442ACFAC436B11A176A"/>
          </w:pPr>
          <w:r w:rsidRPr="00333CD3">
            <w:t>Degree</w:t>
          </w:r>
        </w:p>
      </w:docPartBody>
    </w:docPart>
    <w:docPart>
      <w:docPartPr>
        <w:name w:val="D976C05936BAE34FAF845A2753A74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B72F3-10D7-6945-9E27-EFFBCDE95267}"/>
      </w:docPartPr>
      <w:docPartBody>
        <w:p w:rsidR="00000000" w:rsidRDefault="008E1D99" w:rsidP="008E1D99">
          <w:pPr>
            <w:pStyle w:val="D976C05936BAE34FAF845A2753A74A07"/>
          </w:pPr>
          <w:r w:rsidRPr="00333CD3">
            <w:t>Date Earned</w:t>
          </w:r>
        </w:p>
      </w:docPartBody>
    </w:docPart>
    <w:docPart>
      <w:docPartPr>
        <w:name w:val="9724F8BD6E90FB4C8F2D7ACF3D6E4F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472DF3-5158-C840-89A3-93875747E495}"/>
      </w:docPartPr>
      <w:docPartBody>
        <w:p w:rsidR="00000000" w:rsidRDefault="008E1D99" w:rsidP="008E1D99">
          <w:pPr>
            <w:pStyle w:val="9724F8BD6E90FB4C8F2D7ACF3D6E4F05"/>
          </w:pPr>
          <w:r w:rsidRPr="00333CD3">
            <w:t>School</w:t>
          </w:r>
        </w:p>
      </w:docPartBody>
    </w:docPart>
    <w:docPart>
      <w:docPartPr>
        <w:name w:val="7A84DC8D64D9F242865436E51C7B1C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29D057-FF09-7049-A014-BBD63B6BCEB2}"/>
      </w:docPartPr>
      <w:docPartBody>
        <w:p w:rsidR="00000000" w:rsidRDefault="008E1D99" w:rsidP="008E1D99">
          <w:pPr>
            <w:pStyle w:val="7A84DC8D64D9F242865436E51C7B1C8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41BAB034FC9384DB40B62760B551B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C456B6-F402-234D-8910-8EF87A9C3E0A}"/>
      </w:docPartPr>
      <w:docPartBody>
        <w:p w:rsidR="00000000" w:rsidRDefault="008E1D99" w:rsidP="008E1D99">
          <w:pPr>
            <w:pStyle w:val="841BAB034FC9384DB40B62760B551BF6"/>
          </w:pPr>
          <w:r w:rsidRPr="00333CD3">
            <w:t>Degree</w:t>
          </w:r>
        </w:p>
      </w:docPartBody>
    </w:docPart>
    <w:docPart>
      <w:docPartPr>
        <w:name w:val="A5E654428F2CC34389C86CF4333AD4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335A22-9837-E047-BABA-D1E490EAE056}"/>
      </w:docPartPr>
      <w:docPartBody>
        <w:p w:rsidR="00000000" w:rsidRDefault="008E1D99" w:rsidP="008E1D99">
          <w:pPr>
            <w:pStyle w:val="A5E654428F2CC34389C86CF4333AD498"/>
          </w:pPr>
          <w:r w:rsidRPr="00333CD3">
            <w:t>Date Earned</w:t>
          </w:r>
        </w:p>
      </w:docPartBody>
    </w:docPart>
    <w:docPart>
      <w:docPartPr>
        <w:name w:val="E60DA76B7DA93741B167BC00EBA5C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A8F29E-9B0E-5747-8112-CC7F9933CCDA}"/>
      </w:docPartPr>
      <w:docPartBody>
        <w:p w:rsidR="00000000" w:rsidRDefault="008E1D99" w:rsidP="008E1D99">
          <w:pPr>
            <w:pStyle w:val="E60DA76B7DA93741B167BC00EBA5C9D2"/>
          </w:pPr>
          <w:r w:rsidRPr="00333CD3">
            <w:t>School</w:t>
          </w:r>
        </w:p>
      </w:docPartBody>
    </w:docPart>
    <w:docPart>
      <w:docPartPr>
        <w:name w:val="0D253817D894E5418B63140475D97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E40C2-80B3-4343-86E5-1E0E294F0835}"/>
      </w:docPartPr>
      <w:docPartBody>
        <w:p w:rsidR="00000000" w:rsidRDefault="008E1D99" w:rsidP="008E1D99">
          <w:pPr>
            <w:pStyle w:val="0D253817D894E5418B63140475D97161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C66916D69977740A10240A4E00199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FD34CF-68D7-2742-A1BB-DA00025AED7C}"/>
      </w:docPartPr>
      <w:docPartBody>
        <w:p w:rsidR="00000000" w:rsidRDefault="008E1D99" w:rsidP="008E1D99">
          <w:pPr>
            <w:pStyle w:val="1C66916D69977740A10240A4E0019959"/>
          </w:pPr>
          <w:r w:rsidRPr="00333CD3">
            <w:t>Volunteer Experience or Leadership</w:t>
          </w:r>
        </w:p>
      </w:docPartBody>
    </w:docPart>
    <w:docPart>
      <w:docPartPr>
        <w:name w:val="4940256C39690440A0E1F69A0C586B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74932-E310-FD44-8B76-FBD6A544F73E}"/>
      </w:docPartPr>
      <w:docPartBody>
        <w:p w:rsidR="00000000" w:rsidRDefault="008E1D99" w:rsidP="008E1D99">
          <w:pPr>
            <w:pStyle w:val="4940256C39690440A0E1F69A0C586B1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9EC661B8E5FD0D44994F2705C5D105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52A7E7-BF23-7A4D-B368-E61764625347}"/>
      </w:docPartPr>
      <w:docPartBody>
        <w:p w:rsidR="00000000" w:rsidRDefault="008E1D99" w:rsidP="008E1D99">
          <w:pPr>
            <w:pStyle w:val="9EC661B8E5FD0D44994F2705C5D105FF"/>
          </w:pPr>
          <w:r w:rsidRPr="00333CD3">
            <w:t>YN</w:t>
          </w:r>
        </w:p>
      </w:docPartBody>
    </w:docPart>
    <w:docPart>
      <w:docPartPr>
        <w:name w:val="3F215A797D77C545983B7DE0FD1153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D161D5-4D97-424C-90C1-59125145F9DC}"/>
      </w:docPartPr>
      <w:docPartBody>
        <w:p w:rsidR="00000000" w:rsidRDefault="008E1D99" w:rsidP="008E1D99">
          <w:pPr>
            <w:pStyle w:val="3F215A797D77C545983B7DE0FD115399"/>
          </w:pPr>
          <w:r>
            <w:t>Objective</w:t>
          </w:r>
        </w:p>
      </w:docPartBody>
    </w:docPart>
    <w:docPart>
      <w:docPartPr>
        <w:name w:val="03227EAF2974F449A09C3C9611C6E4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8C495-5B57-544D-9ED9-393B4AC06F5D}"/>
      </w:docPartPr>
      <w:docPartBody>
        <w:p w:rsidR="00000000" w:rsidRDefault="008E1D99" w:rsidP="008E1D99">
          <w:pPr>
            <w:pStyle w:val="03227EAF2974F449A09C3C9611C6E4A8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1DC54C6AA6586348969AF7F8FEB36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B8A010-E733-CB4F-B981-285D762172E1}"/>
      </w:docPartPr>
      <w:docPartBody>
        <w:p w:rsidR="00000000" w:rsidRDefault="008E1D99" w:rsidP="008E1D99">
          <w:pPr>
            <w:pStyle w:val="1DC54C6AA6586348969AF7F8FEB367C4"/>
          </w:pPr>
          <w:r w:rsidRPr="00333CD3">
            <w:t>Skills</w:t>
          </w:r>
        </w:p>
      </w:docPartBody>
    </w:docPart>
    <w:docPart>
      <w:docPartPr>
        <w:name w:val="34898B84D52836458E91DD7DFE3C08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C00ACB-BBB3-EE46-8727-3D8543B06C63}"/>
      </w:docPartPr>
      <w:docPartBody>
        <w:p w:rsidR="00000000" w:rsidRDefault="008E1D99" w:rsidP="008E1D99">
          <w:pPr>
            <w:pStyle w:val="34898B84D52836458E91DD7DFE3C080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84D9C36DFD85CE418B903B82667E84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D218EA-BC68-8F4E-8E35-49CDCA1CCE20}"/>
      </w:docPartPr>
      <w:docPartBody>
        <w:p w:rsidR="00000000" w:rsidRDefault="008E1D99" w:rsidP="008E1D99">
          <w:pPr>
            <w:pStyle w:val="84D9C36DFD85CE418B903B82667E84D7"/>
          </w:pPr>
          <w:r>
            <w:t>Your Name</w:t>
          </w:r>
        </w:p>
      </w:docPartBody>
    </w:docPart>
    <w:docPart>
      <w:docPartPr>
        <w:name w:val="9F6756C4488F8B40AF04C424E96090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8C07C1-9CB6-4844-BF7B-0FB232183F17}"/>
      </w:docPartPr>
      <w:docPartBody>
        <w:p w:rsidR="00000000" w:rsidRDefault="008E1D99" w:rsidP="008E1D99">
          <w:pPr>
            <w:pStyle w:val="9F6756C4488F8B40AF04C424E9609098"/>
          </w:pPr>
          <w:r>
            <w:t>Profession or Industry</w:t>
          </w:r>
        </w:p>
      </w:docPartBody>
    </w:docPart>
    <w:docPart>
      <w:docPartPr>
        <w:name w:val="8E7501B83574814E9275788C2A41FB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2DD484-59F8-2047-98AB-0DFC47C4C7F6}"/>
      </w:docPartPr>
      <w:docPartBody>
        <w:p w:rsidR="00000000" w:rsidRDefault="008E1D99" w:rsidP="008E1D99">
          <w:pPr>
            <w:pStyle w:val="8E7501B83574814E9275788C2A41FB95"/>
          </w:pPr>
          <w:r w:rsidRPr="00333CD3">
            <w:t>Link to other online properties: Portfolio/Website/Blog</w:t>
          </w:r>
        </w:p>
      </w:docPartBody>
    </w:docPart>
    <w:docPart>
      <w:docPartPr>
        <w:name w:val="4624A0F5306A8B46A0C0D05802A9CD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728231-C92B-D041-AE41-F729A324FE80}"/>
      </w:docPartPr>
      <w:docPartBody>
        <w:p w:rsidR="00000000" w:rsidRDefault="008E1D99" w:rsidP="008E1D99">
          <w:pPr>
            <w:pStyle w:val="4624A0F5306A8B46A0C0D05802A9CDBB"/>
          </w:pPr>
          <w:r w:rsidRPr="00333CD3">
            <w:t>Experience</w:t>
          </w:r>
        </w:p>
      </w:docPartBody>
    </w:docPart>
    <w:docPart>
      <w:docPartPr>
        <w:name w:val="B2A495D978F5EB448F1546E86060A9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437F4-3CEF-A540-B42B-8A93A762B8E2}"/>
      </w:docPartPr>
      <w:docPartBody>
        <w:p w:rsidR="00000000" w:rsidRDefault="008E1D99" w:rsidP="008E1D99">
          <w:pPr>
            <w:pStyle w:val="B2A495D978F5EB448F1546E86060A99E"/>
          </w:pPr>
          <w:r w:rsidRPr="00333CD3">
            <w:t>Job Title</w:t>
          </w:r>
        </w:p>
      </w:docPartBody>
    </w:docPart>
    <w:docPart>
      <w:docPartPr>
        <w:name w:val="E9F3960F6EA06442B2658165E03CD0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41EA32-3F96-0F4A-8E75-84A28FC18B1C}"/>
      </w:docPartPr>
      <w:docPartBody>
        <w:p w:rsidR="00000000" w:rsidRDefault="008E1D99" w:rsidP="008E1D99">
          <w:pPr>
            <w:pStyle w:val="E9F3960F6EA06442B2658165E03CD0BD"/>
          </w:pPr>
          <w:r w:rsidRPr="00333CD3">
            <w:t>Company</w:t>
          </w:r>
        </w:p>
      </w:docPartBody>
    </w:docPart>
    <w:docPart>
      <w:docPartPr>
        <w:name w:val="40D52C03009D44499AE0960EA0DB78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2919BD-6487-4F40-A649-6E7680F6B4BB}"/>
      </w:docPartPr>
      <w:docPartBody>
        <w:p w:rsidR="00000000" w:rsidRDefault="008E1D99" w:rsidP="008E1D99">
          <w:pPr>
            <w:pStyle w:val="40D52C03009D44499AE0960EA0DB782A"/>
          </w:pPr>
          <w:r w:rsidRPr="00333CD3">
            <w:t>Dates From – To</w:t>
          </w:r>
        </w:p>
      </w:docPartBody>
    </w:docPart>
    <w:docPart>
      <w:docPartPr>
        <w:name w:val="47E5B9AF92BD7A418C258A05FFF8B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C950AF-52FF-F344-B614-3C42D24E8C14}"/>
      </w:docPartPr>
      <w:docPartBody>
        <w:p w:rsidR="00000000" w:rsidRDefault="008E1D99" w:rsidP="008E1D99">
          <w:pPr>
            <w:pStyle w:val="47E5B9AF92BD7A418C258A05FFF8BF3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3180F8AA135124385A55664BCA58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3FCB79-734C-FB4C-8FCA-6DB7684D8202}"/>
      </w:docPartPr>
      <w:docPartBody>
        <w:p w:rsidR="00000000" w:rsidRDefault="008E1D99" w:rsidP="008E1D99">
          <w:pPr>
            <w:pStyle w:val="33180F8AA135124385A55664BCA585E8"/>
          </w:pPr>
          <w:r w:rsidRPr="00333CD3">
            <w:t>Job Title</w:t>
          </w:r>
        </w:p>
      </w:docPartBody>
    </w:docPart>
    <w:docPart>
      <w:docPartPr>
        <w:name w:val="853F9896CFCA0742B6F387E60A963B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399751-743A-EB46-B8A5-33D42ACE65D1}"/>
      </w:docPartPr>
      <w:docPartBody>
        <w:p w:rsidR="00000000" w:rsidRDefault="008E1D99" w:rsidP="008E1D99">
          <w:pPr>
            <w:pStyle w:val="853F9896CFCA0742B6F387E60A963B34"/>
          </w:pPr>
          <w:r w:rsidRPr="00333CD3">
            <w:t>Company</w:t>
          </w:r>
        </w:p>
      </w:docPartBody>
    </w:docPart>
    <w:docPart>
      <w:docPartPr>
        <w:name w:val="28D5A572B04A3246BE5398BBB9512A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E80308-A3BA-3746-97A4-924A21D1DD09}"/>
      </w:docPartPr>
      <w:docPartBody>
        <w:p w:rsidR="00000000" w:rsidRDefault="008E1D99" w:rsidP="008E1D99">
          <w:pPr>
            <w:pStyle w:val="28D5A572B04A3246BE5398BBB9512A20"/>
          </w:pPr>
          <w:r w:rsidRPr="00333CD3">
            <w:t>Dates From – To</w:t>
          </w:r>
        </w:p>
      </w:docPartBody>
    </w:docPart>
    <w:docPart>
      <w:docPartPr>
        <w:name w:val="2C5F86B180B1A349B563FF9524EB7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0F23CD-E734-D84C-8B2F-05D96F4E77DC}"/>
      </w:docPartPr>
      <w:docPartBody>
        <w:p w:rsidR="00000000" w:rsidRDefault="008E1D99" w:rsidP="008E1D99">
          <w:pPr>
            <w:pStyle w:val="2C5F86B180B1A349B563FF9524EB799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EDE64EC4D7F9A46A66F7F2D99E0E3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BD4CD-965C-3142-B46F-D1F5315E3263}"/>
      </w:docPartPr>
      <w:docPartBody>
        <w:p w:rsidR="00000000" w:rsidRDefault="008E1D99" w:rsidP="008E1D99">
          <w:pPr>
            <w:pStyle w:val="4EDE64EC4D7F9A46A66F7F2D99E0E3AF"/>
          </w:pPr>
          <w:r w:rsidRPr="00333CD3">
            <w:t>Education</w:t>
          </w:r>
        </w:p>
      </w:docPartBody>
    </w:docPart>
    <w:docPart>
      <w:docPartPr>
        <w:name w:val="B9A7349843377442A7E91C4D32A52D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8CA5A6-49DB-8E47-86FB-AA2D6FFD008A}"/>
      </w:docPartPr>
      <w:docPartBody>
        <w:p w:rsidR="00000000" w:rsidRDefault="008E1D99" w:rsidP="008E1D99">
          <w:pPr>
            <w:pStyle w:val="B9A7349843377442A7E91C4D32A52D5C"/>
          </w:pPr>
          <w:r w:rsidRPr="00333CD3">
            <w:t>Degree</w:t>
          </w:r>
        </w:p>
      </w:docPartBody>
    </w:docPart>
    <w:docPart>
      <w:docPartPr>
        <w:name w:val="E5F280F8A0E7A74A99DAF6AD7888CE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A7E985-6E6A-DF47-89E9-46EEBBE0C73B}"/>
      </w:docPartPr>
      <w:docPartBody>
        <w:p w:rsidR="00000000" w:rsidRDefault="008E1D99" w:rsidP="008E1D99">
          <w:pPr>
            <w:pStyle w:val="E5F280F8A0E7A74A99DAF6AD7888CE77"/>
          </w:pPr>
          <w:r w:rsidRPr="00333CD3">
            <w:t>Date Earned</w:t>
          </w:r>
        </w:p>
      </w:docPartBody>
    </w:docPart>
    <w:docPart>
      <w:docPartPr>
        <w:name w:val="91A1D4D359BB8F40B626CE504AC8C7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EB734A-CA5C-4F4D-901D-3A5A9D212EF2}"/>
      </w:docPartPr>
      <w:docPartBody>
        <w:p w:rsidR="00000000" w:rsidRDefault="008E1D99" w:rsidP="008E1D99">
          <w:pPr>
            <w:pStyle w:val="91A1D4D359BB8F40B626CE504AC8C7FA"/>
          </w:pPr>
          <w:r w:rsidRPr="00333CD3">
            <w:t>School</w:t>
          </w:r>
        </w:p>
      </w:docPartBody>
    </w:docPart>
    <w:docPart>
      <w:docPartPr>
        <w:name w:val="E240D21569A342488035F5C46DC09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AEA70E-610F-384B-93CB-A28B1E40C7E2}"/>
      </w:docPartPr>
      <w:docPartBody>
        <w:p w:rsidR="00000000" w:rsidRDefault="008E1D99" w:rsidP="008E1D99">
          <w:pPr>
            <w:pStyle w:val="E240D21569A342488035F5C46DC09CC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AE93314D89CEF41932DB76C61DDA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449E35-7088-974C-8DCD-1442919A49EE}"/>
      </w:docPartPr>
      <w:docPartBody>
        <w:p w:rsidR="00000000" w:rsidRDefault="008E1D99" w:rsidP="008E1D99">
          <w:pPr>
            <w:pStyle w:val="BAE93314D89CEF41932DB76C61DDA94D"/>
          </w:pPr>
          <w:r w:rsidRPr="00333CD3">
            <w:t>Degree</w:t>
          </w:r>
        </w:p>
      </w:docPartBody>
    </w:docPart>
    <w:docPart>
      <w:docPartPr>
        <w:name w:val="5F0718DE95BAE347BEE14F9C60EE1B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8FDA0C-571E-7847-B602-17AF03827FB7}"/>
      </w:docPartPr>
      <w:docPartBody>
        <w:p w:rsidR="00000000" w:rsidRDefault="008E1D99" w:rsidP="008E1D99">
          <w:pPr>
            <w:pStyle w:val="5F0718DE95BAE347BEE14F9C60EE1B75"/>
          </w:pPr>
          <w:r w:rsidRPr="00333CD3">
            <w:t>Date Earned</w:t>
          </w:r>
        </w:p>
      </w:docPartBody>
    </w:docPart>
    <w:docPart>
      <w:docPartPr>
        <w:name w:val="A428D756CADD9747B0FB7BE2FB9AC9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9F7420-5DA6-7643-9DEB-9E782D188706}"/>
      </w:docPartPr>
      <w:docPartBody>
        <w:p w:rsidR="00000000" w:rsidRDefault="008E1D99" w:rsidP="008E1D99">
          <w:pPr>
            <w:pStyle w:val="A428D756CADD9747B0FB7BE2FB9AC953"/>
          </w:pPr>
          <w:r w:rsidRPr="00333CD3">
            <w:t>School</w:t>
          </w:r>
        </w:p>
      </w:docPartBody>
    </w:docPart>
    <w:docPart>
      <w:docPartPr>
        <w:name w:val="77FB1465D2C066458008135B9B36F5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93D7BE-57D3-F049-A120-A220A37ACF57}"/>
      </w:docPartPr>
      <w:docPartBody>
        <w:p w:rsidR="00000000" w:rsidRDefault="008E1D99" w:rsidP="008E1D99">
          <w:pPr>
            <w:pStyle w:val="77FB1465D2C066458008135B9B36F53C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5889F77AD037964F89F91D1AF03CC4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3FC4E1-D5BF-5249-9B99-64A5D66EE652}"/>
      </w:docPartPr>
      <w:docPartBody>
        <w:p w:rsidR="00000000" w:rsidRDefault="008E1D99" w:rsidP="008E1D99">
          <w:pPr>
            <w:pStyle w:val="5889F77AD037964F89F91D1AF03CC4BC"/>
          </w:pPr>
          <w:r w:rsidRPr="00333CD3">
            <w:t>Volunteer Experience or Leadership</w:t>
          </w:r>
        </w:p>
      </w:docPartBody>
    </w:docPart>
    <w:docPart>
      <w:docPartPr>
        <w:name w:val="F8BC086EFE719F48877169812E0EE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9825B6-9DAA-D646-AAF5-B90B47CA3F85}"/>
      </w:docPartPr>
      <w:docPartBody>
        <w:p w:rsidR="00000000" w:rsidRDefault="008E1D99" w:rsidP="008E1D99">
          <w:pPr>
            <w:pStyle w:val="F8BC086EFE719F48877169812E0EE58F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B8F60C6EE70B3045B8711EB506F1A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6ECC1-8FC8-2840-8AE6-E2658BE8BEF4}"/>
      </w:docPartPr>
      <w:docPartBody>
        <w:p w:rsidR="00000000" w:rsidRDefault="008E1D99" w:rsidP="008E1D99">
          <w:pPr>
            <w:pStyle w:val="B8F60C6EE70B3045B8711EB506F1A4F0"/>
          </w:pPr>
          <w:r w:rsidRPr="00333CD3">
            <w:t>YN</w:t>
          </w:r>
        </w:p>
      </w:docPartBody>
    </w:docPart>
    <w:docPart>
      <w:docPartPr>
        <w:name w:val="D213E05138CE564AA5E26586FC13ED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3D83A-BB94-AE42-BD35-0799DB5A8EC6}"/>
      </w:docPartPr>
      <w:docPartBody>
        <w:p w:rsidR="00000000" w:rsidRDefault="008E1D99" w:rsidP="008E1D99">
          <w:pPr>
            <w:pStyle w:val="D213E05138CE564AA5E26586FC13ED3C"/>
          </w:pPr>
          <w:r>
            <w:t>Objective</w:t>
          </w:r>
        </w:p>
      </w:docPartBody>
    </w:docPart>
    <w:docPart>
      <w:docPartPr>
        <w:name w:val="A061C2C0BCEF0C4491BCF2F649E01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B29BB4-C986-FA43-9918-B6A315A14EDE}"/>
      </w:docPartPr>
      <w:docPartBody>
        <w:p w:rsidR="00000000" w:rsidRDefault="008E1D99" w:rsidP="008E1D99">
          <w:pPr>
            <w:pStyle w:val="A061C2C0BCEF0C4491BCF2F649E0159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F9D8F80CB2E3804CB2BEAA85B54115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7D97D-2BA1-194F-B3B8-A54CD8B69CA6}"/>
      </w:docPartPr>
      <w:docPartBody>
        <w:p w:rsidR="00000000" w:rsidRDefault="008E1D99" w:rsidP="008E1D99">
          <w:pPr>
            <w:pStyle w:val="F9D8F80CB2E3804CB2BEAA85B5411527"/>
          </w:pPr>
          <w:r w:rsidRPr="00333CD3">
            <w:t>Skills</w:t>
          </w:r>
        </w:p>
      </w:docPartBody>
    </w:docPart>
    <w:docPart>
      <w:docPartPr>
        <w:name w:val="A83F35F1E08B11459B458C9502CDC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4B3C3C-3206-A54B-811A-C39DC1BDE0E5}"/>
      </w:docPartPr>
      <w:docPartBody>
        <w:p w:rsidR="00000000" w:rsidRDefault="008E1D99" w:rsidP="008E1D99">
          <w:pPr>
            <w:pStyle w:val="A83F35F1E08B11459B458C9502CDC8A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AD1CB8097DAF542AA784327E6F881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7BB0D4-D99C-1343-8553-502DE9A8F8F5}"/>
      </w:docPartPr>
      <w:docPartBody>
        <w:p w:rsidR="00000000" w:rsidRDefault="008E1D99" w:rsidP="008E1D99">
          <w:pPr>
            <w:pStyle w:val="AAD1CB8097DAF542AA784327E6F88149"/>
          </w:pPr>
          <w:r>
            <w:t>Your Name</w:t>
          </w:r>
        </w:p>
      </w:docPartBody>
    </w:docPart>
    <w:docPart>
      <w:docPartPr>
        <w:name w:val="B97391404DCC4F4CAAFFFD93145F1B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633D4E-D3F6-9843-AA21-D1CEF720EDC9}"/>
      </w:docPartPr>
      <w:docPartBody>
        <w:p w:rsidR="00000000" w:rsidRDefault="008E1D99" w:rsidP="008E1D99">
          <w:pPr>
            <w:pStyle w:val="B97391404DCC4F4CAAFFFD93145F1B0B"/>
          </w:pPr>
          <w:r>
            <w:t>Profession or Industry</w:t>
          </w:r>
        </w:p>
      </w:docPartBody>
    </w:docPart>
    <w:docPart>
      <w:docPartPr>
        <w:name w:val="4B82DFF31819CA4C99AFB07EC52982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75DA01-A781-BD47-A2B0-4BBABA0E0F74}"/>
      </w:docPartPr>
      <w:docPartBody>
        <w:p w:rsidR="00000000" w:rsidRDefault="008E1D99" w:rsidP="008E1D99">
          <w:pPr>
            <w:pStyle w:val="4B82DFF31819CA4C99AFB07EC5298221"/>
          </w:pPr>
          <w:r w:rsidRPr="00333CD3">
            <w:t>Link to other online properties: Portfolio/Website/Blog</w:t>
          </w:r>
        </w:p>
      </w:docPartBody>
    </w:docPart>
    <w:docPart>
      <w:docPartPr>
        <w:name w:val="6E7A77629BB8764AB06185BB3ADD81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0B0576-B3BE-E441-AF45-81A80CA96F9E}"/>
      </w:docPartPr>
      <w:docPartBody>
        <w:p w:rsidR="00000000" w:rsidRDefault="008E1D99" w:rsidP="008E1D99">
          <w:pPr>
            <w:pStyle w:val="6E7A77629BB8764AB06185BB3ADD816F"/>
          </w:pPr>
          <w:r w:rsidRPr="00333CD3">
            <w:t>Experience</w:t>
          </w:r>
        </w:p>
      </w:docPartBody>
    </w:docPart>
    <w:docPart>
      <w:docPartPr>
        <w:name w:val="F631984762349345898496C4F8E7DD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42978C-1EC6-E24C-AD29-D523AFD5F378}"/>
      </w:docPartPr>
      <w:docPartBody>
        <w:p w:rsidR="00000000" w:rsidRDefault="008E1D99" w:rsidP="008E1D99">
          <w:pPr>
            <w:pStyle w:val="F631984762349345898496C4F8E7DD5C"/>
          </w:pPr>
          <w:r w:rsidRPr="00333CD3">
            <w:t>Job Title</w:t>
          </w:r>
        </w:p>
      </w:docPartBody>
    </w:docPart>
    <w:docPart>
      <w:docPartPr>
        <w:name w:val="2EE2A7032D7ADE47ACDABF8A99694D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A98976-2959-A741-90F1-9064DBA2F12E}"/>
      </w:docPartPr>
      <w:docPartBody>
        <w:p w:rsidR="00000000" w:rsidRDefault="008E1D99" w:rsidP="008E1D99">
          <w:pPr>
            <w:pStyle w:val="2EE2A7032D7ADE47ACDABF8A99694D8F"/>
          </w:pPr>
          <w:r w:rsidRPr="00333CD3">
            <w:t>Company</w:t>
          </w:r>
        </w:p>
      </w:docPartBody>
    </w:docPart>
    <w:docPart>
      <w:docPartPr>
        <w:name w:val="82F5E3C09641544BBE128B298C91F1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4AAB6-3A5C-3E4E-9609-7A25376B1FD3}"/>
      </w:docPartPr>
      <w:docPartBody>
        <w:p w:rsidR="00000000" w:rsidRDefault="008E1D99" w:rsidP="008E1D99">
          <w:pPr>
            <w:pStyle w:val="82F5E3C09641544BBE128B298C91F1EE"/>
          </w:pPr>
          <w:r w:rsidRPr="00333CD3">
            <w:t>Dates From – To</w:t>
          </w:r>
        </w:p>
      </w:docPartBody>
    </w:docPart>
    <w:docPart>
      <w:docPartPr>
        <w:name w:val="59283F6D87AF7147B3A5EDA8BE5D93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034404-5887-574A-A0B9-BB05CF867283}"/>
      </w:docPartPr>
      <w:docPartBody>
        <w:p w:rsidR="00000000" w:rsidRDefault="008E1D99" w:rsidP="008E1D99">
          <w:pPr>
            <w:pStyle w:val="59283F6D87AF7147B3A5EDA8BE5D93A2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4821336797799B42BC2646A8DF7EE6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B9933D-4BCF-3A4D-873B-35C7F8CAAF28}"/>
      </w:docPartPr>
      <w:docPartBody>
        <w:p w:rsidR="00000000" w:rsidRDefault="008E1D99" w:rsidP="008E1D99">
          <w:pPr>
            <w:pStyle w:val="4821336797799B42BC2646A8DF7EE6A0"/>
          </w:pPr>
          <w:r w:rsidRPr="00333CD3">
            <w:t>Job Title</w:t>
          </w:r>
        </w:p>
      </w:docPartBody>
    </w:docPart>
    <w:docPart>
      <w:docPartPr>
        <w:name w:val="16CBBC7A4DAC2E47B7B82CAC9A7B61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AAAD70-7098-DA41-A141-484EFA2A1560}"/>
      </w:docPartPr>
      <w:docPartBody>
        <w:p w:rsidR="00000000" w:rsidRDefault="008E1D99" w:rsidP="008E1D99">
          <w:pPr>
            <w:pStyle w:val="16CBBC7A4DAC2E47B7B82CAC9A7B611B"/>
          </w:pPr>
          <w:r w:rsidRPr="00333CD3">
            <w:t>Company</w:t>
          </w:r>
        </w:p>
      </w:docPartBody>
    </w:docPart>
    <w:docPart>
      <w:docPartPr>
        <w:name w:val="B10320A41ED90F4CB26F89ABB0DEA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B21588-5D38-3D42-8402-82CE89D1A231}"/>
      </w:docPartPr>
      <w:docPartBody>
        <w:p w:rsidR="00000000" w:rsidRDefault="008E1D99" w:rsidP="008E1D99">
          <w:pPr>
            <w:pStyle w:val="B10320A41ED90F4CB26F89ABB0DEA106"/>
          </w:pPr>
          <w:r w:rsidRPr="00333CD3">
            <w:t>Dates From – To</w:t>
          </w:r>
        </w:p>
      </w:docPartBody>
    </w:docPart>
    <w:docPart>
      <w:docPartPr>
        <w:name w:val="312A73CD4206CB489D5169BD78F36B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3C3C97-59EE-A049-90C2-FE980DE298E8}"/>
      </w:docPartPr>
      <w:docPartBody>
        <w:p w:rsidR="00000000" w:rsidRDefault="008E1D99" w:rsidP="008E1D99">
          <w:pPr>
            <w:pStyle w:val="312A73CD4206CB489D5169BD78F36BDD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907FDD866778854A9D263BD9458567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2E9C5C-0698-9E44-B075-CF66FFA13E39}"/>
      </w:docPartPr>
      <w:docPartBody>
        <w:p w:rsidR="00000000" w:rsidRDefault="008E1D99" w:rsidP="008E1D99">
          <w:pPr>
            <w:pStyle w:val="907FDD866778854A9D263BD94585679B"/>
          </w:pPr>
          <w:r w:rsidRPr="00333CD3">
            <w:t>Education</w:t>
          </w:r>
        </w:p>
      </w:docPartBody>
    </w:docPart>
    <w:docPart>
      <w:docPartPr>
        <w:name w:val="A3B2E213DDAFC4409A01934D6D6CD1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201DC4-51B5-6548-88BD-5C72C4EEDE29}"/>
      </w:docPartPr>
      <w:docPartBody>
        <w:p w:rsidR="00000000" w:rsidRDefault="008E1D99" w:rsidP="008E1D99">
          <w:pPr>
            <w:pStyle w:val="A3B2E213DDAFC4409A01934D6D6CD185"/>
          </w:pPr>
          <w:r w:rsidRPr="00333CD3">
            <w:t>Degree</w:t>
          </w:r>
        </w:p>
      </w:docPartBody>
    </w:docPart>
    <w:docPart>
      <w:docPartPr>
        <w:name w:val="D696AED53F9BBC42A9F05A48BF72F5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106009-4A38-0546-828A-27FABF48EB9E}"/>
      </w:docPartPr>
      <w:docPartBody>
        <w:p w:rsidR="00000000" w:rsidRDefault="008E1D99" w:rsidP="008E1D99">
          <w:pPr>
            <w:pStyle w:val="D696AED53F9BBC42A9F05A48BF72F52C"/>
          </w:pPr>
          <w:r w:rsidRPr="00333CD3">
            <w:t>Date Earned</w:t>
          </w:r>
        </w:p>
      </w:docPartBody>
    </w:docPart>
    <w:docPart>
      <w:docPartPr>
        <w:name w:val="298B3118F59A4A4BB9B4CB5F1CC705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0BA07A-1F2B-514A-8ADF-72886DECC56F}"/>
      </w:docPartPr>
      <w:docPartBody>
        <w:p w:rsidR="00000000" w:rsidRDefault="008E1D99" w:rsidP="008E1D99">
          <w:pPr>
            <w:pStyle w:val="298B3118F59A4A4BB9B4CB5F1CC705BD"/>
          </w:pPr>
          <w:r w:rsidRPr="00333CD3">
            <w:t>School</w:t>
          </w:r>
        </w:p>
      </w:docPartBody>
    </w:docPart>
    <w:docPart>
      <w:docPartPr>
        <w:name w:val="F098057FD58F0348A05FD25A808CBB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056DE9-33CB-BB47-B9A1-2A4B5A5ABF8C}"/>
      </w:docPartPr>
      <w:docPartBody>
        <w:p w:rsidR="00000000" w:rsidRDefault="008E1D99" w:rsidP="008E1D99">
          <w:pPr>
            <w:pStyle w:val="F098057FD58F0348A05FD25A808CBB4D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8A93D53CB86904095998A7F0D786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72ED5D-18AE-4F46-B955-E15FB7B2892E}"/>
      </w:docPartPr>
      <w:docPartBody>
        <w:p w:rsidR="00000000" w:rsidRDefault="008E1D99" w:rsidP="008E1D99">
          <w:pPr>
            <w:pStyle w:val="48A93D53CB86904095998A7F0D786656"/>
          </w:pPr>
          <w:r w:rsidRPr="00333CD3">
            <w:t>Degree</w:t>
          </w:r>
        </w:p>
      </w:docPartBody>
    </w:docPart>
    <w:docPart>
      <w:docPartPr>
        <w:name w:val="97FA0C1955A9C94497CBFB1D2E35B8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E7453C-C55F-8544-966B-C01F088235C9}"/>
      </w:docPartPr>
      <w:docPartBody>
        <w:p w:rsidR="00000000" w:rsidRDefault="008E1D99" w:rsidP="008E1D99">
          <w:pPr>
            <w:pStyle w:val="97FA0C1955A9C94497CBFB1D2E35B8ED"/>
          </w:pPr>
          <w:r w:rsidRPr="00333CD3">
            <w:t>Date Earned</w:t>
          </w:r>
        </w:p>
      </w:docPartBody>
    </w:docPart>
    <w:docPart>
      <w:docPartPr>
        <w:name w:val="245DB420398ADB43A9AA4D35BFC388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690A3B-B816-CF41-B2AD-A9A178FC4F33}"/>
      </w:docPartPr>
      <w:docPartBody>
        <w:p w:rsidR="00000000" w:rsidRDefault="008E1D99" w:rsidP="008E1D99">
          <w:pPr>
            <w:pStyle w:val="245DB420398ADB43A9AA4D35BFC3886A"/>
          </w:pPr>
          <w:r w:rsidRPr="00333CD3">
            <w:t>School</w:t>
          </w:r>
        </w:p>
      </w:docPartBody>
    </w:docPart>
    <w:docPart>
      <w:docPartPr>
        <w:name w:val="1F8F316CB30C344E84E2DEB4DD11B6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D36E92-8A0A-FC41-8205-B63A157FA886}"/>
      </w:docPartPr>
      <w:docPartBody>
        <w:p w:rsidR="00000000" w:rsidRDefault="008E1D99" w:rsidP="008E1D99">
          <w:pPr>
            <w:pStyle w:val="1F8F316CB30C344E84E2DEB4DD11B672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36AD75751535C7489375A62650BB2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0F3825-DF1E-7A44-B589-12DE53C6E50D}"/>
      </w:docPartPr>
      <w:docPartBody>
        <w:p w:rsidR="00000000" w:rsidRDefault="008E1D99" w:rsidP="008E1D99">
          <w:pPr>
            <w:pStyle w:val="36AD75751535C7489375A62650BB22EA"/>
          </w:pPr>
          <w:r w:rsidRPr="00333CD3">
            <w:t>Volunteer Experience or Leadership</w:t>
          </w:r>
        </w:p>
      </w:docPartBody>
    </w:docPart>
    <w:docPart>
      <w:docPartPr>
        <w:name w:val="FD7B1E8EDCDCCB4681F82C9414A8B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CA110D-159C-CE4D-9A2A-6FFAB16E83CB}"/>
      </w:docPartPr>
      <w:docPartBody>
        <w:p w:rsidR="00000000" w:rsidRDefault="008E1D99" w:rsidP="008E1D99">
          <w:pPr>
            <w:pStyle w:val="FD7B1E8EDCDCCB4681F82C9414A8B2D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6995D6FFFE81504F9571E3995E20E4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7224CD-D357-A946-A8FF-0CD0A545E23C}"/>
      </w:docPartPr>
      <w:docPartBody>
        <w:p w:rsidR="00000000" w:rsidRDefault="008E1D99" w:rsidP="008E1D99">
          <w:pPr>
            <w:pStyle w:val="6995D6FFFE81504F9571E3995E20E428"/>
          </w:pPr>
          <w:r w:rsidRPr="00333CD3">
            <w:t>YN</w:t>
          </w:r>
        </w:p>
      </w:docPartBody>
    </w:docPart>
    <w:docPart>
      <w:docPartPr>
        <w:name w:val="C51C25A5F6D1D64B8923424D6D47CA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F9624F-606E-B244-8F2C-2CC14B6BDC07}"/>
      </w:docPartPr>
      <w:docPartBody>
        <w:p w:rsidR="00000000" w:rsidRDefault="008E1D99" w:rsidP="008E1D99">
          <w:pPr>
            <w:pStyle w:val="C51C25A5F6D1D64B8923424D6D47CAF6"/>
          </w:pPr>
          <w:r>
            <w:t>Objective</w:t>
          </w:r>
        </w:p>
      </w:docPartBody>
    </w:docPart>
    <w:docPart>
      <w:docPartPr>
        <w:name w:val="EDD97A78D3569E4683535A41906655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811348-4050-F74C-BEF6-67BC9E47E399}"/>
      </w:docPartPr>
      <w:docPartBody>
        <w:p w:rsidR="00000000" w:rsidRDefault="008E1D99" w:rsidP="008E1D99">
          <w:pPr>
            <w:pStyle w:val="EDD97A78D3569E4683535A419066551D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85E95D8536DCB846BFEC23F8011777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3A9EAB-7A83-BA48-A141-C5BD6CCF4159}"/>
      </w:docPartPr>
      <w:docPartBody>
        <w:p w:rsidR="00000000" w:rsidRDefault="008E1D99" w:rsidP="008E1D99">
          <w:pPr>
            <w:pStyle w:val="85E95D8536DCB846BFEC23F8011777D5"/>
          </w:pPr>
          <w:r w:rsidRPr="00333CD3">
            <w:t>Skills</w:t>
          </w:r>
        </w:p>
      </w:docPartBody>
    </w:docPart>
    <w:docPart>
      <w:docPartPr>
        <w:name w:val="6D136F6546766E42A877331B26D16A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FDFCBB-1D05-B34E-BB79-13F57F9774DF}"/>
      </w:docPartPr>
      <w:docPartBody>
        <w:p w:rsidR="00000000" w:rsidRDefault="008E1D99" w:rsidP="008E1D99">
          <w:pPr>
            <w:pStyle w:val="6D136F6546766E42A877331B26D16AA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719D633B1654C40B237C4CFF9FCE7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88B280-C1B9-A342-99EC-B7F51E04EBD6}"/>
      </w:docPartPr>
      <w:docPartBody>
        <w:p w:rsidR="00000000" w:rsidRDefault="008E1D99" w:rsidP="008E1D99">
          <w:pPr>
            <w:pStyle w:val="1719D633B1654C40B237C4CFF9FCE79D"/>
          </w:pPr>
          <w:r>
            <w:t>Your Name</w:t>
          </w:r>
        </w:p>
      </w:docPartBody>
    </w:docPart>
    <w:docPart>
      <w:docPartPr>
        <w:name w:val="CBF8D1A774E7F140BB945347147762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17C6F7-76CD-3742-A903-AB23E8615849}"/>
      </w:docPartPr>
      <w:docPartBody>
        <w:p w:rsidR="00000000" w:rsidRDefault="008E1D99" w:rsidP="008E1D99">
          <w:pPr>
            <w:pStyle w:val="CBF8D1A774E7F140BB94534714776258"/>
          </w:pPr>
          <w:r>
            <w:t>Profession or Industry</w:t>
          </w:r>
        </w:p>
      </w:docPartBody>
    </w:docPart>
    <w:docPart>
      <w:docPartPr>
        <w:name w:val="74C6603A1AD2B44CBEBC9912501D33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56A590-FE01-0747-96A9-5F1B05F2D385}"/>
      </w:docPartPr>
      <w:docPartBody>
        <w:p w:rsidR="00000000" w:rsidRDefault="008E1D99" w:rsidP="008E1D99">
          <w:pPr>
            <w:pStyle w:val="74C6603A1AD2B44CBEBC9912501D3373"/>
          </w:pPr>
          <w:r w:rsidRPr="00333CD3">
            <w:t>Link to other online properties: Portfolio/Website/Blog</w:t>
          </w:r>
        </w:p>
      </w:docPartBody>
    </w:docPart>
    <w:docPart>
      <w:docPartPr>
        <w:name w:val="114309B732CCC54D9FA0ADDD5EE4B7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E26DF5-F891-4247-9F88-68791961EA69}"/>
      </w:docPartPr>
      <w:docPartBody>
        <w:p w:rsidR="00000000" w:rsidRDefault="008E1D99" w:rsidP="008E1D99">
          <w:pPr>
            <w:pStyle w:val="114309B732CCC54D9FA0ADDD5EE4B727"/>
          </w:pPr>
          <w:r w:rsidRPr="00333CD3">
            <w:t>Experience</w:t>
          </w:r>
        </w:p>
      </w:docPartBody>
    </w:docPart>
    <w:docPart>
      <w:docPartPr>
        <w:name w:val="4E1B2C24FC9FFD4CBA0BC5D4DAE8E2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DF262-E913-9E4D-B2A6-1CBCD91E5A5C}"/>
      </w:docPartPr>
      <w:docPartBody>
        <w:p w:rsidR="00000000" w:rsidRDefault="008E1D99" w:rsidP="008E1D99">
          <w:pPr>
            <w:pStyle w:val="4E1B2C24FC9FFD4CBA0BC5D4DAE8E22A"/>
          </w:pPr>
          <w:r w:rsidRPr="00333CD3">
            <w:t>Job Title</w:t>
          </w:r>
        </w:p>
      </w:docPartBody>
    </w:docPart>
    <w:docPart>
      <w:docPartPr>
        <w:name w:val="AE316B17EAC1204099CE23635B55BF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25D557-0ADC-974F-9C47-56B3694AF316}"/>
      </w:docPartPr>
      <w:docPartBody>
        <w:p w:rsidR="00000000" w:rsidRDefault="008E1D99" w:rsidP="008E1D99">
          <w:pPr>
            <w:pStyle w:val="AE316B17EAC1204099CE23635B55BF0B"/>
          </w:pPr>
          <w:r w:rsidRPr="00333CD3">
            <w:t>Company</w:t>
          </w:r>
        </w:p>
      </w:docPartBody>
    </w:docPart>
    <w:docPart>
      <w:docPartPr>
        <w:name w:val="DF6AEC60C835D742B1D596888FDA1D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02148C-3491-9B4E-A722-92C0950448B3}"/>
      </w:docPartPr>
      <w:docPartBody>
        <w:p w:rsidR="00000000" w:rsidRDefault="008E1D99" w:rsidP="008E1D99">
          <w:pPr>
            <w:pStyle w:val="DF6AEC60C835D742B1D596888FDA1DB5"/>
          </w:pPr>
          <w:r w:rsidRPr="00333CD3">
            <w:t>Dates From – To</w:t>
          </w:r>
        </w:p>
      </w:docPartBody>
    </w:docPart>
    <w:docPart>
      <w:docPartPr>
        <w:name w:val="BD98C6C3D075CF49BE58DDD9F840F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C451CC-29DA-834E-B4EF-D15F442F2AE4}"/>
      </w:docPartPr>
      <w:docPartBody>
        <w:p w:rsidR="00000000" w:rsidRDefault="008E1D99" w:rsidP="008E1D99">
          <w:pPr>
            <w:pStyle w:val="BD98C6C3D075CF49BE58DDD9F840FD86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F7F19CDC5178924FB361F1265F8DBD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D70A83-C91D-1E44-8DD8-1AD8843BEBB3}"/>
      </w:docPartPr>
      <w:docPartBody>
        <w:p w:rsidR="00000000" w:rsidRDefault="008E1D99" w:rsidP="008E1D99">
          <w:pPr>
            <w:pStyle w:val="F7F19CDC5178924FB361F1265F8DBD5B"/>
          </w:pPr>
          <w:r w:rsidRPr="00333CD3">
            <w:t>Job Title</w:t>
          </w:r>
        </w:p>
      </w:docPartBody>
    </w:docPart>
    <w:docPart>
      <w:docPartPr>
        <w:name w:val="5217070187A29E4F8B4E3F8DD54B44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314999-7ACA-7E42-AA53-609D389EBF0F}"/>
      </w:docPartPr>
      <w:docPartBody>
        <w:p w:rsidR="00000000" w:rsidRDefault="008E1D99" w:rsidP="008E1D99">
          <w:pPr>
            <w:pStyle w:val="5217070187A29E4F8B4E3F8DD54B4481"/>
          </w:pPr>
          <w:r w:rsidRPr="00333CD3">
            <w:t>Company</w:t>
          </w:r>
        </w:p>
      </w:docPartBody>
    </w:docPart>
    <w:docPart>
      <w:docPartPr>
        <w:name w:val="ED1935DBEF0ED2488157B1C98C049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A185A2-972E-9149-B73B-FB46E2F0B714}"/>
      </w:docPartPr>
      <w:docPartBody>
        <w:p w:rsidR="00000000" w:rsidRDefault="008E1D99" w:rsidP="008E1D99">
          <w:pPr>
            <w:pStyle w:val="ED1935DBEF0ED2488157B1C98C049F67"/>
          </w:pPr>
          <w:r w:rsidRPr="00333CD3">
            <w:t>Dates From – To</w:t>
          </w:r>
        </w:p>
      </w:docPartBody>
    </w:docPart>
    <w:docPart>
      <w:docPartPr>
        <w:name w:val="BCCEAFDEC84EA84FA7727A18D8921F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1FEDC5-55E3-774B-B906-48D71D7FB09C}"/>
      </w:docPartPr>
      <w:docPartBody>
        <w:p w:rsidR="00000000" w:rsidRDefault="008E1D99" w:rsidP="008E1D99">
          <w:pPr>
            <w:pStyle w:val="BCCEAFDEC84EA84FA7727A18D8921F16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3CD6AA7BC9DF942BFFFC789623267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B69536-97C2-924D-81A6-20D5EE0E33BD}"/>
      </w:docPartPr>
      <w:docPartBody>
        <w:p w:rsidR="00000000" w:rsidRDefault="008E1D99" w:rsidP="008E1D99">
          <w:pPr>
            <w:pStyle w:val="13CD6AA7BC9DF942BFFFC7896232676C"/>
          </w:pPr>
          <w:r w:rsidRPr="00333CD3">
            <w:t>Education</w:t>
          </w:r>
        </w:p>
      </w:docPartBody>
    </w:docPart>
    <w:docPart>
      <w:docPartPr>
        <w:name w:val="B3A24441383C5748AF0B695300C5B4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618AFB-AEC7-7947-B4C4-ED7B245FB010}"/>
      </w:docPartPr>
      <w:docPartBody>
        <w:p w:rsidR="00000000" w:rsidRDefault="008E1D99" w:rsidP="008E1D99">
          <w:pPr>
            <w:pStyle w:val="B3A24441383C5748AF0B695300C5B4B5"/>
          </w:pPr>
          <w:r w:rsidRPr="00333CD3">
            <w:t>Degree</w:t>
          </w:r>
        </w:p>
      </w:docPartBody>
    </w:docPart>
    <w:docPart>
      <w:docPartPr>
        <w:name w:val="1CDF3D73CC3A4A4FAA04BEFAB89B80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DADEEE-BCBD-5149-8F11-984AEC0FF3CA}"/>
      </w:docPartPr>
      <w:docPartBody>
        <w:p w:rsidR="00000000" w:rsidRDefault="008E1D99" w:rsidP="008E1D99">
          <w:pPr>
            <w:pStyle w:val="1CDF3D73CC3A4A4FAA04BEFAB89B80AF"/>
          </w:pPr>
          <w:r w:rsidRPr="00333CD3">
            <w:t>Date Earned</w:t>
          </w:r>
        </w:p>
      </w:docPartBody>
    </w:docPart>
    <w:docPart>
      <w:docPartPr>
        <w:name w:val="32F114322BF3EC4E9974B9FD3A51F5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DD64A-7E46-8242-900F-AD7D2E574E36}"/>
      </w:docPartPr>
      <w:docPartBody>
        <w:p w:rsidR="00000000" w:rsidRDefault="008E1D99" w:rsidP="008E1D99">
          <w:pPr>
            <w:pStyle w:val="32F114322BF3EC4E9974B9FD3A51F558"/>
          </w:pPr>
          <w:r w:rsidRPr="00333CD3">
            <w:t>School</w:t>
          </w:r>
        </w:p>
      </w:docPartBody>
    </w:docPart>
    <w:docPart>
      <w:docPartPr>
        <w:name w:val="569173E3CDEF1D4D9015BE9A948CB9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FF1159-39B3-8149-8974-18C0B5AF85D6}"/>
      </w:docPartPr>
      <w:docPartBody>
        <w:p w:rsidR="00000000" w:rsidRDefault="008E1D99" w:rsidP="008E1D99">
          <w:pPr>
            <w:pStyle w:val="569173E3CDEF1D4D9015BE9A948CB94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636562AA6CB6AC409C439E4F9CBF08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65A212-1785-3741-8347-3AD808069025}"/>
      </w:docPartPr>
      <w:docPartBody>
        <w:p w:rsidR="00000000" w:rsidRDefault="008E1D99" w:rsidP="008E1D99">
          <w:pPr>
            <w:pStyle w:val="636562AA6CB6AC409C439E4F9CBF0876"/>
          </w:pPr>
          <w:r w:rsidRPr="00333CD3">
            <w:t>Degree</w:t>
          </w:r>
        </w:p>
      </w:docPartBody>
    </w:docPart>
    <w:docPart>
      <w:docPartPr>
        <w:name w:val="9F8BA648DB9D0745B01A6994CC3C7D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AE2F5-DAD2-394D-9F0B-19425C77C8C0}"/>
      </w:docPartPr>
      <w:docPartBody>
        <w:p w:rsidR="00000000" w:rsidRDefault="008E1D99" w:rsidP="008E1D99">
          <w:pPr>
            <w:pStyle w:val="9F8BA648DB9D0745B01A6994CC3C7D60"/>
          </w:pPr>
          <w:r w:rsidRPr="00333CD3">
            <w:t>Date Earned</w:t>
          </w:r>
        </w:p>
      </w:docPartBody>
    </w:docPart>
    <w:docPart>
      <w:docPartPr>
        <w:name w:val="5D0B0A0AA8FA1D4A81B7AD4594DCC0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0A323F-2FDF-154F-985C-EA2258AC8D58}"/>
      </w:docPartPr>
      <w:docPartBody>
        <w:p w:rsidR="00000000" w:rsidRDefault="008E1D99" w:rsidP="008E1D99">
          <w:pPr>
            <w:pStyle w:val="5D0B0A0AA8FA1D4A81B7AD4594DCC03E"/>
          </w:pPr>
          <w:r w:rsidRPr="00333CD3">
            <w:t>School</w:t>
          </w:r>
        </w:p>
      </w:docPartBody>
    </w:docPart>
    <w:docPart>
      <w:docPartPr>
        <w:name w:val="3C255A9289E88A488D81562E01FDB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11BCBC-2864-B747-A7F1-0B58C631BECD}"/>
      </w:docPartPr>
      <w:docPartBody>
        <w:p w:rsidR="00000000" w:rsidRDefault="008E1D99" w:rsidP="008E1D99">
          <w:pPr>
            <w:pStyle w:val="3C255A9289E88A488D81562E01FDBE7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3AC6C05722BB941B03C4D063A07BB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9234C-2297-BC49-9F09-65C6553AC4AF}"/>
      </w:docPartPr>
      <w:docPartBody>
        <w:p w:rsidR="00000000" w:rsidRDefault="008E1D99" w:rsidP="008E1D99">
          <w:pPr>
            <w:pStyle w:val="F3AC6C05722BB941B03C4D063A07BBA8"/>
          </w:pPr>
          <w:r w:rsidRPr="00333CD3">
            <w:t>Volunteer Experience or Leadership</w:t>
          </w:r>
        </w:p>
      </w:docPartBody>
    </w:docPart>
    <w:docPart>
      <w:docPartPr>
        <w:name w:val="29091A7074BD274EA40DE1EF77343B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1E86A-657E-F64C-B509-E258EC7E7CCA}"/>
      </w:docPartPr>
      <w:docPartBody>
        <w:p w:rsidR="00000000" w:rsidRDefault="008E1D99" w:rsidP="008E1D99">
          <w:pPr>
            <w:pStyle w:val="29091A7074BD274EA40DE1EF77343B87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890E5A185CC3A44A1840951224CA1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F4028B-B994-F946-8292-04F23F9FEEBB}"/>
      </w:docPartPr>
      <w:docPartBody>
        <w:p w:rsidR="00000000" w:rsidRDefault="008E1D99" w:rsidP="008E1D99">
          <w:pPr>
            <w:pStyle w:val="3890E5A185CC3A44A1840951224CA187"/>
          </w:pPr>
          <w:r w:rsidRPr="00333CD3">
            <w:t>YN</w:t>
          </w:r>
        </w:p>
      </w:docPartBody>
    </w:docPart>
    <w:docPart>
      <w:docPartPr>
        <w:name w:val="9B48033DC0877C45B781879BE15950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F46A0D-D509-E049-81ED-A77E18252B1F}"/>
      </w:docPartPr>
      <w:docPartBody>
        <w:p w:rsidR="00000000" w:rsidRDefault="008E1D99" w:rsidP="008E1D99">
          <w:pPr>
            <w:pStyle w:val="9B48033DC0877C45B781879BE15950FE"/>
          </w:pPr>
          <w:r>
            <w:t>Objective</w:t>
          </w:r>
        </w:p>
      </w:docPartBody>
    </w:docPart>
    <w:docPart>
      <w:docPartPr>
        <w:name w:val="F3253694564F544987044B06CB4DA8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5C914B-F13A-C24B-AFDB-4DD4863C104F}"/>
      </w:docPartPr>
      <w:docPartBody>
        <w:p w:rsidR="00000000" w:rsidRDefault="008E1D99" w:rsidP="008E1D99">
          <w:pPr>
            <w:pStyle w:val="F3253694564F544987044B06CB4DA8C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DECC2E861808D459357C25D6F63C0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4A32A8-883A-134B-8DD5-359E45D68F4C}"/>
      </w:docPartPr>
      <w:docPartBody>
        <w:p w:rsidR="00000000" w:rsidRDefault="008E1D99" w:rsidP="008E1D99">
          <w:pPr>
            <w:pStyle w:val="ADECC2E861808D459357C25D6F63C08D"/>
          </w:pPr>
          <w:r w:rsidRPr="00333CD3">
            <w:t>Skills</w:t>
          </w:r>
        </w:p>
      </w:docPartBody>
    </w:docPart>
    <w:docPart>
      <w:docPartPr>
        <w:name w:val="1C784E175AC4C747BBDDD120DE3F0B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4BED65-053E-DD49-ADB4-EB01A25B898F}"/>
      </w:docPartPr>
      <w:docPartBody>
        <w:p w:rsidR="00000000" w:rsidRDefault="008E1D99" w:rsidP="008E1D99">
          <w:pPr>
            <w:pStyle w:val="1C784E175AC4C747BBDDD120DE3F0B5C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0FDEB4A9D3E1644A70016E2264BDC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3763F-C97A-0042-B65A-08F5ACFF34D7}"/>
      </w:docPartPr>
      <w:docPartBody>
        <w:p w:rsidR="00000000" w:rsidRDefault="008E1D99" w:rsidP="008E1D99">
          <w:pPr>
            <w:pStyle w:val="20FDEB4A9D3E1644A70016E2264BDCCA"/>
          </w:pPr>
          <w:r>
            <w:t>Your Name</w:t>
          </w:r>
        </w:p>
      </w:docPartBody>
    </w:docPart>
    <w:docPart>
      <w:docPartPr>
        <w:name w:val="C469A0091637104EB7E9F98C7C8E21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6A2C6E-0B8A-EF4F-82EB-BBFD1625D611}"/>
      </w:docPartPr>
      <w:docPartBody>
        <w:p w:rsidR="00000000" w:rsidRDefault="008E1D99" w:rsidP="008E1D99">
          <w:pPr>
            <w:pStyle w:val="C469A0091637104EB7E9F98C7C8E21E1"/>
          </w:pPr>
          <w:r>
            <w:t>Profession or Industry</w:t>
          </w:r>
        </w:p>
      </w:docPartBody>
    </w:docPart>
    <w:docPart>
      <w:docPartPr>
        <w:name w:val="F72E74DB4C6F1E4189C9128923F8C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706417-E830-1A46-A5B8-83D1DF8346FE}"/>
      </w:docPartPr>
      <w:docPartBody>
        <w:p w:rsidR="00000000" w:rsidRDefault="008E1D99" w:rsidP="008E1D99">
          <w:pPr>
            <w:pStyle w:val="F72E74DB4C6F1E4189C9128923F8C749"/>
          </w:pPr>
          <w:r w:rsidRPr="00333CD3">
            <w:t>Link to other online properties: Portfolio/Website/Blog</w:t>
          </w:r>
        </w:p>
      </w:docPartBody>
    </w:docPart>
    <w:docPart>
      <w:docPartPr>
        <w:name w:val="7FCBDC11B206444F83D0BBC26DB4E7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B3AD0-10ED-D24B-BEAB-37C4130EC214}"/>
      </w:docPartPr>
      <w:docPartBody>
        <w:p w:rsidR="00000000" w:rsidRDefault="008E1D99" w:rsidP="008E1D99">
          <w:pPr>
            <w:pStyle w:val="7FCBDC11B206444F83D0BBC26DB4E7DF"/>
          </w:pPr>
          <w:r w:rsidRPr="00333CD3">
            <w:t>Experience</w:t>
          </w:r>
        </w:p>
      </w:docPartBody>
    </w:docPart>
    <w:docPart>
      <w:docPartPr>
        <w:name w:val="57861F1A14314048903E0CC8796FEC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6FDAB4-80B0-CE4F-9384-E96D9153BA67}"/>
      </w:docPartPr>
      <w:docPartBody>
        <w:p w:rsidR="00000000" w:rsidRDefault="008E1D99" w:rsidP="008E1D99">
          <w:pPr>
            <w:pStyle w:val="57861F1A14314048903E0CC8796FEC58"/>
          </w:pPr>
          <w:r w:rsidRPr="00333CD3">
            <w:t>Job Title</w:t>
          </w:r>
        </w:p>
      </w:docPartBody>
    </w:docPart>
    <w:docPart>
      <w:docPartPr>
        <w:name w:val="97BB99B53258CD479208D707AA9B3A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F1ED22-5FDE-E14D-A6BA-74C3E28ED1F7}"/>
      </w:docPartPr>
      <w:docPartBody>
        <w:p w:rsidR="00000000" w:rsidRDefault="008E1D99" w:rsidP="008E1D99">
          <w:pPr>
            <w:pStyle w:val="97BB99B53258CD479208D707AA9B3A14"/>
          </w:pPr>
          <w:r w:rsidRPr="00333CD3">
            <w:t>Company</w:t>
          </w:r>
        </w:p>
      </w:docPartBody>
    </w:docPart>
    <w:docPart>
      <w:docPartPr>
        <w:name w:val="4C013AEBC2E0E64AA95732F0101D67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5836F-3796-6D4F-9D1E-14ED099B13B0}"/>
      </w:docPartPr>
      <w:docPartBody>
        <w:p w:rsidR="00000000" w:rsidRDefault="008E1D99" w:rsidP="008E1D99">
          <w:pPr>
            <w:pStyle w:val="4C013AEBC2E0E64AA95732F0101D678D"/>
          </w:pPr>
          <w:r w:rsidRPr="00333CD3">
            <w:t>Dates From – To</w:t>
          </w:r>
        </w:p>
      </w:docPartBody>
    </w:docPart>
    <w:docPart>
      <w:docPartPr>
        <w:name w:val="E4C45F6BFDB5F746B71C4D61AF2204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8EF979-CA60-954C-9BEC-664C80EFAA98}"/>
      </w:docPartPr>
      <w:docPartBody>
        <w:p w:rsidR="00000000" w:rsidRDefault="008E1D99" w:rsidP="008E1D99">
          <w:pPr>
            <w:pStyle w:val="E4C45F6BFDB5F746B71C4D61AF220480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5F238211075D64396DB4C3E4C3B89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3AB875-163B-3543-A1F2-44E3FB0DE8EA}"/>
      </w:docPartPr>
      <w:docPartBody>
        <w:p w:rsidR="00000000" w:rsidRDefault="008E1D99" w:rsidP="008E1D99">
          <w:pPr>
            <w:pStyle w:val="A5F238211075D64396DB4C3E4C3B89FC"/>
          </w:pPr>
          <w:r w:rsidRPr="00333CD3">
            <w:t>Job Title</w:t>
          </w:r>
        </w:p>
      </w:docPartBody>
    </w:docPart>
    <w:docPart>
      <w:docPartPr>
        <w:name w:val="93CC7494E0BB5B4CB67F3F098EC55B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B53CE-1995-7243-959C-A079EC7E768C}"/>
      </w:docPartPr>
      <w:docPartBody>
        <w:p w:rsidR="00000000" w:rsidRDefault="008E1D99" w:rsidP="008E1D99">
          <w:pPr>
            <w:pStyle w:val="93CC7494E0BB5B4CB67F3F098EC55BEF"/>
          </w:pPr>
          <w:r w:rsidRPr="00333CD3">
            <w:t>Company</w:t>
          </w:r>
        </w:p>
      </w:docPartBody>
    </w:docPart>
    <w:docPart>
      <w:docPartPr>
        <w:name w:val="B2859BB1EF9C914AA5B3076B7CEEF2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F1A457-3A92-4446-B088-606A9A6DB443}"/>
      </w:docPartPr>
      <w:docPartBody>
        <w:p w:rsidR="00000000" w:rsidRDefault="008E1D99" w:rsidP="008E1D99">
          <w:pPr>
            <w:pStyle w:val="B2859BB1EF9C914AA5B3076B7CEEF204"/>
          </w:pPr>
          <w:r w:rsidRPr="00333CD3">
            <w:t>Dates From – To</w:t>
          </w:r>
        </w:p>
      </w:docPartBody>
    </w:docPart>
    <w:docPart>
      <w:docPartPr>
        <w:name w:val="6769ABABBE984448ACCB840F81450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47D4B6-2002-9E4F-BE10-3C15D2A6C17B}"/>
      </w:docPartPr>
      <w:docPartBody>
        <w:p w:rsidR="00000000" w:rsidRDefault="008E1D99" w:rsidP="008E1D99">
          <w:pPr>
            <w:pStyle w:val="6769ABABBE984448ACCB840F81450594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785A1AE0FB68B4BBF5A00001E1012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4B28CA-A098-1C41-8F4F-09052D233CBB}"/>
      </w:docPartPr>
      <w:docPartBody>
        <w:p w:rsidR="00000000" w:rsidRDefault="008E1D99" w:rsidP="008E1D99">
          <w:pPr>
            <w:pStyle w:val="4785A1AE0FB68B4BBF5A00001E101254"/>
          </w:pPr>
          <w:r w:rsidRPr="00333CD3">
            <w:t>Education</w:t>
          </w:r>
        </w:p>
      </w:docPartBody>
    </w:docPart>
    <w:docPart>
      <w:docPartPr>
        <w:name w:val="BDD7B1EFA09DF745A7A91017E0A84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7F8BD3-AC2B-6842-B03E-EDAFA533EADA}"/>
      </w:docPartPr>
      <w:docPartBody>
        <w:p w:rsidR="00000000" w:rsidRDefault="008E1D99" w:rsidP="008E1D99">
          <w:pPr>
            <w:pStyle w:val="BDD7B1EFA09DF745A7A91017E0A84919"/>
          </w:pPr>
          <w:r w:rsidRPr="00333CD3">
            <w:t>Degree</w:t>
          </w:r>
        </w:p>
      </w:docPartBody>
    </w:docPart>
    <w:docPart>
      <w:docPartPr>
        <w:name w:val="998D2E7F2B70DF4DAE9E194FF70677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C47508-A48F-924B-95B9-C7F59D4B6DA1}"/>
      </w:docPartPr>
      <w:docPartBody>
        <w:p w:rsidR="00000000" w:rsidRDefault="008E1D99" w:rsidP="008E1D99">
          <w:pPr>
            <w:pStyle w:val="998D2E7F2B70DF4DAE9E194FF70677BC"/>
          </w:pPr>
          <w:r w:rsidRPr="00333CD3">
            <w:t>Date Earned</w:t>
          </w:r>
        </w:p>
      </w:docPartBody>
    </w:docPart>
    <w:docPart>
      <w:docPartPr>
        <w:name w:val="9634A4961EC7474EBEC1EFA76B693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284CBC-78FC-BD42-B7CD-397B26817987}"/>
      </w:docPartPr>
      <w:docPartBody>
        <w:p w:rsidR="00000000" w:rsidRDefault="008E1D99" w:rsidP="008E1D99">
          <w:pPr>
            <w:pStyle w:val="9634A4961EC7474EBEC1EFA76B693B59"/>
          </w:pPr>
          <w:r w:rsidRPr="00333CD3">
            <w:t>School</w:t>
          </w:r>
        </w:p>
      </w:docPartBody>
    </w:docPart>
    <w:docPart>
      <w:docPartPr>
        <w:name w:val="22114FE2F424F147A0EBE6864B220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DFDDD4-6210-7447-816F-133CB23CCD57}"/>
      </w:docPartPr>
      <w:docPartBody>
        <w:p w:rsidR="00000000" w:rsidRDefault="008E1D99" w:rsidP="008E1D99">
          <w:pPr>
            <w:pStyle w:val="22114FE2F424F147A0EBE6864B22049E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3848C02125EC604C9398E36A9F7C75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A8FBD-7EDC-E040-AC81-2498E7267848}"/>
      </w:docPartPr>
      <w:docPartBody>
        <w:p w:rsidR="00000000" w:rsidRDefault="008E1D99" w:rsidP="008E1D99">
          <w:pPr>
            <w:pStyle w:val="3848C02125EC604C9398E36A9F7C75AE"/>
          </w:pPr>
          <w:r w:rsidRPr="00333CD3">
            <w:t>Degree</w:t>
          </w:r>
        </w:p>
      </w:docPartBody>
    </w:docPart>
    <w:docPart>
      <w:docPartPr>
        <w:name w:val="E067A895F9F42341B704478B48E0E9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970E4-8E78-104F-8B5B-2C54259AC523}"/>
      </w:docPartPr>
      <w:docPartBody>
        <w:p w:rsidR="00000000" w:rsidRDefault="008E1D99" w:rsidP="008E1D99">
          <w:pPr>
            <w:pStyle w:val="E067A895F9F42341B704478B48E0E907"/>
          </w:pPr>
          <w:r w:rsidRPr="00333CD3">
            <w:t>Date Earned</w:t>
          </w:r>
        </w:p>
      </w:docPartBody>
    </w:docPart>
    <w:docPart>
      <w:docPartPr>
        <w:name w:val="36C5DAF936089F4FA8AFE1979AF9D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6106D7-1EDC-9844-99EB-5D9D4181452A}"/>
      </w:docPartPr>
      <w:docPartBody>
        <w:p w:rsidR="00000000" w:rsidRDefault="008E1D99" w:rsidP="008E1D99">
          <w:pPr>
            <w:pStyle w:val="36C5DAF936089F4FA8AFE1979AF9D922"/>
          </w:pPr>
          <w:r w:rsidRPr="00333CD3">
            <w:t>School</w:t>
          </w:r>
        </w:p>
      </w:docPartBody>
    </w:docPart>
    <w:docPart>
      <w:docPartPr>
        <w:name w:val="ED01EF677EEBE344943742C020BC14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10C100-65A5-3547-859F-F35966E379A0}"/>
      </w:docPartPr>
      <w:docPartBody>
        <w:p w:rsidR="00000000" w:rsidRDefault="008E1D99" w:rsidP="008E1D99">
          <w:pPr>
            <w:pStyle w:val="ED01EF677EEBE344943742C020BC1424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E02997585C97CB4484824871B15529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AFE5AD-FBB7-6146-98BC-49272DDBA9B8}"/>
      </w:docPartPr>
      <w:docPartBody>
        <w:p w:rsidR="00000000" w:rsidRDefault="008E1D99" w:rsidP="008E1D99">
          <w:pPr>
            <w:pStyle w:val="E02997585C97CB4484824871B15529D5"/>
          </w:pPr>
          <w:r w:rsidRPr="00333CD3">
            <w:t>Volunteer Experience or Leadership</w:t>
          </w:r>
        </w:p>
      </w:docPartBody>
    </w:docPart>
    <w:docPart>
      <w:docPartPr>
        <w:name w:val="48C344851B03DD4CA11FF9EE645780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432C4D-5B23-1240-913A-DF5C287D94DC}"/>
      </w:docPartPr>
      <w:docPartBody>
        <w:p w:rsidR="00000000" w:rsidRDefault="008E1D99" w:rsidP="008E1D99">
          <w:pPr>
            <w:pStyle w:val="48C344851B03DD4CA11FF9EE645780E1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BD813AA90CBAAD47A73A92AC9AF9A1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68A15C-1359-0A4F-85D3-F93F1BE4CEAD}"/>
      </w:docPartPr>
      <w:docPartBody>
        <w:p w:rsidR="00000000" w:rsidRDefault="008E1D99" w:rsidP="008E1D99">
          <w:pPr>
            <w:pStyle w:val="BD813AA90CBAAD47A73A92AC9AF9A114"/>
          </w:pPr>
          <w:r w:rsidRPr="00333CD3">
            <w:t>YN</w:t>
          </w:r>
        </w:p>
      </w:docPartBody>
    </w:docPart>
    <w:docPart>
      <w:docPartPr>
        <w:name w:val="11CA95FE73C6FA45B5802D3D23337F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4C5AD-79F8-DA4E-BC60-42DB440A533E}"/>
      </w:docPartPr>
      <w:docPartBody>
        <w:p w:rsidR="00000000" w:rsidRDefault="008E1D99" w:rsidP="008E1D99">
          <w:pPr>
            <w:pStyle w:val="11CA95FE73C6FA45B5802D3D23337FCF"/>
          </w:pPr>
          <w:r>
            <w:t>Objective</w:t>
          </w:r>
        </w:p>
      </w:docPartBody>
    </w:docPart>
    <w:docPart>
      <w:docPartPr>
        <w:name w:val="FFA21C6E1FDB234CA6F0B08148062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6B294A-CC2A-9F48-BFEC-30930F1511FB}"/>
      </w:docPartPr>
      <w:docPartBody>
        <w:p w:rsidR="00000000" w:rsidRDefault="008E1D99" w:rsidP="008E1D99">
          <w:pPr>
            <w:pStyle w:val="FFA21C6E1FDB234CA6F0B08148062574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C94E9C9E81C4D409068451E13F971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B6E07-CAF5-B042-BA03-6E3A73E9F5EB}"/>
      </w:docPartPr>
      <w:docPartBody>
        <w:p w:rsidR="00000000" w:rsidRDefault="008E1D99" w:rsidP="008E1D99">
          <w:pPr>
            <w:pStyle w:val="DC94E9C9E81C4D409068451E13F9716A"/>
          </w:pPr>
          <w:r w:rsidRPr="00333CD3">
            <w:t>Skills</w:t>
          </w:r>
        </w:p>
      </w:docPartBody>
    </w:docPart>
    <w:docPart>
      <w:docPartPr>
        <w:name w:val="5A1C798EF9F4F5479F3D978037C4E6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E3DE0-D676-1F48-B31F-36341D90F1E1}"/>
      </w:docPartPr>
      <w:docPartBody>
        <w:p w:rsidR="00000000" w:rsidRDefault="008E1D99" w:rsidP="008E1D99">
          <w:pPr>
            <w:pStyle w:val="5A1C798EF9F4F5479F3D978037C4E69E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459F6386CDA3C439A6C389417B464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184309-0C81-3B46-A559-B7842133F6B0}"/>
      </w:docPartPr>
      <w:docPartBody>
        <w:p w:rsidR="00000000" w:rsidRDefault="008E1D99" w:rsidP="008E1D99">
          <w:pPr>
            <w:pStyle w:val="A459F6386CDA3C439A6C389417B46424"/>
          </w:pPr>
          <w:r>
            <w:t>Your Name</w:t>
          </w:r>
        </w:p>
      </w:docPartBody>
    </w:docPart>
    <w:docPart>
      <w:docPartPr>
        <w:name w:val="F70A29BA503B7141B6A8E6F763BC1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D30DC6-6829-3647-9D4E-D16475DC1330}"/>
      </w:docPartPr>
      <w:docPartBody>
        <w:p w:rsidR="00000000" w:rsidRDefault="008E1D99" w:rsidP="008E1D99">
          <w:pPr>
            <w:pStyle w:val="F70A29BA503B7141B6A8E6F763BC1071"/>
          </w:pPr>
          <w:r>
            <w:t>Profession or Industry</w:t>
          </w:r>
        </w:p>
      </w:docPartBody>
    </w:docPart>
    <w:docPart>
      <w:docPartPr>
        <w:name w:val="D6B04B66836B534F86D2AB34B110AE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1FC4A9-91FF-6042-AD4B-1878F79F7F2B}"/>
      </w:docPartPr>
      <w:docPartBody>
        <w:p w:rsidR="00000000" w:rsidRDefault="008E1D99" w:rsidP="008E1D99">
          <w:pPr>
            <w:pStyle w:val="D6B04B66836B534F86D2AB34B110AE98"/>
          </w:pPr>
          <w:r w:rsidRPr="00333CD3">
            <w:t>Link to other online properties: Portfolio/Website/Blog</w:t>
          </w:r>
        </w:p>
      </w:docPartBody>
    </w:docPart>
    <w:docPart>
      <w:docPartPr>
        <w:name w:val="CEE92152DF501F479DE4506818F840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ECF8B-3006-3B47-924C-4255A88DBFDF}"/>
      </w:docPartPr>
      <w:docPartBody>
        <w:p w:rsidR="00000000" w:rsidRDefault="008E1D99" w:rsidP="008E1D99">
          <w:pPr>
            <w:pStyle w:val="CEE92152DF501F479DE4506818F84009"/>
          </w:pPr>
          <w:r w:rsidRPr="00333CD3">
            <w:t>Experience</w:t>
          </w:r>
        </w:p>
      </w:docPartBody>
    </w:docPart>
    <w:docPart>
      <w:docPartPr>
        <w:name w:val="B369836B41480C40AE9CFCEB74D057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74B31B-54E3-E648-9E25-8546C8CBEE24}"/>
      </w:docPartPr>
      <w:docPartBody>
        <w:p w:rsidR="00000000" w:rsidRDefault="008E1D99" w:rsidP="008E1D99">
          <w:pPr>
            <w:pStyle w:val="B369836B41480C40AE9CFCEB74D05770"/>
          </w:pPr>
          <w:r w:rsidRPr="00333CD3">
            <w:t>Job Title</w:t>
          </w:r>
        </w:p>
      </w:docPartBody>
    </w:docPart>
    <w:docPart>
      <w:docPartPr>
        <w:name w:val="C982D82ABDB36649B441CCA44CDDDE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128353-451B-0443-9D86-45B5E0C829B5}"/>
      </w:docPartPr>
      <w:docPartBody>
        <w:p w:rsidR="00000000" w:rsidRDefault="008E1D99" w:rsidP="008E1D99">
          <w:pPr>
            <w:pStyle w:val="C982D82ABDB36649B441CCA44CDDDE04"/>
          </w:pPr>
          <w:r w:rsidRPr="00333CD3">
            <w:t>Company</w:t>
          </w:r>
        </w:p>
      </w:docPartBody>
    </w:docPart>
    <w:docPart>
      <w:docPartPr>
        <w:name w:val="4887137BC732204FB01CD1C9DF2893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20E4B8-B9C7-F847-B8F7-A3ED2B62E532}"/>
      </w:docPartPr>
      <w:docPartBody>
        <w:p w:rsidR="00000000" w:rsidRDefault="008E1D99" w:rsidP="008E1D99">
          <w:pPr>
            <w:pStyle w:val="4887137BC732204FB01CD1C9DF2893D9"/>
          </w:pPr>
          <w:r w:rsidRPr="00333CD3">
            <w:t>Dates From – To</w:t>
          </w:r>
        </w:p>
      </w:docPartBody>
    </w:docPart>
    <w:docPart>
      <w:docPartPr>
        <w:name w:val="D2DED80A4B8C424FA3156F96F9620C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89BA70-10F2-F54A-9558-33ABDEAEF5BF}"/>
      </w:docPartPr>
      <w:docPartBody>
        <w:p w:rsidR="00000000" w:rsidRDefault="008E1D99" w:rsidP="008E1D99">
          <w:pPr>
            <w:pStyle w:val="D2DED80A4B8C424FA3156F96F9620CD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9298E99F14B8C449805A61BBDFEBF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1EC79A-0DCC-514E-8D57-895D710191D5}"/>
      </w:docPartPr>
      <w:docPartBody>
        <w:p w:rsidR="00000000" w:rsidRDefault="008E1D99" w:rsidP="008E1D99">
          <w:pPr>
            <w:pStyle w:val="19298E99F14B8C449805A61BBDFEBFDA"/>
          </w:pPr>
          <w:r w:rsidRPr="00333CD3">
            <w:t>Job Title</w:t>
          </w:r>
        </w:p>
      </w:docPartBody>
    </w:docPart>
    <w:docPart>
      <w:docPartPr>
        <w:name w:val="73D41F75034AA14881CE9BFD881A7B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70F62C-52C9-E849-8213-635E18CEBB45}"/>
      </w:docPartPr>
      <w:docPartBody>
        <w:p w:rsidR="00000000" w:rsidRDefault="008E1D99" w:rsidP="008E1D99">
          <w:pPr>
            <w:pStyle w:val="73D41F75034AA14881CE9BFD881A7B3E"/>
          </w:pPr>
          <w:r w:rsidRPr="00333CD3">
            <w:t>Company</w:t>
          </w:r>
        </w:p>
      </w:docPartBody>
    </w:docPart>
    <w:docPart>
      <w:docPartPr>
        <w:name w:val="9C457B6040E69A46B6A385E6EF2C8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C7BFA-7CF0-EE41-BB1F-010BE1DAD6ED}"/>
      </w:docPartPr>
      <w:docPartBody>
        <w:p w:rsidR="00000000" w:rsidRDefault="008E1D99" w:rsidP="008E1D99">
          <w:pPr>
            <w:pStyle w:val="9C457B6040E69A46B6A385E6EF2C8490"/>
          </w:pPr>
          <w:r w:rsidRPr="00333CD3">
            <w:t>Dates From – To</w:t>
          </w:r>
        </w:p>
      </w:docPartBody>
    </w:docPart>
    <w:docPart>
      <w:docPartPr>
        <w:name w:val="23DE9CD32BD92F448D0A7A46178EB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EF78D9-DF0E-6143-A3D2-DC4E34CCFE94}"/>
      </w:docPartPr>
      <w:docPartBody>
        <w:p w:rsidR="00000000" w:rsidRDefault="008E1D99" w:rsidP="008E1D99">
          <w:pPr>
            <w:pStyle w:val="23DE9CD32BD92F448D0A7A46178EB6E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E00613BC5437BA45A6FBD99F6A83A6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43086-6824-144B-91B4-B9AD938BA0AB}"/>
      </w:docPartPr>
      <w:docPartBody>
        <w:p w:rsidR="00000000" w:rsidRDefault="008E1D99" w:rsidP="008E1D99">
          <w:pPr>
            <w:pStyle w:val="E00613BC5437BA45A6FBD99F6A83A6F4"/>
          </w:pPr>
          <w:r w:rsidRPr="00333CD3">
            <w:t>Education</w:t>
          </w:r>
        </w:p>
      </w:docPartBody>
    </w:docPart>
    <w:docPart>
      <w:docPartPr>
        <w:name w:val="98C0674ECFD2E246B218AC405FDE1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9A5FEF-247B-B14E-8C27-1D76EEFBB787}"/>
      </w:docPartPr>
      <w:docPartBody>
        <w:p w:rsidR="00000000" w:rsidRDefault="008E1D99" w:rsidP="008E1D99">
          <w:pPr>
            <w:pStyle w:val="98C0674ECFD2E246B218AC405FDE12E9"/>
          </w:pPr>
          <w:r w:rsidRPr="00333CD3">
            <w:t>Degree</w:t>
          </w:r>
        </w:p>
      </w:docPartBody>
    </w:docPart>
    <w:docPart>
      <w:docPartPr>
        <w:name w:val="65F34017C32DF44D95AB94668A68B5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7BE6E2-A34B-2640-BBEA-42186CE12A62}"/>
      </w:docPartPr>
      <w:docPartBody>
        <w:p w:rsidR="00000000" w:rsidRDefault="008E1D99" w:rsidP="008E1D99">
          <w:pPr>
            <w:pStyle w:val="65F34017C32DF44D95AB94668A68B587"/>
          </w:pPr>
          <w:r w:rsidRPr="00333CD3">
            <w:t>Date Earned</w:t>
          </w:r>
        </w:p>
      </w:docPartBody>
    </w:docPart>
    <w:docPart>
      <w:docPartPr>
        <w:name w:val="3B4808183A723D4D9FC38E4773C2BD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12B6B6-4867-DE42-9BB9-3308B224C4BC}"/>
      </w:docPartPr>
      <w:docPartBody>
        <w:p w:rsidR="00000000" w:rsidRDefault="008E1D99" w:rsidP="008E1D99">
          <w:pPr>
            <w:pStyle w:val="3B4808183A723D4D9FC38E4773C2BD5A"/>
          </w:pPr>
          <w:r w:rsidRPr="00333CD3">
            <w:t>School</w:t>
          </w:r>
        </w:p>
      </w:docPartBody>
    </w:docPart>
    <w:docPart>
      <w:docPartPr>
        <w:name w:val="ACFD8955B25EA546A0A81AB4107929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51F81-080A-CB46-BA3F-62B7A5962FE8}"/>
      </w:docPartPr>
      <w:docPartBody>
        <w:p w:rsidR="00000000" w:rsidRDefault="008E1D99" w:rsidP="008E1D99">
          <w:pPr>
            <w:pStyle w:val="ACFD8955B25EA546A0A81AB410792908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B84D95A62E3254D943A27E323116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373CEF-373A-9346-A7F3-5AB3E23E9B41}"/>
      </w:docPartPr>
      <w:docPartBody>
        <w:p w:rsidR="00000000" w:rsidRDefault="008E1D99" w:rsidP="008E1D99">
          <w:pPr>
            <w:pStyle w:val="4B84D95A62E3254D943A27E323116B59"/>
          </w:pPr>
          <w:r w:rsidRPr="00333CD3">
            <w:t>Degree</w:t>
          </w:r>
        </w:p>
      </w:docPartBody>
    </w:docPart>
    <w:docPart>
      <w:docPartPr>
        <w:name w:val="2F54DA230060B54AA1708E30FF594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AE529C-0C43-DC4E-B8BC-EC4DBD19EB87}"/>
      </w:docPartPr>
      <w:docPartBody>
        <w:p w:rsidR="00000000" w:rsidRDefault="008E1D99" w:rsidP="008E1D99">
          <w:pPr>
            <w:pStyle w:val="2F54DA230060B54AA1708E30FF594082"/>
          </w:pPr>
          <w:r w:rsidRPr="00333CD3">
            <w:t>Date Earned</w:t>
          </w:r>
        </w:p>
      </w:docPartBody>
    </w:docPart>
    <w:docPart>
      <w:docPartPr>
        <w:name w:val="570316C9BF404D44A0D04E8EFDC611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0E8DA0-9475-FF49-980A-238F78AD0F76}"/>
      </w:docPartPr>
      <w:docPartBody>
        <w:p w:rsidR="00000000" w:rsidRDefault="008E1D99" w:rsidP="008E1D99">
          <w:pPr>
            <w:pStyle w:val="570316C9BF404D44A0D04E8EFDC6110E"/>
          </w:pPr>
          <w:r w:rsidRPr="00333CD3">
            <w:t>School</w:t>
          </w:r>
        </w:p>
      </w:docPartBody>
    </w:docPart>
    <w:docPart>
      <w:docPartPr>
        <w:name w:val="E14F2EE05B20B145A4CD067E62448B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D86CF-769F-B64A-9322-B57B36A2E5E6}"/>
      </w:docPartPr>
      <w:docPartBody>
        <w:p w:rsidR="00000000" w:rsidRDefault="008E1D99" w:rsidP="008E1D99">
          <w:pPr>
            <w:pStyle w:val="E14F2EE05B20B145A4CD067E62448B0A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3D2517DF415624D82E9ECCA322D20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88032-C3CD-7C44-8408-B91ED84F04EC}"/>
      </w:docPartPr>
      <w:docPartBody>
        <w:p w:rsidR="00000000" w:rsidRDefault="008E1D99" w:rsidP="008E1D99">
          <w:pPr>
            <w:pStyle w:val="F3D2517DF415624D82E9ECCA322D2062"/>
          </w:pPr>
          <w:r w:rsidRPr="00333CD3">
            <w:t>Volunteer Experience or Leadership</w:t>
          </w:r>
        </w:p>
      </w:docPartBody>
    </w:docPart>
    <w:docPart>
      <w:docPartPr>
        <w:name w:val="5BD64910EFFBCF4F817F032CFE848D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AC254B-6308-B545-9924-CF67C7C9E372}"/>
      </w:docPartPr>
      <w:docPartBody>
        <w:p w:rsidR="00000000" w:rsidRDefault="008E1D99" w:rsidP="008E1D99">
          <w:pPr>
            <w:pStyle w:val="5BD64910EFFBCF4F817F032CFE848DD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0036C83C7DAC24FBE5BD98EFF2799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F6BC24-0419-A342-9477-AA688B511AA1}"/>
      </w:docPartPr>
      <w:docPartBody>
        <w:p w:rsidR="00000000" w:rsidRDefault="008E1D99" w:rsidP="008E1D99">
          <w:pPr>
            <w:pStyle w:val="70036C83C7DAC24FBE5BD98EFF2799CA"/>
          </w:pPr>
          <w:r w:rsidRPr="00333CD3">
            <w:t>YN</w:t>
          </w:r>
        </w:p>
      </w:docPartBody>
    </w:docPart>
    <w:docPart>
      <w:docPartPr>
        <w:name w:val="E91FA058657F314CB8E4A787AC7D58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828C8C-BA54-204D-98E5-EA001A0616AA}"/>
      </w:docPartPr>
      <w:docPartBody>
        <w:p w:rsidR="00000000" w:rsidRDefault="008E1D99" w:rsidP="008E1D99">
          <w:pPr>
            <w:pStyle w:val="E91FA058657F314CB8E4A787AC7D5840"/>
          </w:pPr>
          <w:r>
            <w:t>Objective</w:t>
          </w:r>
        </w:p>
      </w:docPartBody>
    </w:docPart>
    <w:docPart>
      <w:docPartPr>
        <w:name w:val="D546E75BC67DAB4493BC684D4DA474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5C7A3F-9489-9146-BD60-32AED2AC77DC}"/>
      </w:docPartPr>
      <w:docPartBody>
        <w:p w:rsidR="00000000" w:rsidRDefault="008E1D99" w:rsidP="008E1D99">
          <w:pPr>
            <w:pStyle w:val="D546E75BC67DAB4493BC684D4DA474B0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45EB08BF23EB39408AD0969EB4B926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A9B28B-01DB-834F-B73D-83BE0096AA0B}"/>
      </w:docPartPr>
      <w:docPartBody>
        <w:p w:rsidR="00000000" w:rsidRDefault="008E1D99" w:rsidP="008E1D99">
          <w:pPr>
            <w:pStyle w:val="45EB08BF23EB39408AD0969EB4B92684"/>
          </w:pPr>
          <w:r w:rsidRPr="00333CD3">
            <w:t>Skills</w:t>
          </w:r>
        </w:p>
      </w:docPartBody>
    </w:docPart>
    <w:docPart>
      <w:docPartPr>
        <w:name w:val="7AC33EA4FC9A964B8AA1BB34EBFF46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78BF9-04C2-BD4A-99A2-338456F4E1A0}"/>
      </w:docPartPr>
      <w:docPartBody>
        <w:p w:rsidR="00000000" w:rsidRDefault="008E1D99" w:rsidP="008E1D99">
          <w:pPr>
            <w:pStyle w:val="7AC33EA4FC9A964B8AA1BB34EBFF46B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8B771CFDFBE4C4AB40E97CD76B610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B3EF25-DE05-F548-BD02-284263091142}"/>
      </w:docPartPr>
      <w:docPartBody>
        <w:p w:rsidR="00000000" w:rsidRDefault="008E1D99" w:rsidP="008E1D99">
          <w:pPr>
            <w:pStyle w:val="28B771CFDFBE4C4AB40E97CD76B61066"/>
          </w:pPr>
          <w:r>
            <w:t>Your Name</w:t>
          </w:r>
        </w:p>
      </w:docPartBody>
    </w:docPart>
    <w:docPart>
      <w:docPartPr>
        <w:name w:val="FC95984F3C605942963526251FF1B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BCBA3-FAEC-F044-AFF7-159395CB8B30}"/>
      </w:docPartPr>
      <w:docPartBody>
        <w:p w:rsidR="00000000" w:rsidRDefault="008E1D99" w:rsidP="008E1D99">
          <w:pPr>
            <w:pStyle w:val="FC95984F3C605942963526251FF1B0EF"/>
          </w:pPr>
          <w:r>
            <w:t>Profession or Industry</w:t>
          </w:r>
        </w:p>
      </w:docPartBody>
    </w:docPart>
    <w:docPart>
      <w:docPartPr>
        <w:name w:val="26B9B20718DB98428FA84DACA376F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671CD7-3565-8C43-B0D0-2C9796CDF8BD}"/>
      </w:docPartPr>
      <w:docPartBody>
        <w:p w:rsidR="00000000" w:rsidRDefault="008E1D99" w:rsidP="008E1D99">
          <w:pPr>
            <w:pStyle w:val="26B9B20718DB98428FA84DACA376FC51"/>
          </w:pPr>
          <w:r w:rsidRPr="00333CD3">
            <w:t>Link to other online properties: Portfolio/Website/Blog</w:t>
          </w:r>
        </w:p>
      </w:docPartBody>
    </w:docPart>
    <w:docPart>
      <w:docPartPr>
        <w:name w:val="0EE988ACC81DA34DA1BD0AD0C124B0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9E1F9B-C6D9-B24D-884E-119B5210E83D}"/>
      </w:docPartPr>
      <w:docPartBody>
        <w:p w:rsidR="00000000" w:rsidRDefault="008E1D99" w:rsidP="008E1D99">
          <w:pPr>
            <w:pStyle w:val="0EE988ACC81DA34DA1BD0AD0C124B033"/>
          </w:pPr>
          <w:r w:rsidRPr="00333CD3">
            <w:t>Experience</w:t>
          </w:r>
        </w:p>
      </w:docPartBody>
    </w:docPart>
    <w:docPart>
      <w:docPartPr>
        <w:name w:val="59C67FD00059AE4E844BA69AE016DF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9DF5FF-76F3-E848-9380-983841984AC7}"/>
      </w:docPartPr>
      <w:docPartBody>
        <w:p w:rsidR="00000000" w:rsidRDefault="008E1D99" w:rsidP="008E1D99">
          <w:pPr>
            <w:pStyle w:val="59C67FD00059AE4E844BA69AE016DFB2"/>
          </w:pPr>
          <w:r w:rsidRPr="00333CD3">
            <w:t>Job Title</w:t>
          </w:r>
        </w:p>
      </w:docPartBody>
    </w:docPart>
    <w:docPart>
      <w:docPartPr>
        <w:name w:val="044D0CBF2FB891439BA12CF370F949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8EECF-769C-174C-A479-4A8F11B481D8}"/>
      </w:docPartPr>
      <w:docPartBody>
        <w:p w:rsidR="00000000" w:rsidRDefault="008E1D99" w:rsidP="008E1D99">
          <w:pPr>
            <w:pStyle w:val="044D0CBF2FB891439BA12CF370F949B5"/>
          </w:pPr>
          <w:r w:rsidRPr="00333CD3">
            <w:t>Company</w:t>
          </w:r>
        </w:p>
      </w:docPartBody>
    </w:docPart>
    <w:docPart>
      <w:docPartPr>
        <w:name w:val="25059DABED232A438A5171B2CDCCCA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7EE6A5-9B46-C944-A9AB-B5AB1B81314B}"/>
      </w:docPartPr>
      <w:docPartBody>
        <w:p w:rsidR="00000000" w:rsidRDefault="008E1D99" w:rsidP="008E1D99">
          <w:pPr>
            <w:pStyle w:val="25059DABED232A438A5171B2CDCCCAE1"/>
          </w:pPr>
          <w:r w:rsidRPr="00333CD3">
            <w:t>Dates From – To</w:t>
          </w:r>
        </w:p>
      </w:docPartBody>
    </w:docPart>
    <w:docPart>
      <w:docPartPr>
        <w:name w:val="749FD69AA57A514EB52AAE0C3DCF00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32ACA8-A555-D047-B5CC-06D47B704D7F}"/>
      </w:docPartPr>
      <w:docPartBody>
        <w:p w:rsidR="00000000" w:rsidRDefault="008E1D99" w:rsidP="008E1D99">
          <w:pPr>
            <w:pStyle w:val="749FD69AA57A514EB52AAE0C3DCF000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514C46244AD8C84FA7F3C75881DBFE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A31E7B-DC9D-D846-8BE6-B12AF57F677D}"/>
      </w:docPartPr>
      <w:docPartBody>
        <w:p w:rsidR="00000000" w:rsidRDefault="008E1D99" w:rsidP="008E1D99">
          <w:pPr>
            <w:pStyle w:val="514C46244AD8C84FA7F3C75881DBFE11"/>
          </w:pPr>
          <w:r w:rsidRPr="00333CD3">
            <w:t>Job Title</w:t>
          </w:r>
        </w:p>
      </w:docPartBody>
    </w:docPart>
    <w:docPart>
      <w:docPartPr>
        <w:name w:val="C498F5C205A70846B6B3F122990E9B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2B55A-3D1B-5442-96F3-82E95A9356DD}"/>
      </w:docPartPr>
      <w:docPartBody>
        <w:p w:rsidR="00000000" w:rsidRDefault="008E1D99" w:rsidP="008E1D99">
          <w:pPr>
            <w:pStyle w:val="C498F5C205A70846B6B3F122990E9B4A"/>
          </w:pPr>
          <w:r w:rsidRPr="00333CD3">
            <w:t>Company</w:t>
          </w:r>
        </w:p>
      </w:docPartBody>
    </w:docPart>
    <w:docPart>
      <w:docPartPr>
        <w:name w:val="58DC0E6428A0784E8E01005F7D3AD9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344EB-83DA-504D-944E-8224FED278D2}"/>
      </w:docPartPr>
      <w:docPartBody>
        <w:p w:rsidR="00000000" w:rsidRDefault="008E1D99" w:rsidP="008E1D99">
          <w:pPr>
            <w:pStyle w:val="58DC0E6428A0784E8E01005F7D3AD9BD"/>
          </w:pPr>
          <w:r w:rsidRPr="00333CD3">
            <w:t>Dates From – To</w:t>
          </w:r>
        </w:p>
      </w:docPartBody>
    </w:docPart>
    <w:docPart>
      <w:docPartPr>
        <w:name w:val="76A4DCC33FE6DD4ABE9F7E02266903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F577FF-19DB-C043-BDDA-7BED6671DE0F}"/>
      </w:docPartPr>
      <w:docPartBody>
        <w:p w:rsidR="00000000" w:rsidRDefault="008E1D99" w:rsidP="008E1D99">
          <w:pPr>
            <w:pStyle w:val="76A4DCC33FE6DD4ABE9F7E02266903AA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2350ED0F39616944B232ABE71F00D4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26AAF5-8143-1F4D-B4E4-706FDB8E8A2C}"/>
      </w:docPartPr>
      <w:docPartBody>
        <w:p w:rsidR="00000000" w:rsidRDefault="008E1D99" w:rsidP="008E1D99">
          <w:pPr>
            <w:pStyle w:val="2350ED0F39616944B232ABE71F00D4AB"/>
          </w:pPr>
          <w:r w:rsidRPr="00333CD3">
            <w:t>Education</w:t>
          </w:r>
        </w:p>
      </w:docPartBody>
    </w:docPart>
    <w:docPart>
      <w:docPartPr>
        <w:name w:val="EF9D6AF1AC95184888E5B2F729B15D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B2EC34-5DC1-F24B-8184-D3435DB18D9D}"/>
      </w:docPartPr>
      <w:docPartBody>
        <w:p w:rsidR="00000000" w:rsidRDefault="008E1D99" w:rsidP="008E1D99">
          <w:pPr>
            <w:pStyle w:val="EF9D6AF1AC95184888E5B2F729B15D45"/>
          </w:pPr>
          <w:r w:rsidRPr="00333CD3">
            <w:t>Degree</w:t>
          </w:r>
        </w:p>
      </w:docPartBody>
    </w:docPart>
    <w:docPart>
      <w:docPartPr>
        <w:name w:val="E3F4DB818ACBDE498830D9B3A2CFF3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8D4480-3ACE-A94F-8600-30C71625C547}"/>
      </w:docPartPr>
      <w:docPartBody>
        <w:p w:rsidR="00000000" w:rsidRDefault="008E1D99" w:rsidP="008E1D99">
          <w:pPr>
            <w:pStyle w:val="E3F4DB818ACBDE498830D9B3A2CFF3A9"/>
          </w:pPr>
          <w:r w:rsidRPr="00333CD3">
            <w:t>Date Earned</w:t>
          </w:r>
        </w:p>
      </w:docPartBody>
    </w:docPart>
    <w:docPart>
      <w:docPartPr>
        <w:name w:val="DD00A8471366CB449CBFA46CCCA4B7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B7B4BD-CE87-2A48-8294-E98FD0164303}"/>
      </w:docPartPr>
      <w:docPartBody>
        <w:p w:rsidR="00000000" w:rsidRDefault="008E1D99" w:rsidP="008E1D99">
          <w:pPr>
            <w:pStyle w:val="DD00A8471366CB449CBFA46CCCA4B78E"/>
          </w:pPr>
          <w:r w:rsidRPr="00333CD3">
            <w:t>School</w:t>
          </w:r>
        </w:p>
      </w:docPartBody>
    </w:docPart>
    <w:docPart>
      <w:docPartPr>
        <w:name w:val="25C07DEE0A280943A9B37885C265F5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DA4A1-2BD0-B749-8C2E-D726DEE4B663}"/>
      </w:docPartPr>
      <w:docPartBody>
        <w:p w:rsidR="00000000" w:rsidRDefault="008E1D99" w:rsidP="008E1D99">
          <w:pPr>
            <w:pStyle w:val="25C07DEE0A280943A9B37885C265F547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9E455AC22175B8478506A6064DEE7C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1F1971-51CA-DD43-8FEF-188C6E8E95C0}"/>
      </w:docPartPr>
      <w:docPartBody>
        <w:p w:rsidR="00000000" w:rsidRDefault="008E1D99" w:rsidP="008E1D99">
          <w:pPr>
            <w:pStyle w:val="9E455AC22175B8478506A6064DEE7CCB"/>
          </w:pPr>
          <w:r w:rsidRPr="00333CD3">
            <w:t>Degree</w:t>
          </w:r>
        </w:p>
      </w:docPartBody>
    </w:docPart>
    <w:docPart>
      <w:docPartPr>
        <w:name w:val="7DE53BD0EF9BCD48BE62A5CA35BBA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ACC0BD-FD22-1C42-BE34-15B37745F3E0}"/>
      </w:docPartPr>
      <w:docPartBody>
        <w:p w:rsidR="00000000" w:rsidRDefault="008E1D99" w:rsidP="008E1D99">
          <w:pPr>
            <w:pStyle w:val="7DE53BD0EF9BCD48BE62A5CA35BBAC86"/>
          </w:pPr>
          <w:r w:rsidRPr="00333CD3">
            <w:t>Date Earned</w:t>
          </w:r>
        </w:p>
      </w:docPartBody>
    </w:docPart>
    <w:docPart>
      <w:docPartPr>
        <w:name w:val="580B07AC75887D4E81B7ED0D73DBE4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99101-973F-1047-9D0F-FEA0D6B9A76D}"/>
      </w:docPartPr>
      <w:docPartBody>
        <w:p w:rsidR="00000000" w:rsidRDefault="008E1D99" w:rsidP="008E1D99">
          <w:pPr>
            <w:pStyle w:val="580B07AC75887D4E81B7ED0D73DBE4F2"/>
          </w:pPr>
          <w:r w:rsidRPr="00333CD3">
            <w:t>School</w:t>
          </w:r>
        </w:p>
      </w:docPartBody>
    </w:docPart>
    <w:docPart>
      <w:docPartPr>
        <w:name w:val="4042AF41300C6D42A3CB777B98EF9A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46993A-9EFD-AE41-A397-9571E13E8445}"/>
      </w:docPartPr>
      <w:docPartBody>
        <w:p w:rsidR="00000000" w:rsidRDefault="008E1D99" w:rsidP="008E1D99">
          <w:pPr>
            <w:pStyle w:val="4042AF41300C6D42A3CB777B98EF9A4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F7FA89CF644A74F815893BCCEDACB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B7DE5B-7DF3-CC43-A237-DBBF6BCCCB87}"/>
      </w:docPartPr>
      <w:docPartBody>
        <w:p w:rsidR="00000000" w:rsidRDefault="008E1D99" w:rsidP="008E1D99">
          <w:pPr>
            <w:pStyle w:val="FF7FA89CF644A74F815893BCCEDACB7D"/>
          </w:pPr>
          <w:r w:rsidRPr="00333CD3">
            <w:t>Volunteer Experience or Leadership</w:t>
          </w:r>
        </w:p>
      </w:docPartBody>
    </w:docPart>
    <w:docPart>
      <w:docPartPr>
        <w:name w:val="D789FBFB23F3C14B8FC73E25B4EB0C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3D0F85-8110-7F43-AE39-9263D1F96928}"/>
      </w:docPartPr>
      <w:docPartBody>
        <w:p w:rsidR="00000000" w:rsidRDefault="008E1D99" w:rsidP="008E1D99">
          <w:pPr>
            <w:pStyle w:val="D789FBFB23F3C14B8FC73E25B4EB0CA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D99"/>
    <w:rsid w:val="008E1D99"/>
    <w:rsid w:val="00BD5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FA19896FA01045981EAE26DE160310">
    <w:name w:val="8EFA19896FA01045981EAE26DE160310"/>
  </w:style>
  <w:style w:type="paragraph" w:customStyle="1" w:styleId="E2B3F2D31C63BC4F80C4B4A7C81D9E72">
    <w:name w:val="E2B3F2D31C63BC4F80C4B4A7C81D9E72"/>
  </w:style>
  <w:style w:type="paragraph" w:customStyle="1" w:styleId="87579573911CF04E8026CF2FFAB6E463">
    <w:name w:val="87579573911CF04E8026CF2FFAB6E463"/>
  </w:style>
  <w:style w:type="paragraph" w:customStyle="1" w:styleId="58EED399D1815044A3FC52FB2CBA05DF">
    <w:name w:val="58EED399D1815044A3FC52FB2CBA05DF"/>
  </w:style>
  <w:style w:type="paragraph" w:customStyle="1" w:styleId="1A9CB26D4C22DC4797A0AC9C241B37F1">
    <w:name w:val="1A9CB26D4C22DC4797A0AC9C241B37F1"/>
  </w:style>
  <w:style w:type="paragraph" w:customStyle="1" w:styleId="F804A7EE8F7DDD488CD20CADA2F25F70">
    <w:name w:val="F804A7EE8F7DDD488CD20CADA2F25F70"/>
  </w:style>
  <w:style w:type="paragraph" w:customStyle="1" w:styleId="BAFB3ECBF4F4F141B09276C550AC80B6">
    <w:name w:val="BAFB3ECBF4F4F141B09276C550AC80B6"/>
  </w:style>
  <w:style w:type="paragraph" w:customStyle="1" w:styleId="BD0DFB4DC091C6428A3505A9AD1FD2AE">
    <w:name w:val="BD0DFB4DC091C6428A3505A9AD1FD2AE"/>
  </w:style>
  <w:style w:type="paragraph" w:customStyle="1" w:styleId="EC747C356E23154F98CD436D03F38FAB">
    <w:name w:val="EC747C356E23154F98CD436D03F38FAB"/>
  </w:style>
  <w:style w:type="paragraph" w:customStyle="1" w:styleId="C4E5C30D88380A428C791796C818AE5B">
    <w:name w:val="C4E5C30D88380A428C791796C818AE5B"/>
  </w:style>
  <w:style w:type="paragraph" w:customStyle="1" w:styleId="EEB1C09A8785BD4EA194B54824B4F36A">
    <w:name w:val="EEB1C09A8785BD4EA194B54824B4F36A"/>
  </w:style>
  <w:style w:type="paragraph" w:customStyle="1" w:styleId="66ED719B08BC924ABEEDD9509222F6D8">
    <w:name w:val="66ED719B08BC924ABEEDD9509222F6D8"/>
  </w:style>
  <w:style w:type="paragraph" w:customStyle="1" w:styleId="4E3F9C26DCC4134185D6074C9892D37E">
    <w:name w:val="4E3F9C26DCC4134185D6074C9892D37E"/>
  </w:style>
  <w:style w:type="paragraph" w:customStyle="1" w:styleId="D98C7729A813A544A5E72E462D507B15">
    <w:name w:val="D98C7729A813A544A5E72E462D507B15"/>
  </w:style>
  <w:style w:type="paragraph" w:customStyle="1" w:styleId="AD558A1FB039F84E9BC2513C747459C8">
    <w:name w:val="AD558A1FB039F84E9BC2513C747459C8"/>
  </w:style>
  <w:style w:type="paragraph" w:customStyle="1" w:styleId="8609A60E83D14C4398D34B199CAAA248">
    <w:name w:val="8609A60E83D14C4398D34B199CAAA248"/>
  </w:style>
  <w:style w:type="paragraph" w:customStyle="1" w:styleId="70D63B11624FFA4B960CFBA3B443A263">
    <w:name w:val="70D63B11624FFA4B960CFBA3B443A263"/>
  </w:style>
  <w:style w:type="paragraph" w:customStyle="1" w:styleId="11A7811B59E05D41928384C6AD7DCC4C">
    <w:name w:val="11A7811B59E05D41928384C6AD7DCC4C"/>
  </w:style>
  <w:style w:type="paragraph" w:customStyle="1" w:styleId="A8DCA6980C67C4479D766B17D3CC560D">
    <w:name w:val="A8DCA6980C67C4479D766B17D3CC560D"/>
  </w:style>
  <w:style w:type="paragraph" w:customStyle="1" w:styleId="2755DC00CD5DAD4DB832C969A3B33334">
    <w:name w:val="2755DC00CD5DAD4DB832C969A3B33334"/>
  </w:style>
  <w:style w:type="paragraph" w:customStyle="1" w:styleId="987945898192A34C8310D0AEDA99318C">
    <w:name w:val="987945898192A34C8310D0AEDA99318C"/>
  </w:style>
  <w:style w:type="paragraph" w:customStyle="1" w:styleId="93EC234A25F7894FBFAB82C5F29858CA">
    <w:name w:val="93EC234A25F7894FBFAB82C5F29858CA"/>
  </w:style>
  <w:style w:type="paragraph" w:customStyle="1" w:styleId="ECB2C029CD274F4590A9AC5973ECCFEA">
    <w:name w:val="ECB2C029CD274F4590A9AC5973ECCFEA"/>
  </w:style>
  <w:style w:type="paragraph" w:customStyle="1" w:styleId="2C5F22CDDAA2DD42844035A06AE88D92">
    <w:name w:val="2C5F22CDDAA2DD42844035A06AE88D92"/>
  </w:style>
  <w:style w:type="paragraph" w:customStyle="1" w:styleId="158CF84198E9AE48B19C3DD0BE71B7CD">
    <w:name w:val="158CF84198E9AE48B19C3DD0BE71B7CD"/>
  </w:style>
  <w:style w:type="paragraph" w:customStyle="1" w:styleId="B48CD0A34250EE479DC0CE9C642C40A9">
    <w:name w:val="B48CD0A34250EE479DC0CE9C642C40A9"/>
  </w:style>
  <w:style w:type="paragraph" w:customStyle="1" w:styleId="E2B1C92D15C1D946B1AFE6B994D757C7">
    <w:name w:val="E2B1C92D15C1D946B1AFE6B994D757C7"/>
  </w:style>
  <w:style w:type="paragraph" w:customStyle="1" w:styleId="7D09C0EB5472884F8122B746C94807E0">
    <w:name w:val="7D09C0EB5472884F8122B746C94807E0"/>
  </w:style>
  <w:style w:type="paragraph" w:customStyle="1" w:styleId="6F5446D9B73D1646B373371CEA2D7711">
    <w:name w:val="6F5446D9B73D1646B373371CEA2D7711"/>
    <w:rsid w:val="008E1D99"/>
  </w:style>
  <w:style w:type="paragraph" w:customStyle="1" w:styleId="AF8B22A43A22A748B03DC6C8A99DB758">
    <w:name w:val="AF8B22A43A22A748B03DC6C8A99DB758"/>
    <w:rsid w:val="008E1D99"/>
  </w:style>
  <w:style w:type="paragraph" w:customStyle="1" w:styleId="DD588444A23AA648A875AA67E66E062E">
    <w:name w:val="DD588444A23AA648A875AA67E66E062E"/>
    <w:rsid w:val="008E1D99"/>
  </w:style>
  <w:style w:type="paragraph" w:customStyle="1" w:styleId="617378285AEAB84580980F0ADA6815D3">
    <w:name w:val="617378285AEAB84580980F0ADA6815D3"/>
    <w:rsid w:val="008E1D99"/>
  </w:style>
  <w:style w:type="paragraph" w:customStyle="1" w:styleId="9060A74C36B5DA468516497C958D015F">
    <w:name w:val="9060A74C36B5DA468516497C958D015F"/>
    <w:rsid w:val="008E1D99"/>
  </w:style>
  <w:style w:type="paragraph" w:customStyle="1" w:styleId="92BBEB260695C049AD9EAE844F4DCF1B">
    <w:name w:val="92BBEB260695C049AD9EAE844F4DCF1B"/>
    <w:rsid w:val="008E1D99"/>
  </w:style>
  <w:style w:type="paragraph" w:customStyle="1" w:styleId="43C873A394DB6547A887B4F69630BA30">
    <w:name w:val="43C873A394DB6547A887B4F69630BA30"/>
    <w:rsid w:val="008E1D99"/>
  </w:style>
  <w:style w:type="paragraph" w:customStyle="1" w:styleId="54E4E0D2EAEB274486D9CECD52B65212">
    <w:name w:val="54E4E0D2EAEB274486D9CECD52B65212"/>
    <w:rsid w:val="008E1D99"/>
  </w:style>
  <w:style w:type="paragraph" w:customStyle="1" w:styleId="72BAE3909ED0A94CB162F33B00562482">
    <w:name w:val="72BAE3909ED0A94CB162F33B00562482"/>
    <w:rsid w:val="008E1D99"/>
  </w:style>
  <w:style w:type="paragraph" w:customStyle="1" w:styleId="0C7C0BA8BD5EA4468878346B5C01B2C4">
    <w:name w:val="0C7C0BA8BD5EA4468878346B5C01B2C4"/>
    <w:rsid w:val="008E1D99"/>
  </w:style>
  <w:style w:type="paragraph" w:customStyle="1" w:styleId="3070440ED243F24B89F9D171CEB828F6">
    <w:name w:val="3070440ED243F24B89F9D171CEB828F6"/>
    <w:rsid w:val="008E1D99"/>
  </w:style>
  <w:style w:type="paragraph" w:customStyle="1" w:styleId="DE0AC626F4324D4595D46910937E2D79">
    <w:name w:val="DE0AC626F4324D4595D46910937E2D79"/>
    <w:rsid w:val="008E1D99"/>
  </w:style>
  <w:style w:type="paragraph" w:customStyle="1" w:styleId="8DE03A64C7B1774CB9306FB35E80456D">
    <w:name w:val="8DE03A64C7B1774CB9306FB35E80456D"/>
    <w:rsid w:val="008E1D99"/>
  </w:style>
  <w:style w:type="paragraph" w:customStyle="1" w:styleId="83A7658200E38E4F85DDC8EC007E9616">
    <w:name w:val="83A7658200E38E4F85DDC8EC007E9616"/>
    <w:rsid w:val="008E1D99"/>
  </w:style>
  <w:style w:type="paragraph" w:customStyle="1" w:styleId="705F2F5010573A44A96DAEE6F18D7604">
    <w:name w:val="705F2F5010573A44A96DAEE6F18D7604"/>
    <w:rsid w:val="008E1D99"/>
  </w:style>
  <w:style w:type="paragraph" w:customStyle="1" w:styleId="A99A88923B903B4BA346CE0AC87B81AF">
    <w:name w:val="A99A88923B903B4BA346CE0AC87B81AF"/>
    <w:rsid w:val="008E1D99"/>
  </w:style>
  <w:style w:type="paragraph" w:customStyle="1" w:styleId="309F1E2FDBEE8642B318E5D323E9B044">
    <w:name w:val="309F1E2FDBEE8642B318E5D323E9B044"/>
    <w:rsid w:val="008E1D99"/>
  </w:style>
  <w:style w:type="paragraph" w:customStyle="1" w:styleId="066AB211C1165741AE24EE3812939E81">
    <w:name w:val="066AB211C1165741AE24EE3812939E81"/>
    <w:rsid w:val="008E1D99"/>
  </w:style>
  <w:style w:type="paragraph" w:customStyle="1" w:styleId="899EE8787315FF47955D754D1E3609FF">
    <w:name w:val="899EE8787315FF47955D754D1E3609FF"/>
    <w:rsid w:val="008E1D99"/>
  </w:style>
  <w:style w:type="paragraph" w:customStyle="1" w:styleId="675761EC98BACF43AF3C268D93944AD4">
    <w:name w:val="675761EC98BACF43AF3C268D93944AD4"/>
    <w:rsid w:val="008E1D99"/>
  </w:style>
  <w:style w:type="paragraph" w:customStyle="1" w:styleId="BB7DC667B94119469BA3F7C72EA828FE">
    <w:name w:val="BB7DC667B94119469BA3F7C72EA828FE"/>
    <w:rsid w:val="008E1D99"/>
  </w:style>
  <w:style w:type="paragraph" w:customStyle="1" w:styleId="F0C3969D5FFF1944ADCE58CA52D1ED11">
    <w:name w:val="F0C3969D5FFF1944ADCE58CA52D1ED11"/>
    <w:rsid w:val="008E1D99"/>
  </w:style>
  <w:style w:type="paragraph" w:customStyle="1" w:styleId="FE40AF1E83F86D4BBCE3156D7579FDD4">
    <w:name w:val="FE40AF1E83F86D4BBCE3156D7579FDD4"/>
    <w:rsid w:val="008E1D99"/>
  </w:style>
  <w:style w:type="paragraph" w:customStyle="1" w:styleId="37667BDB6357234C951CD8680B2D41F0">
    <w:name w:val="37667BDB6357234C951CD8680B2D41F0"/>
    <w:rsid w:val="008E1D99"/>
  </w:style>
  <w:style w:type="paragraph" w:customStyle="1" w:styleId="B41A99443861C84CB784DDF6692E2DA2">
    <w:name w:val="B41A99443861C84CB784DDF6692E2DA2"/>
    <w:rsid w:val="008E1D99"/>
  </w:style>
  <w:style w:type="paragraph" w:customStyle="1" w:styleId="0D9EEDE5094B29499085A947E3E8E7EA">
    <w:name w:val="0D9EEDE5094B29499085A947E3E8E7EA"/>
    <w:rsid w:val="008E1D99"/>
  </w:style>
  <w:style w:type="paragraph" w:customStyle="1" w:styleId="1BD4C7E5F23F754CA0842E181B255578">
    <w:name w:val="1BD4C7E5F23F754CA0842E181B255578"/>
    <w:rsid w:val="008E1D99"/>
  </w:style>
  <w:style w:type="paragraph" w:customStyle="1" w:styleId="06CA25295786214382F23DB3C7AFF2C3">
    <w:name w:val="06CA25295786214382F23DB3C7AFF2C3"/>
    <w:rsid w:val="008E1D99"/>
  </w:style>
  <w:style w:type="paragraph" w:customStyle="1" w:styleId="5777C3596CA2A94AB33CBF349CFC6CC2">
    <w:name w:val="5777C3596CA2A94AB33CBF349CFC6CC2"/>
    <w:rsid w:val="008E1D99"/>
  </w:style>
  <w:style w:type="paragraph" w:customStyle="1" w:styleId="9F4147B0C2449243B99CB701186E1D59">
    <w:name w:val="9F4147B0C2449243B99CB701186E1D59"/>
    <w:rsid w:val="008E1D99"/>
  </w:style>
  <w:style w:type="paragraph" w:customStyle="1" w:styleId="CD0D569C3625F640A42326EB3DA0A516">
    <w:name w:val="CD0D569C3625F640A42326EB3DA0A516"/>
    <w:rsid w:val="008E1D99"/>
  </w:style>
  <w:style w:type="paragraph" w:customStyle="1" w:styleId="77B5F352A4ABA74F854771FA4E0221DF">
    <w:name w:val="77B5F352A4ABA74F854771FA4E0221DF"/>
    <w:rsid w:val="008E1D99"/>
  </w:style>
  <w:style w:type="paragraph" w:customStyle="1" w:styleId="E495A38359EB5745946E382C26D5B7B3">
    <w:name w:val="E495A38359EB5745946E382C26D5B7B3"/>
    <w:rsid w:val="008E1D99"/>
  </w:style>
  <w:style w:type="paragraph" w:customStyle="1" w:styleId="08F35C3BE73C1E4CA272942100179111">
    <w:name w:val="08F35C3BE73C1E4CA272942100179111"/>
    <w:rsid w:val="008E1D99"/>
  </w:style>
  <w:style w:type="paragraph" w:customStyle="1" w:styleId="0B15FEE526E6604187FEAA1204E85381">
    <w:name w:val="0B15FEE526E6604187FEAA1204E85381"/>
    <w:rsid w:val="008E1D99"/>
  </w:style>
  <w:style w:type="paragraph" w:customStyle="1" w:styleId="014B18252B18714298CFF863941647B9">
    <w:name w:val="014B18252B18714298CFF863941647B9"/>
    <w:rsid w:val="008E1D99"/>
  </w:style>
  <w:style w:type="paragraph" w:customStyle="1" w:styleId="2B163F1B75B35640890D7F1A1482CC71">
    <w:name w:val="2B163F1B75B35640890D7F1A1482CC71"/>
    <w:rsid w:val="008E1D99"/>
  </w:style>
  <w:style w:type="paragraph" w:customStyle="1" w:styleId="824AEE74E3F89C4EADE81A5E381F260B">
    <w:name w:val="824AEE74E3F89C4EADE81A5E381F260B"/>
    <w:rsid w:val="008E1D99"/>
  </w:style>
  <w:style w:type="paragraph" w:customStyle="1" w:styleId="DB7C56C19807D548B9A01343967C5F91">
    <w:name w:val="DB7C56C19807D548B9A01343967C5F91"/>
    <w:rsid w:val="008E1D99"/>
  </w:style>
  <w:style w:type="paragraph" w:customStyle="1" w:styleId="4EDEA8A0AF59EA429F6921CC07025384">
    <w:name w:val="4EDEA8A0AF59EA429F6921CC07025384"/>
    <w:rsid w:val="008E1D99"/>
  </w:style>
  <w:style w:type="paragraph" w:customStyle="1" w:styleId="1BEDFF1E0954364D914188B3E235A1C8">
    <w:name w:val="1BEDFF1E0954364D914188B3E235A1C8"/>
    <w:rsid w:val="008E1D99"/>
  </w:style>
  <w:style w:type="paragraph" w:customStyle="1" w:styleId="245DD743F6FDDB42BF4C8DC3B4DB9844">
    <w:name w:val="245DD743F6FDDB42BF4C8DC3B4DB9844"/>
    <w:rsid w:val="008E1D99"/>
  </w:style>
  <w:style w:type="paragraph" w:customStyle="1" w:styleId="EF8F5006F9029240966E43A801EEBA99">
    <w:name w:val="EF8F5006F9029240966E43A801EEBA99"/>
    <w:rsid w:val="008E1D99"/>
  </w:style>
  <w:style w:type="paragraph" w:customStyle="1" w:styleId="C1DB1445C2C91941B4BB0FCAC62DE9C8">
    <w:name w:val="C1DB1445C2C91941B4BB0FCAC62DE9C8"/>
    <w:rsid w:val="008E1D99"/>
  </w:style>
  <w:style w:type="paragraph" w:customStyle="1" w:styleId="C305870531F03945A17F6C94DD6BBB90">
    <w:name w:val="C305870531F03945A17F6C94DD6BBB90"/>
    <w:rsid w:val="008E1D99"/>
  </w:style>
  <w:style w:type="paragraph" w:customStyle="1" w:styleId="514A60B030CFC843BD5BF21F90AB841E">
    <w:name w:val="514A60B030CFC843BD5BF21F90AB841E"/>
    <w:rsid w:val="008E1D99"/>
  </w:style>
  <w:style w:type="paragraph" w:customStyle="1" w:styleId="AAEC3B442EF2C64E84A933CDA4976AD8">
    <w:name w:val="AAEC3B442EF2C64E84A933CDA4976AD8"/>
    <w:rsid w:val="008E1D99"/>
  </w:style>
  <w:style w:type="paragraph" w:customStyle="1" w:styleId="314680D73A8D2F45A3AF8E29DC19D21D">
    <w:name w:val="314680D73A8D2F45A3AF8E29DC19D21D"/>
    <w:rsid w:val="008E1D99"/>
  </w:style>
  <w:style w:type="paragraph" w:customStyle="1" w:styleId="698C3A45850D3548ADC56CEEDAF7CC44">
    <w:name w:val="698C3A45850D3548ADC56CEEDAF7CC44"/>
    <w:rsid w:val="008E1D99"/>
  </w:style>
  <w:style w:type="paragraph" w:customStyle="1" w:styleId="67C0737B070D124795A1FCF6B55E23F1">
    <w:name w:val="67C0737B070D124795A1FCF6B55E23F1"/>
    <w:rsid w:val="008E1D99"/>
  </w:style>
  <w:style w:type="paragraph" w:customStyle="1" w:styleId="C4783CE120945A499F77AB58AD76F407">
    <w:name w:val="C4783CE120945A499F77AB58AD76F407"/>
    <w:rsid w:val="008E1D99"/>
  </w:style>
  <w:style w:type="paragraph" w:customStyle="1" w:styleId="EBA3047A6180A640B3A6EAA62CEA1EE5">
    <w:name w:val="EBA3047A6180A640B3A6EAA62CEA1EE5"/>
    <w:rsid w:val="008E1D99"/>
  </w:style>
  <w:style w:type="paragraph" w:customStyle="1" w:styleId="9FC6BFCCE8C50F47BAAB6632E17D19BC">
    <w:name w:val="9FC6BFCCE8C50F47BAAB6632E17D19BC"/>
    <w:rsid w:val="008E1D99"/>
  </w:style>
  <w:style w:type="paragraph" w:customStyle="1" w:styleId="793B1E9E69235F4CB34222463BAE0450">
    <w:name w:val="793B1E9E69235F4CB34222463BAE0450"/>
    <w:rsid w:val="008E1D99"/>
  </w:style>
  <w:style w:type="paragraph" w:customStyle="1" w:styleId="6E9753F64C6C554F9198B09668BA1326">
    <w:name w:val="6E9753F64C6C554F9198B09668BA1326"/>
    <w:rsid w:val="008E1D99"/>
  </w:style>
  <w:style w:type="paragraph" w:customStyle="1" w:styleId="1329E3F8DD16614A817B1FEC1A5347F1">
    <w:name w:val="1329E3F8DD16614A817B1FEC1A5347F1"/>
    <w:rsid w:val="008E1D99"/>
  </w:style>
  <w:style w:type="paragraph" w:customStyle="1" w:styleId="31E739BAC4221D479215494BB0E9A613">
    <w:name w:val="31E739BAC4221D479215494BB0E9A613"/>
    <w:rsid w:val="008E1D99"/>
  </w:style>
  <w:style w:type="paragraph" w:customStyle="1" w:styleId="4941C25DAF20F4438C2EB57269D10879">
    <w:name w:val="4941C25DAF20F4438C2EB57269D10879"/>
    <w:rsid w:val="008E1D99"/>
  </w:style>
  <w:style w:type="paragraph" w:customStyle="1" w:styleId="3252DB65152B7A449906D4FC2A71EF4D">
    <w:name w:val="3252DB65152B7A449906D4FC2A71EF4D"/>
    <w:rsid w:val="008E1D99"/>
  </w:style>
  <w:style w:type="paragraph" w:customStyle="1" w:styleId="B43A622544495947A76B87614F2FFF5B">
    <w:name w:val="B43A622544495947A76B87614F2FFF5B"/>
    <w:rsid w:val="008E1D99"/>
  </w:style>
  <w:style w:type="paragraph" w:customStyle="1" w:styleId="BF23C91B6E0AC04EA4761C993AA7A681">
    <w:name w:val="BF23C91B6E0AC04EA4761C993AA7A681"/>
    <w:rsid w:val="008E1D99"/>
  </w:style>
  <w:style w:type="paragraph" w:customStyle="1" w:styleId="1E692CEC6AEB164FA74842CE6784C7F8">
    <w:name w:val="1E692CEC6AEB164FA74842CE6784C7F8"/>
    <w:rsid w:val="008E1D99"/>
  </w:style>
  <w:style w:type="paragraph" w:customStyle="1" w:styleId="4D81613B0DE74443BFF59815614BD077">
    <w:name w:val="4D81613B0DE74443BFF59815614BD077"/>
    <w:rsid w:val="008E1D99"/>
  </w:style>
  <w:style w:type="paragraph" w:customStyle="1" w:styleId="7CCCBAD0E2DF2F478F66763C68B225F4">
    <w:name w:val="7CCCBAD0E2DF2F478F66763C68B225F4"/>
    <w:rsid w:val="008E1D99"/>
  </w:style>
  <w:style w:type="paragraph" w:customStyle="1" w:styleId="5F9A4AAC8EC5F942AB86CDFE529AA126">
    <w:name w:val="5F9A4AAC8EC5F942AB86CDFE529AA126"/>
    <w:rsid w:val="008E1D99"/>
  </w:style>
  <w:style w:type="paragraph" w:customStyle="1" w:styleId="9A5196BC4FE8A144882571F9D82BC88D">
    <w:name w:val="9A5196BC4FE8A144882571F9D82BC88D"/>
    <w:rsid w:val="008E1D99"/>
  </w:style>
  <w:style w:type="paragraph" w:customStyle="1" w:styleId="C6D41167E5294449A26EDFA862948612">
    <w:name w:val="C6D41167E5294449A26EDFA862948612"/>
    <w:rsid w:val="008E1D99"/>
  </w:style>
  <w:style w:type="paragraph" w:customStyle="1" w:styleId="F5D106849854414A9F468708FED894AC">
    <w:name w:val="F5D106849854414A9F468708FED894AC"/>
    <w:rsid w:val="008E1D99"/>
  </w:style>
  <w:style w:type="paragraph" w:customStyle="1" w:styleId="60C97E115EF4A947858589CB83EE6DA3">
    <w:name w:val="60C97E115EF4A947858589CB83EE6DA3"/>
    <w:rsid w:val="008E1D99"/>
  </w:style>
  <w:style w:type="paragraph" w:customStyle="1" w:styleId="6718BE6704F16248A332746ED7F79C97">
    <w:name w:val="6718BE6704F16248A332746ED7F79C97"/>
    <w:rsid w:val="008E1D99"/>
  </w:style>
  <w:style w:type="paragraph" w:customStyle="1" w:styleId="108D6702A500634184B171D0CEC8E5DF">
    <w:name w:val="108D6702A500634184B171D0CEC8E5DF"/>
    <w:rsid w:val="008E1D99"/>
  </w:style>
  <w:style w:type="paragraph" w:customStyle="1" w:styleId="0B17533A349FB64FB0AB92D31A8AD5B7">
    <w:name w:val="0B17533A349FB64FB0AB92D31A8AD5B7"/>
    <w:rsid w:val="008E1D99"/>
  </w:style>
  <w:style w:type="paragraph" w:customStyle="1" w:styleId="1D19452A51A93E499557B7D57550B609">
    <w:name w:val="1D19452A51A93E499557B7D57550B609"/>
    <w:rsid w:val="008E1D99"/>
  </w:style>
  <w:style w:type="paragraph" w:customStyle="1" w:styleId="34CFE2A208CBBB4184C5F504FC4E76CC">
    <w:name w:val="34CFE2A208CBBB4184C5F504FC4E76CC"/>
    <w:rsid w:val="008E1D99"/>
  </w:style>
  <w:style w:type="paragraph" w:customStyle="1" w:styleId="953A402A0BC5904AA1A3EA082F209711">
    <w:name w:val="953A402A0BC5904AA1A3EA082F209711"/>
    <w:rsid w:val="008E1D99"/>
  </w:style>
  <w:style w:type="paragraph" w:customStyle="1" w:styleId="57D4400D0E37CB45B3A40CE355C78C89">
    <w:name w:val="57D4400D0E37CB45B3A40CE355C78C89"/>
    <w:rsid w:val="008E1D99"/>
  </w:style>
  <w:style w:type="paragraph" w:customStyle="1" w:styleId="8B2179F75CA3A54489773F3D3161CD87">
    <w:name w:val="8B2179F75CA3A54489773F3D3161CD87"/>
    <w:rsid w:val="008E1D99"/>
  </w:style>
  <w:style w:type="paragraph" w:customStyle="1" w:styleId="4F074A977DE74C4BA5733987C299564F">
    <w:name w:val="4F074A977DE74C4BA5733987C299564F"/>
    <w:rsid w:val="008E1D99"/>
  </w:style>
  <w:style w:type="paragraph" w:customStyle="1" w:styleId="44CE24EE9AC7F842981F758E158F7AB1">
    <w:name w:val="44CE24EE9AC7F842981F758E158F7AB1"/>
    <w:rsid w:val="008E1D99"/>
  </w:style>
  <w:style w:type="paragraph" w:customStyle="1" w:styleId="3A5EB5EDD842ED4CB3CB7F690E07DB8E">
    <w:name w:val="3A5EB5EDD842ED4CB3CB7F690E07DB8E"/>
    <w:rsid w:val="008E1D99"/>
  </w:style>
  <w:style w:type="paragraph" w:customStyle="1" w:styleId="CE26B92CBCE161448821079466109183">
    <w:name w:val="CE26B92CBCE161448821079466109183"/>
    <w:rsid w:val="008E1D99"/>
  </w:style>
  <w:style w:type="paragraph" w:customStyle="1" w:styleId="88C2604D7B491747A04A5959E57414D8">
    <w:name w:val="88C2604D7B491747A04A5959E57414D8"/>
    <w:rsid w:val="008E1D99"/>
  </w:style>
  <w:style w:type="paragraph" w:customStyle="1" w:styleId="4E83DC878ED1DD42BF8085D242BB5C4F">
    <w:name w:val="4E83DC878ED1DD42BF8085D242BB5C4F"/>
    <w:rsid w:val="008E1D99"/>
  </w:style>
  <w:style w:type="paragraph" w:customStyle="1" w:styleId="61E320898CDF84439713CC101EAEB1ED">
    <w:name w:val="61E320898CDF84439713CC101EAEB1ED"/>
    <w:rsid w:val="008E1D99"/>
  </w:style>
  <w:style w:type="paragraph" w:customStyle="1" w:styleId="71F08E87DA02F145A4C535ACDB725230">
    <w:name w:val="71F08E87DA02F145A4C535ACDB725230"/>
    <w:rsid w:val="008E1D99"/>
  </w:style>
  <w:style w:type="paragraph" w:customStyle="1" w:styleId="751651ADD0404243A8F8EC236DFCBB63">
    <w:name w:val="751651ADD0404243A8F8EC236DFCBB63"/>
    <w:rsid w:val="008E1D99"/>
  </w:style>
  <w:style w:type="paragraph" w:customStyle="1" w:styleId="AED137C000D1FB4996625C217A7500F9">
    <w:name w:val="AED137C000D1FB4996625C217A7500F9"/>
    <w:rsid w:val="008E1D99"/>
  </w:style>
  <w:style w:type="paragraph" w:customStyle="1" w:styleId="DB6FD5586B5B8145BE7A8CF4C80D2E81">
    <w:name w:val="DB6FD5586B5B8145BE7A8CF4C80D2E81"/>
    <w:rsid w:val="008E1D99"/>
  </w:style>
  <w:style w:type="paragraph" w:customStyle="1" w:styleId="C8775E8F532C2145938E4EDA73E2C986">
    <w:name w:val="C8775E8F532C2145938E4EDA73E2C986"/>
    <w:rsid w:val="008E1D99"/>
  </w:style>
  <w:style w:type="paragraph" w:customStyle="1" w:styleId="9B6EA9842AE22A409BB5160079A6F350">
    <w:name w:val="9B6EA9842AE22A409BB5160079A6F350"/>
    <w:rsid w:val="008E1D99"/>
  </w:style>
  <w:style w:type="paragraph" w:customStyle="1" w:styleId="D99A817540E097458A135A271507856F">
    <w:name w:val="D99A817540E097458A135A271507856F"/>
    <w:rsid w:val="008E1D99"/>
  </w:style>
  <w:style w:type="paragraph" w:customStyle="1" w:styleId="65250F0B1930DC49957E0084F0A059B8">
    <w:name w:val="65250F0B1930DC49957E0084F0A059B8"/>
    <w:rsid w:val="008E1D99"/>
  </w:style>
  <w:style w:type="paragraph" w:customStyle="1" w:styleId="65DC9EAF465E284489245AED14B3AC4A">
    <w:name w:val="65DC9EAF465E284489245AED14B3AC4A"/>
    <w:rsid w:val="008E1D99"/>
  </w:style>
  <w:style w:type="paragraph" w:customStyle="1" w:styleId="0EA19F8152391B4C875D301CD7AFEA40">
    <w:name w:val="0EA19F8152391B4C875D301CD7AFEA40"/>
    <w:rsid w:val="008E1D99"/>
  </w:style>
  <w:style w:type="paragraph" w:customStyle="1" w:styleId="F2B7C86121A4AA44B69EC87E3C2C4EC0">
    <w:name w:val="F2B7C86121A4AA44B69EC87E3C2C4EC0"/>
    <w:rsid w:val="008E1D99"/>
  </w:style>
  <w:style w:type="paragraph" w:customStyle="1" w:styleId="6F77991F0A32F04B99E7C75DEA57176C">
    <w:name w:val="6F77991F0A32F04B99E7C75DEA57176C"/>
    <w:rsid w:val="008E1D99"/>
  </w:style>
  <w:style w:type="paragraph" w:customStyle="1" w:styleId="BB2538A3A35D1C418C69F3085EFB03EE">
    <w:name w:val="BB2538A3A35D1C418C69F3085EFB03EE"/>
    <w:rsid w:val="008E1D99"/>
  </w:style>
  <w:style w:type="paragraph" w:customStyle="1" w:styleId="AA4FDA65F77E2641A0F46AE97B463799">
    <w:name w:val="AA4FDA65F77E2641A0F46AE97B463799"/>
    <w:rsid w:val="008E1D99"/>
  </w:style>
  <w:style w:type="paragraph" w:customStyle="1" w:styleId="DCF97FA3FBC2974885F659AE097E6A5B">
    <w:name w:val="DCF97FA3FBC2974885F659AE097E6A5B"/>
    <w:rsid w:val="008E1D99"/>
  </w:style>
  <w:style w:type="paragraph" w:customStyle="1" w:styleId="2B89BC02B63EA64CB3E969EED8A3BA6E">
    <w:name w:val="2B89BC02B63EA64CB3E969EED8A3BA6E"/>
    <w:rsid w:val="008E1D99"/>
  </w:style>
  <w:style w:type="paragraph" w:customStyle="1" w:styleId="12840FB48CDE224882049EE7794F5273">
    <w:name w:val="12840FB48CDE224882049EE7794F5273"/>
    <w:rsid w:val="008E1D99"/>
  </w:style>
  <w:style w:type="paragraph" w:customStyle="1" w:styleId="56FF5BD14C2E8943BD6FEB95446C27C7">
    <w:name w:val="56FF5BD14C2E8943BD6FEB95446C27C7"/>
    <w:rsid w:val="008E1D99"/>
  </w:style>
  <w:style w:type="paragraph" w:customStyle="1" w:styleId="B9CC47E0C877474FA2503F401C678F8D">
    <w:name w:val="B9CC47E0C877474FA2503F401C678F8D"/>
    <w:rsid w:val="008E1D99"/>
  </w:style>
  <w:style w:type="paragraph" w:customStyle="1" w:styleId="C0FDFE11B1325544A2CABF3538AEEE93">
    <w:name w:val="C0FDFE11B1325544A2CABF3538AEEE93"/>
    <w:rsid w:val="008E1D99"/>
  </w:style>
  <w:style w:type="paragraph" w:customStyle="1" w:styleId="ACFD65A253A4A04294732B611BA8D1A2">
    <w:name w:val="ACFD65A253A4A04294732B611BA8D1A2"/>
    <w:rsid w:val="008E1D99"/>
  </w:style>
  <w:style w:type="paragraph" w:customStyle="1" w:styleId="ED1DDD866399AF4A92F439C030CF3881">
    <w:name w:val="ED1DDD866399AF4A92F439C030CF3881"/>
    <w:rsid w:val="008E1D99"/>
  </w:style>
  <w:style w:type="paragraph" w:customStyle="1" w:styleId="52779D925A0C634DB97733CC76FCAE0A">
    <w:name w:val="52779D925A0C634DB97733CC76FCAE0A"/>
    <w:rsid w:val="008E1D99"/>
  </w:style>
  <w:style w:type="paragraph" w:customStyle="1" w:styleId="B5CC329867721E458CA9F10E88657210">
    <w:name w:val="B5CC329867721E458CA9F10E88657210"/>
    <w:rsid w:val="008E1D99"/>
  </w:style>
  <w:style w:type="paragraph" w:customStyle="1" w:styleId="AE78AF47C4F9AF4CB13184D40F7A0692">
    <w:name w:val="AE78AF47C4F9AF4CB13184D40F7A0692"/>
    <w:rsid w:val="008E1D99"/>
  </w:style>
  <w:style w:type="paragraph" w:customStyle="1" w:styleId="18558C442AC694488FEF14C0630D6DA6">
    <w:name w:val="18558C442AC694488FEF14C0630D6DA6"/>
    <w:rsid w:val="008E1D99"/>
  </w:style>
  <w:style w:type="paragraph" w:customStyle="1" w:styleId="7450DB75BC1BB14A9B9F917906E65528">
    <w:name w:val="7450DB75BC1BB14A9B9F917906E65528"/>
    <w:rsid w:val="008E1D99"/>
  </w:style>
  <w:style w:type="paragraph" w:customStyle="1" w:styleId="23CBBDB60D4D884F97D7E6F48C2CF1D0">
    <w:name w:val="23CBBDB60D4D884F97D7E6F48C2CF1D0"/>
    <w:rsid w:val="008E1D99"/>
  </w:style>
  <w:style w:type="paragraph" w:customStyle="1" w:styleId="79F681E97999DC43B266AE577D307FFD">
    <w:name w:val="79F681E97999DC43B266AE577D307FFD"/>
    <w:rsid w:val="008E1D99"/>
  </w:style>
  <w:style w:type="paragraph" w:customStyle="1" w:styleId="711206135F4ABA4686747B74EDF9F01C">
    <w:name w:val="711206135F4ABA4686747B74EDF9F01C"/>
    <w:rsid w:val="008E1D99"/>
  </w:style>
  <w:style w:type="paragraph" w:customStyle="1" w:styleId="9252B268D9DBA645B6E4DAA323F3D50A">
    <w:name w:val="9252B268D9DBA645B6E4DAA323F3D50A"/>
    <w:rsid w:val="008E1D99"/>
  </w:style>
  <w:style w:type="paragraph" w:customStyle="1" w:styleId="A859E2BD318FCD459F09EB0B42E21041">
    <w:name w:val="A859E2BD318FCD459F09EB0B42E21041"/>
    <w:rsid w:val="008E1D99"/>
  </w:style>
  <w:style w:type="paragraph" w:customStyle="1" w:styleId="F4A14E200FA6CA428E28CE7C1BAB710A">
    <w:name w:val="F4A14E200FA6CA428E28CE7C1BAB710A"/>
    <w:rsid w:val="008E1D99"/>
  </w:style>
  <w:style w:type="paragraph" w:customStyle="1" w:styleId="F16A7F85D76FE34DB6C34896DC8E37F5">
    <w:name w:val="F16A7F85D76FE34DB6C34896DC8E37F5"/>
    <w:rsid w:val="008E1D99"/>
  </w:style>
  <w:style w:type="paragraph" w:customStyle="1" w:styleId="79BABF5405F8554F9368EBCB0E69DE44">
    <w:name w:val="79BABF5405F8554F9368EBCB0E69DE44"/>
    <w:rsid w:val="008E1D99"/>
  </w:style>
  <w:style w:type="paragraph" w:customStyle="1" w:styleId="91CC459E069274408E3D78477992223F">
    <w:name w:val="91CC459E069274408E3D78477992223F"/>
    <w:rsid w:val="008E1D99"/>
  </w:style>
  <w:style w:type="paragraph" w:customStyle="1" w:styleId="85C34739055A2540AB7D94E873495F5E">
    <w:name w:val="85C34739055A2540AB7D94E873495F5E"/>
    <w:rsid w:val="008E1D99"/>
  </w:style>
  <w:style w:type="paragraph" w:customStyle="1" w:styleId="3648101CCE09A04FA38F5EFE491725C2">
    <w:name w:val="3648101CCE09A04FA38F5EFE491725C2"/>
    <w:rsid w:val="008E1D99"/>
  </w:style>
  <w:style w:type="paragraph" w:customStyle="1" w:styleId="0C489204CB474A4DB0D0C2D4C0A2BDE0">
    <w:name w:val="0C489204CB474A4DB0D0C2D4C0A2BDE0"/>
    <w:rsid w:val="008E1D99"/>
  </w:style>
  <w:style w:type="paragraph" w:customStyle="1" w:styleId="13245DBCFA073A40879C2582FA368FDC">
    <w:name w:val="13245DBCFA073A40879C2582FA368FDC"/>
    <w:rsid w:val="008E1D99"/>
  </w:style>
  <w:style w:type="paragraph" w:customStyle="1" w:styleId="8F5A7695E41C2147AEC55662DB3348D9">
    <w:name w:val="8F5A7695E41C2147AEC55662DB3348D9"/>
    <w:rsid w:val="008E1D99"/>
  </w:style>
  <w:style w:type="paragraph" w:customStyle="1" w:styleId="A0AA4CA56490DB43A0304246AFC45F9E">
    <w:name w:val="A0AA4CA56490DB43A0304246AFC45F9E"/>
    <w:rsid w:val="008E1D99"/>
  </w:style>
  <w:style w:type="paragraph" w:customStyle="1" w:styleId="5601207921CC7E4E906F048AA42DA144">
    <w:name w:val="5601207921CC7E4E906F048AA42DA144"/>
    <w:rsid w:val="008E1D99"/>
  </w:style>
  <w:style w:type="paragraph" w:customStyle="1" w:styleId="C5CFDC2ADC2F0449B8792A07C604FE66">
    <w:name w:val="C5CFDC2ADC2F0449B8792A07C604FE66"/>
    <w:rsid w:val="008E1D99"/>
  </w:style>
  <w:style w:type="paragraph" w:customStyle="1" w:styleId="2713EAB0A2A1594094E7B6D45E0D90F3">
    <w:name w:val="2713EAB0A2A1594094E7B6D45E0D90F3"/>
    <w:rsid w:val="008E1D99"/>
  </w:style>
  <w:style w:type="paragraph" w:customStyle="1" w:styleId="0F8A1EB6BE566241B9DA675B29B23A52">
    <w:name w:val="0F8A1EB6BE566241B9DA675B29B23A52"/>
    <w:rsid w:val="008E1D99"/>
  </w:style>
  <w:style w:type="paragraph" w:customStyle="1" w:styleId="BE37BBAC356C3A49A76BC0B18ECCF8CD">
    <w:name w:val="BE37BBAC356C3A49A76BC0B18ECCF8CD"/>
    <w:rsid w:val="008E1D99"/>
  </w:style>
  <w:style w:type="paragraph" w:customStyle="1" w:styleId="5B4C0FB035ED95438ACDB1178F9C39BD">
    <w:name w:val="5B4C0FB035ED95438ACDB1178F9C39BD"/>
    <w:rsid w:val="008E1D99"/>
  </w:style>
  <w:style w:type="paragraph" w:customStyle="1" w:styleId="C9F4D3D89F17B34E88B1DB4ADDDF1AA4">
    <w:name w:val="C9F4D3D89F17B34E88B1DB4ADDDF1AA4"/>
    <w:rsid w:val="008E1D99"/>
  </w:style>
  <w:style w:type="paragraph" w:customStyle="1" w:styleId="E62421C8808C9F4F81DEBD67B324610B">
    <w:name w:val="E62421C8808C9F4F81DEBD67B324610B"/>
    <w:rsid w:val="008E1D99"/>
  </w:style>
  <w:style w:type="paragraph" w:customStyle="1" w:styleId="66144EE5FEAF35438BDB124721F33B4C">
    <w:name w:val="66144EE5FEAF35438BDB124721F33B4C"/>
    <w:rsid w:val="008E1D99"/>
  </w:style>
  <w:style w:type="paragraph" w:customStyle="1" w:styleId="5B452FEDEBA6274A9F24E7F20AC25087">
    <w:name w:val="5B452FEDEBA6274A9F24E7F20AC25087"/>
    <w:rsid w:val="008E1D99"/>
  </w:style>
  <w:style w:type="paragraph" w:customStyle="1" w:styleId="686AD0F0F7572443AA3E2630414C551C">
    <w:name w:val="686AD0F0F7572443AA3E2630414C551C"/>
    <w:rsid w:val="008E1D99"/>
  </w:style>
  <w:style w:type="paragraph" w:customStyle="1" w:styleId="B8832FC617B8ED4BB7C95A5DF4448CF5">
    <w:name w:val="B8832FC617B8ED4BB7C95A5DF4448CF5"/>
    <w:rsid w:val="008E1D99"/>
  </w:style>
  <w:style w:type="paragraph" w:customStyle="1" w:styleId="9161D65DEB1BA54C8A6CCCDE434C0F52">
    <w:name w:val="9161D65DEB1BA54C8A6CCCDE434C0F52"/>
    <w:rsid w:val="008E1D99"/>
  </w:style>
  <w:style w:type="paragraph" w:customStyle="1" w:styleId="E12116783590E940AC8FB294DFD8A375">
    <w:name w:val="E12116783590E940AC8FB294DFD8A375"/>
    <w:rsid w:val="008E1D99"/>
  </w:style>
  <w:style w:type="paragraph" w:customStyle="1" w:styleId="5522E8DD3DAD9C4BA22D71E226F9C2DD">
    <w:name w:val="5522E8DD3DAD9C4BA22D71E226F9C2DD"/>
    <w:rsid w:val="008E1D99"/>
  </w:style>
  <w:style w:type="paragraph" w:customStyle="1" w:styleId="6A6DB0D0367FB948BEE5AEC47769A958">
    <w:name w:val="6A6DB0D0367FB948BEE5AEC47769A958"/>
    <w:rsid w:val="008E1D99"/>
  </w:style>
  <w:style w:type="paragraph" w:customStyle="1" w:styleId="CFC8197E5212AC4A9F888182B38B7454">
    <w:name w:val="CFC8197E5212AC4A9F888182B38B7454"/>
    <w:rsid w:val="008E1D99"/>
  </w:style>
  <w:style w:type="paragraph" w:customStyle="1" w:styleId="90A09C123D9BEA46ABC7E0B2476FBC02">
    <w:name w:val="90A09C123D9BEA46ABC7E0B2476FBC02"/>
    <w:rsid w:val="008E1D99"/>
  </w:style>
  <w:style w:type="paragraph" w:customStyle="1" w:styleId="82C80242AC56E2439A4370D2737A16DE">
    <w:name w:val="82C80242AC56E2439A4370D2737A16DE"/>
    <w:rsid w:val="008E1D99"/>
  </w:style>
  <w:style w:type="paragraph" w:customStyle="1" w:styleId="AF39944E9D6BCE4CAB9039E7CB08D811">
    <w:name w:val="AF39944E9D6BCE4CAB9039E7CB08D811"/>
    <w:rsid w:val="008E1D99"/>
  </w:style>
  <w:style w:type="paragraph" w:customStyle="1" w:styleId="A714DF34331A4A46934919ABFAFFAAE3">
    <w:name w:val="A714DF34331A4A46934919ABFAFFAAE3"/>
    <w:rsid w:val="008E1D99"/>
  </w:style>
  <w:style w:type="paragraph" w:customStyle="1" w:styleId="8D8A7412C472C044B93E1EEC7FC0B33A">
    <w:name w:val="8D8A7412C472C044B93E1EEC7FC0B33A"/>
    <w:rsid w:val="008E1D99"/>
  </w:style>
  <w:style w:type="paragraph" w:customStyle="1" w:styleId="C9E6AA1FA81939489D1B16DF91E99B17">
    <w:name w:val="C9E6AA1FA81939489D1B16DF91E99B17"/>
    <w:rsid w:val="008E1D99"/>
  </w:style>
  <w:style w:type="paragraph" w:customStyle="1" w:styleId="891AFA1C79F66B449AE66088D2DF44AD">
    <w:name w:val="891AFA1C79F66B449AE66088D2DF44AD"/>
    <w:rsid w:val="008E1D99"/>
  </w:style>
  <w:style w:type="paragraph" w:customStyle="1" w:styleId="612D4118205E344288A57DFE158C3497">
    <w:name w:val="612D4118205E344288A57DFE158C3497"/>
    <w:rsid w:val="008E1D99"/>
  </w:style>
  <w:style w:type="paragraph" w:customStyle="1" w:styleId="FA96E98E88DC56439166DB78E425D830">
    <w:name w:val="FA96E98E88DC56439166DB78E425D830"/>
    <w:rsid w:val="008E1D99"/>
  </w:style>
  <w:style w:type="paragraph" w:customStyle="1" w:styleId="67F900521409F043B2C4012EFE98D89B">
    <w:name w:val="67F900521409F043B2C4012EFE98D89B"/>
    <w:rsid w:val="008E1D99"/>
  </w:style>
  <w:style w:type="paragraph" w:customStyle="1" w:styleId="3F6950C22398B842AF047329229B1A00">
    <w:name w:val="3F6950C22398B842AF047329229B1A00"/>
    <w:rsid w:val="008E1D99"/>
  </w:style>
  <w:style w:type="paragraph" w:customStyle="1" w:styleId="3EB810724A9A2040844ECB8F815DD52D">
    <w:name w:val="3EB810724A9A2040844ECB8F815DD52D"/>
    <w:rsid w:val="008E1D99"/>
  </w:style>
  <w:style w:type="paragraph" w:customStyle="1" w:styleId="CB7C097DD0FC6E4F8237F5B84408B126">
    <w:name w:val="CB7C097DD0FC6E4F8237F5B84408B126"/>
    <w:rsid w:val="008E1D99"/>
  </w:style>
  <w:style w:type="paragraph" w:customStyle="1" w:styleId="D5C176EDF1F5EA4DA2C469B572D39709">
    <w:name w:val="D5C176EDF1F5EA4DA2C469B572D39709"/>
    <w:rsid w:val="008E1D99"/>
  </w:style>
  <w:style w:type="paragraph" w:customStyle="1" w:styleId="F03ADBE873FA9B478DA1D20E3B408821">
    <w:name w:val="F03ADBE873FA9B478DA1D20E3B408821"/>
    <w:rsid w:val="008E1D99"/>
  </w:style>
  <w:style w:type="paragraph" w:customStyle="1" w:styleId="2417FC6F205AF54EB5CC1301084B1578">
    <w:name w:val="2417FC6F205AF54EB5CC1301084B1578"/>
    <w:rsid w:val="008E1D99"/>
  </w:style>
  <w:style w:type="paragraph" w:customStyle="1" w:styleId="15F95AF9312AC64EA42EE9125B5D4589">
    <w:name w:val="15F95AF9312AC64EA42EE9125B5D4589"/>
    <w:rsid w:val="008E1D99"/>
  </w:style>
  <w:style w:type="paragraph" w:customStyle="1" w:styleId="52A19CCD798709488C05777F52CEC181">
    <w:name w:val="52A19CCD798709488C05777F52CEC181"/>
    <w:rsid w:val="008E1D99"/>
  </w:style>
  <w:style w:type="paragraph" w:customStyle="1" w:styleId="5AA0894A3DA11A4D9A1FC00E8614EA66">
    <w:name w:val="5AA0894A3DA11A4D9A1FC00E8614EA66"/>
    <w:rsid w:val="008E1D99"/>
  </w:style>
  <w:style w:type="paragraph" w:customStyle="1" w:styleId="1347370169740A49A3CCC2A366304D26">
    <w:name w:val="1347370169740A49A3CCC2A366304D26"/>
    <w:rsid w:val="008E1D99"/>
  </w:style>
  <w:style w:type="paragraph" w:customStyle="1" w:styleId="C8227255C77E364DAB55B9AB0911B5BB">
    <w:name w:val="C8227255C77E364DAB55B9AB0911B5BB"/>
    <w:rsid w:val="008E1D99"/>
  </w:style>
  <w:style w:type="paragraph" w:customStyle="1" w:styleId="A9BFCF0DA095AB47B43314200B1BA36D">
    <w:name w:val="A9BFCF0DA095AB47B43314200B1BA36D"/>
    <w:rsid w:val="008E1D99"/>
  </w:style>
  <w:style w:type="paragraph" w:customStyle="1" w:styleId="AAA7B8954F4B6B4FAF06881399538245">
    <w:name w:val="AAA7B8954F4B6B4FAF06881399538245"/>
    <w:rsid w:val="008E1D99"/>
  </w:style>
  <w:style w:type="paragraph" w:customStyle="1" w:styleId="C05FAEEFE4BFAF42BF8DB76B04B337B6">
    <w:name w:val="C05FAEEFE4BFAF42BF8DB76B04B337B6"/>
    <w:rsid w:val="008E1D99"/>
  </w:style>
  <w:style w:type="paragraph" w:customStyle="1" w:styleId="5E12D623058A544690674AD574D78362">
    <w:name w:val="5E12D623058A544690674AD574D78362"/>
    <w:rsid w:val="008E1D99"/>
  </w:style>
  <w:style w:type="paragraph" w:customStyle="1" w:styleId="24BE35A80E8E8440821D4301B1F50479">
    <w:name w:val="24BE35A80E8E8440821D4301B1F50479"/>
    <w:rsid w:val="008E1D99"/>
  </w:style>
  <w:style w:type="paragraph" w:customStyle="1" w:styleId="41F34517E039C14E9459AD9F4D2BA8CF">
    <w:name w:val="41F34517E039C14E9459AD9F4D2BA8CF"/>
    <w:rsid w:val="008E1D99"/>
  </w:style>
  <w:style w:type="paragraph" w:customStyle="1" w:styleId="C017BE7B09A44147A110AFF6FAB50C99">
    <w:name w:val="C017BE7B09A44147A110AFF6FAB50C99"/>
    <w:rsid w:val="008E1D99"/>
  </w:style>
  <w:style w:type="paragraph" w:customStyle="1" w:styleId="63D01C3865FD5043980CF060B818F716">
    <w:name w:val="63D01C3865FD5043980CF060B818F716"/>
    <w:rsid w:val="008E1D99"/>
  </w:style>
  <w:style w:type="paragraph" w:customStyle="1" w:styleId="36998730F98A4D43B4D418BA6B09DB33">
    <w:name w:val="36998730F98A4D43B4D418BA6B09DB33"/>
    <w:rsid w:val="008E1D99"/>
  </w:style>
  <w:style w:type="paragraph" w:customStyle="1" w:styleId="D6BCC131A965FF439E6843386D619B78">
    <w:name w:val="D6BCC131A965FF439E6843386D619B78"/>
    <w:rsid w:val="008E1D99"/>
  </w:style>
  <w:style w:type="paragraph" w:customStyle="1" w:styleId="A5BD67281000E741B38CF8769A261AFF">
    <w:name w:val="A5BD67281000E741B38CF8769A261AFF"/>
    <w:rsid w:val="008E1D99"/>
  </w:style>
  <w:style w:type="paragraph" w:customStyle="1" w:styleId="B3DD6423DF401D4B93E961D8FD119331">
    <w:name w:val="B3DD6423DF401D4B93E961D8FD119331"/>
    <w:rsid w:val="008E1D99"/>
  </w:style>
  <w:style w:type="paragraph" w:customStyle="1" w:styleId="20D2CBADB9A755408203DCA5887F220F">
    <w:name w:val="20D2CBADB9A755408203DCA5887F220F"/>
    <w:rsid w:val="008E1D99"/>
  </w:style>
  <w:style w:type="paragraph" w:customStyle="1" w:styleId="01F1FBD4F73341499567EE62BDCFE4A5">
    <w:name w:val="01F1FBD4F73341499567EE62BDCFE4A5"/>
    <w:rsid w:val="008E1D99"/>
  </w:style>
  <w:style w:type="paragraph" w:customStyle="1" w:styleId="D4E33520B06869419CCD8CE5E70048C5">
    <w:name w:val="D4E33520B06869419CCD8CE5E70048C5"/>
    <w:rsid w:val="008E1D99"/>
  </w:style>
  <w:style w:type="paragraph" w:customStyle="1" w:styleId="07301EB890D1F943938EAC5DB14D8C55">
    <w:name w:val="07301EB890D1F943938EAC5DB14D8C55"/>
    <w:rsid w:val="008E1D99"/>
  </w:style>
  <w:style w:type="paragraph" w:customStyle="1" w:styleId="928DD619ED1BAB4FA21AD691430DADE8">
    <w:name w:val="928DD619ED1BAB4FA21AD691430DADE8"/>
    <w:rsid w:val="008E1D99"/>
  </w:style>
  <w:style w:type="paragraph" w:customStyle="1" w:styleId="D504BBD06DB97F42851452C5864DD769">
    <w:name w:val="D504BBD06DB97F42851452C5864DD769"/>
    <w:rsid w:val="008E1D99"/>
  </w:style>
  <w:style w:type="paragraph" w:customStyle="1" w:styleId="D3324E28C23CC7418DD407607CE0DCC5">
    <w:name w:val="D3324E28C23CC7418DD407607CE0DCC5"/>
    <w:rsid w:val="008E1D99"/>
  </w:style>
  <w:style w:type="paragraph" w:customStyle="1" w:styleId="1C3AC0282B1CD44DB619AA3AD2B1DAB8">
    <w:name w:val="1C3AC0282B1CD44DB619AA3AD2B1DAB8"/>
    <w:rsid w:val="008E1D99"/>
  </w:style>
  <w:style w:type="paragraph" w:customStyle="1" w:styleId="09360887DF621A48873E9331434CE418">
    <w:name w:val="09360887DF621A48873E9331434CE418"/>
    <w:rsid w:val="008E1D99"/>
  </w:style>
  <w:style w:type="paragraph" w:customStyle="1" w:styleId="D1004D3C9286DC4A9F04F260BA2B66B0">
    <w:name w:val="D1004D3C9286DC4A9F04F260BA2B66B0"/>
    <w:rsid w:val="008E1D99"/>
  </w:style>
  <w:style w:type="paragraph" w:customStyle="1" w:styleId="9A6D77D03AE21A4DB0AB62C069D72462">
    <w:name w:val="9A6D77D03AE21A4DB0AB62C069D72462"/>
    <w:rsid w:val="008E1D99"/>
  </w:style>
  <w:style w:type="paragraph" w:customStyle="1" w:styleId="97AF670568C5F34BBC7808BFAE48A801">
    <w:name w:val="97AF670568C5F34BBC7808BFAE48A801"/>
    <w:rsid w:val="008E1D99"/>
  </w:style>
  <w:style w:type="paragraph" w:customStyle="1" w:styleId="7BBE9FD7ADF23A4AA855A8A1C1FFB349">
    <w:name w:val="7BBE9FD7ADF23A4AA855A8A1C1FFB349"/>
    <w:rsid w:val="008E1D99"/>
  </w:style>
  <w:style w:type="paragraph" w:customStyle="1" w:styleId="8F7B0344F95FCE45AC2420BACB1B74E6">
    <w:name w:val="8F7B0344F95FCE45AC2420BACB1B74E6"/>
    <w:rsid w:val="008E1D99"/>
  </w:style>
  <w:style w:type="paragraph" w:customStyle="1" w:styleId="161B3842CC4B6D4BAE5D006E658CAB34">
    <w:name w:val="161B3842CC4B6D4BAE5D006E658CAB34"/>
    <w:rsid w:val="008E1D99"/>
  </w:style>
  <w:style w:type="paragraph" w:customStyle="1" w:styleId="8C50231B97522644873524F01EE085F9">
    <w:name w:val="8C50231B97522644873524F01EE085F9"/>
    <w:rsid w:val="008E1D99"/>
  </w:style>
  <w:style w:type="paragraph" w:customStyle="1" w:styleId="709D3FA529947F46948A434EAFE3808A">
    <w:name w:val="709D3FA529947F46948A434EAFE3808A"/>
    <w:rsid w:val="008E1D99"/>
  </w:style>
  <w:style w:type="paragraph" w:customStyle="1" w:styleId="EEFF28595098504ABC6D1351193FC0B0">
    <w:name w:val="EEFF28595098504ABC6D1351193FC0B0"/>
    <w:rsid w:val="008E1D99"/>
  </w:style>
  <w:style w:type="paragraph" w:customStyle="1" w:styleId="A264B109867AB34396A5DF98D5B12B81">
    <w:name w:val="A264B109867AB34396A5DF98D5B12B81"/>
    <w:rsid w:val="008E1D99"/>
  </w:style>
  <w:style w:type="paragraph" w:customStyle="1" w:styleId="798BFD2071431D4195764026CB83C73D">
    <w:name w:val="798BFD2071431D4195764026CB83C73D"/>
    <w:rsid w:val="008E1D99"/>
  </w:style>
  <w:style w:type="paragraph" w:customStyle="1" w:styleId="7BE3E9CDAB58CB439788DD4DC5848CC5">
    <w:name w:val="7BE3E9CDAB58CB439788DD4DC5848CC5"/>
    <w:rsid w:val="008E1D99"/>
  </w:style>
  <w:style w:type="paragraph" w:customStyle="1" w:styleId="3F882AB672F8C14F851C283A66B30302">
    <w:name w:val="3F882AB672F8C14F851C283A66B30302"/>
    <w:rsid w:val="008E1D99"/>
  </w:style>
  <w:style w:type="paragraph" w:customStyle="1" w:styleId="B5CD5F27F2208D4281EB95BAE6149C28">
    <w:name w:val="B5CD5F27F2208D4281EB95BAE6149C28"/>
    <w:rsid w:val="008E1D99"/>
  </w:style>
  <w:style w:type="paragraph" w:customStyle="1" w:styleId="6275CC1550F56947A3705BB4AEC1A436">
    <w:name w:val="6275CC1550F56947A3705BB4AEC1A436"/>
    <w:rsid w:val="008E1D99"/>
  </w:style>
  <w:style w:type="paragraph" w:customStyle="1" w:styleId="D50E0F8F44E98B46802A87E310423752">
    <w:name w:val="D50E0F8F44E98B46802A87E310423752"/>
    <w:rsid w:val="008E1D99"/>
  </w:style>
  <w:style w:type="paragraph" w:customStyle="1" w:styleId="05D4B2D97952604481760AB63383C213">
    <w:name w:val="05D4B2D97952604481760AB63383C213"/>
    <w:rsid w:val="008E1D99"/>
  </w:style>
  <w:style w:type="paragraph" w:customStyle="1" w:styleId="042B27BCC3F083458DD59FFE78FEDBB9">
    <w:name w:val="042B27BCC3F083458DD59FFE78FEDBB9"/>
    <w:rsid w:val="008E1D99"/>
  </w:style>
  <w:style w:type="paragraph" w:customStyle="1" w:styleId="BE048E5E979D104BB3A8BCBE6C9FE315">
    <w:name w:val="BE048E5E979D104BB3A8BCBE6C9FE315"/>
    <w:rsid w:val="008E1D99"/>
  </w:style>
  <w:style w:type="paragraph" w:customStyle="1" w:styleId="1FE70D605990EF4BA0757661695CC289">
    <w:name w:val="1FE70D605990EF4BA0757661695CC289"/>
    <w:rsid w:val="008E1D99"/>
  </w:style>
  <w:style w:type="paragraph" w:customStyle="1" w:styleId="62A1837B1BA0304598EA8AE3FA1EA1BA">
    <w:name w:val="62A1837B1BA0304598EA8AE3FA1EA1BA"/>
    <w:rsid w:val="008E1D99"/>
  </w:style>
  <w:style w:type="paragraph" w:customStyle="1" w:styleId="5256865CF17F8B44B6D9BAE780AD71D2">
    <w:name w:val="5256865CF17F8B44B6D9BAE780AD71D2"/>
    <w:rsid w:val="008E1D99"/>
  </w:style>
  <w:style w:type="paragraph" w:customStyle="1" w:styleId="9B714D7AC2EBAE40AEA0D0D4E1C9D8A7">
    <w:name w:val="9B714D7AC2EBAE40AEA0D0D4E1C9D8A7"/>
    <w:rsid w:val="008E1D99"/>
  </w:style>
  <w:style w:type="paragraph" w:customStyle="1" w:styleId="89A1BB5A561EB74FAE9BC853A4265CAF">
    <w:name w:val="89A1BB5A561EB74FAE9BC853A4265CAF"/>
    <w:rsid w:val="008E1D99"/>
  </w:style>
  <w:style w:type="paragraph" w:customStyle="1" w:styleId="37B907E85AFCE14ABB656E4C98AEBA1B">
    <w:name w:val="37B907E85AFCE14ABB656E4C98AEBA1B"/>
    <w:rsid w:val="008E1D99"/>
  </w:style>
  <w:style w:type="paragraph" w:customStyle="1" w:styleId="6C225FB0B3F7F841A40E9AA785A5CD18">
    <w:name w:val="6C225FB0B3F7F841A40E9AA785A5CD18"/>
    <w:rsid w:val="008E1D99"/>
  </w:style>
  <w:style w:type="paragraph" w:customStyle="1" w:styleId="9E0F98D1008DD846A41318BD0590A49E">
    <w:name w:val="9E0F98D1008DD846A41318BD0590A49E"/>
    <w:rsid w:val="008E1D99"/>
  </w:style>
  <w:style w:type="paragraph" w:customStyle="1" w:styleId="854C7BB69669834DB2660B9ED400F571">
    <w:name w:val="854C7BB69669834DB2660B9ED400F571"/>
    <w:rsid w:val="008E1D99"/>
  </w:style>
  <w:style w:type="paragraph" w:customStyle="1" w:styleId="16A571273784A744809D3FEBC9BD4712">
    <w:name w:val="16A571273784A744809D3FEBC9BD4712"/>
    <w:rsid w:val="008E1D99"/>
  </w:style>
  <w:style w:type="paragraph" w:customStyle="1" w:styleId="16FD6F417D2F1246900082D34FAA2536">
    <w:name w:val="16FD6F417D2F1246900082D34FAA2536"/>
    <w:rsid w:val="008E1D99"/>
  </w:style>
  <w:style w:type="paragraph" w:customStyle="1" w:styleId="63661D3E97B36A489764FC2EC94F6995">
    <w:name w:val="63661D3E97B36A489764FC2EC94F6995"/>
    <w:rsid w:val="008E1D99"/>
  </w:style>
  <w:style w:type="paragraph" w:customStyle="1" w:styleId="BB0FDA750825CD428194939198222912">
    <w:name w:val="BB0FDA750825CD428194939198222912"/>
    <w:rsid w:val="008E1D99"/>
  </w:style>
  <w:style w:type="paragraph" w:customStyle="1" w:styleId="2DE50FC5E01E6440B66EE2BE16A6AD95">
    <w:name w:val="2DE50FC5E01E6440B66EE2BE16A6AD95"/>
    <w:rsid w:val="008E1D99"/>
  </w:style>
  <w:style w:type="paragraph" w:customStyle="1" w:styleId="975EF0BFBACC2F41A09F0F8969835D2A">
    <w:name w:val="975EF0BFBACC2F41A09F0F8969835D2A"/>
    <w:rsid w:val="008E1D99"/>
  </w:style>
  <w:style w:type="paragraph" w:customStyle="1" w:styleId="3CAA8C3E27B3A044AAF31891B8C01C82">
    <w:name w:val="3CAA8C3E27B3A044AAF31891B8C01C82"/>
    <w:rsid w:val="008E1D99"/>
  </w:style>
  <w:style w:type="paragraph" w:customStyle="1" w:styleId="843DAB4E2CC148409F0B21F284627EC0">
    <w:name w:val="843DAB4E2CC148409F0B21F284627EC0"/>
    <w:rsid w:val="008E1D99"/>
  </w:style>
  <w:style w:type="paragraph" w:customStyle="1" w:styleId="1D9D98120BEA06489DDF5F12B74852CD">
    <w:name w:val="1D9D98120BEA06489DDF5F12B74852CD"/>
    <w:rsid w:val="008E1D99"/>
  </w:style>
  <w:style w:type="paragraph" w:customStyle="1" w:styleId="2926CD29627E7042A7AF1C4669524CD2">
    <w:name w:val="2926CD29627E7042A7AF1C4669524CD2"/>
    <w:rsid w:val="008E1D99"/>
  </w:style>
  <w:style w:type="paragraph" w:customStyle="1" w:styleId="6DDE9C415117094D80A8302F9EF1A23B">
    <w:name w:val="6DDE9C415117094D80A8302F9EF1A23B"/>
    <w:rsid w:val="008E1D99"/>
  </w:style>
  <w:style w:type="paragraph" w:customStyle="1" w:styleId="C45EEE8C6A322C4E92038EFF8CE506F6">
    <w:name w:val="C45EEE8C6A322C4E92038EFF8CE506F6"/>
    <w:rsid w:val="008E1D99"/>
  </w:style>
  <w:style w:type="paragraph" w:customStyle="1" w:styleId="A1D120620000EC4B944ECDE5E68543BB">
    <w:name w:val="A1D120620000EC4B944ECDE5E68543BB"/>
    <w:rsid w:val="008E1D99"/>
  </w:style>
  <w:style w:type="paragraph" w:customStyle="1" w:styleId="AC3D5E02E26A7448B92678DEF8A38AC7">
    <w:name w:val="AC3D5E02E26A7448B92678DEF8A38AC7"/>
    <w:rsid w:val="008E1D99"/>
  </w:style>
  <w:style w:type="paragraph" w:customStyle="1" w:styleId="4843B85E07E2B147B5766D54BA85694B">
    <w:name w:val="4843B85E07E2B147B5766D54BA85694B"/>
    <w:rsid w:val="008E1D99"/>
  </w:style>
  <w:style w:type="paragraph" w:customStyle="1" w:styleId="164AE62B3953894CB6FD0B007E6FC490">
    <w:name w:val="164AE62B3953894CB6FD0B007E6FC490"/>
    <w:rsid w:val="008E1D99"/>
  </w:style>
  <w:style w:type="paragraph" w:customStyle="1" w:styleId="7A434FE532036C4AA69D86BE3D803ACA">
    <w:name w:val="7A434FE532036C4AA69D86BE3D803ACA"/>
    <w:rsid w:val="008E1D99"/>
  </w:style>
  <w:style w:type="paragraph" w:customStyle="1" w:styleId="E561168F071C5544AEFA06C6CB41AD0B">
    <w:name w:val="E561168F071C5544AEFA06C6CB41AD0B"/>
    <w:rsid w:val="008E1D99"/>
  </w:style>
  <w:style w:type="paragraph" w:customStyle="1" w:styleId="C09E4B3D608D134DA89933CCD3094B01">
    <w:name w:val="C09E4B3D608D134DA89933CCD3094B01"/>
    <w:rsid w:val="008E1D99"/>
  </w:style>
  <w:style w:type="paragraph" w:customStyle="1" w:styleId="55B67530DB1E2B43924EA9291D81F3C1">
    <w:name w:val="55B67530DB1E2B43924EA9291D81F3C1"/>
    <w:rsid w:val="008E1D99"/>
  </w:style>
  <w:style w:type="paragraph" w:customStyle="1" w:styleId="FFBED0C036DBC2488F074F325D84E70C">
    <w:name w:val="FFBED0C036DBC2488F074F325D84E70C"/>
    <w:rsid w:val="008E1D99"/>
  </w:style>
  <w:style w:type="paragraph" w:customStyle="1" w:styleId="495E463F33BF1E458656D45250438C96">
    <w:name w:val="495E463F33BF1E458656D45250438C96"/>
    <w:rsid w:val="008E1D99"/>
  </w:style>
  <w:style w:type="paragraph" w:customStyle="1" w:styleId="1BDA29DAFE98FC4BB44D1494FAA2DEE1">
    <w:name w:val="1BDA29DAFE98FC4BB44D1494FAA2DEE1"/>
    <w:rsid w:val="008E1D99"/>
  </w:style>
  <w:style w:type="paragraph" w:customStyle="1" w:styleId="7775932421102C46BCA94B07B03F0C00">
    <w:name w:val="7775932421102C46BCA94B07B03F0C00"/>
    <w:rsid w:val="008E1D99"/>
  </w:style>
  <w:style w:type="paragraph" w:customStyle="1" w:styleId="11E2C5407224E44D845936D7584CB7AC">
    <w:name w:val="11E2C5407224E44D845936D7584CB7AC"/>
    <w:rsid w:val="008E1D99"/>
  </w:style>
  <w:style w:type="paragraph" w:customStyle="1" w:styleId="475192ECBDD20F4BBF90FAF71D6E25F3">
    <w:name w:val="475192ECBDD20F4BBF90FAF71D6E25F3"/>
    <w:rsid w:val="008E1D99"/>
  </w:style>
  <w:style w:type="paragraph" w:customStyle="1" w:styleId="F06BD5F3DD395A4DAB645E429E87C339">
    <w:name w:val="F06BD5F3DD395A4DAB645E429E87C339"/>
    <w:rsid w:val="008E1D99"/>
  </w:style>
  <w:style w:type="paragraph" w:customStyle="1" w:styleId="6434CD5AFA71B34EBA640CF1FE67C148">
    <w:name w:val="6434CD5AFA71B34EBA640CF1FE67C148"/>
    <w:rsid w:val="008E1D99"/>
  </w:style>
  <w:style w:type="paragraph" w:customStyle="1" w:styleId="2FEB754A323B9643B8EEB83F5571EB0C">
    <w:name w:val="2FEB754A323B9643B8EEB83F5571EB0C"/>
    <w:rsid w:val="008E1D99"/>
  </w:style>
  <w:style w:type="paragraph" w:customStyle="1" w:styleId="9C8B5E1C91C2A34193D43356C6BC7EA2">
    <w:name w:val="9C8B5E1C91C2A34193D43356C6BC7EA2"/>
    <w:rsid w:val="008E1D99"/>
  </w:style>
  <w:style w:type="paragraph" w:customStyle="1" w:styleId="049E43C55B8C2148A0455DAFE0896371">
    <w:name w:val="049E43C55B8C2148A0455DAFE0896371"/>
    <w:rsid w:val="008E1D99"/>
  </w:style>
  <w:style w:type="paragraph" w:customStyle="1" w:styleId="20FFC551ABEF7844902C18FCF80B2AF4">
    <w:name w:val="20FFC551ABEF7844902C18FCF80B2AF4"/>
    <w:rsid w:val="008E1D99"/>
  </w:style>
  <w:style w:type="paragraph" w:customStyle="1" w:styleId="660553ECCA4847438F700BDDD39BBE49">
    <w:name w:val="660553ECCA4847438F700BDDD39BBE49"/>
    <w:rsid w:val="008E1D99"/>
  </w:style>
  <w:style w:type="paragraph" w:customStyle="1" w:styleId="B237829F4F153546983DBD4FEC779C67">
    <w:name w:val="B237829F4F153546983DBD4FEC779C67"/>
    <w:rsid w:val="008E1D99"/>
  </w:style>
  <w:style w:type="paragraph" w:customStyle="1" w:styleId="E094C4C7A8A0B34FAD9871019526F806">
    <w:name w:val="E094C4C7A8A0B34FAD9871019526F806"/>
    <w:rsid w:val="008E1D99"/>
  </w:style>
  <w:style w:type="paragraph" w:customStyle="1" w:styleId="C1918CE98F51B941B40124136E728A38">
    <w:name w:val="C1918CE98F51B941B40124136E728A38"/>
    <w:rsid w:val="008E1D99"/>
  </w:style>
  <w:style w:type="paragraph" w:customStyle="1" w:styleId="8D0E30CA49FFF045AC7AF93DF25B2361">
    <w:name w:val="8D0E30CA49FFF045AC7AF93DF25B2361"/>
    <w:rsid w:val="008E1D99"/>
  </w:style>
  <w:style w:type="paragraph" w:customStyle="1" w:styleId="5C9F71BCD2E3BF44A600CD2BF04BA08F">
    <w:name w:val="5C9F71BCD2E3BF44A600CD2BF04BA08F"/>
    <w:rsid w:val="008E1D99"/>
  </w:style>
  <w:style w:type="paragraph" w:customStyle="1" w:styleId="DAC28BCFD57F294ABC3BB3857AAB6C2E">
    <w:name w:val="DAC28BCFD57F294ABC3BB3857AAB6C2E"/>
    <w:rsid w:val="008E1D99"/>
  </w:style>
  <w:style w:type="paragraph" w:customStyle="1" w:styleId="C7DCFFE2D593564E9D204920A0BCEF3C">
    <w:name w:val="C7DCFFE2D593564E9D204920A0BCEF3C"/>
    <w:rsid w:val="008E1D99"/>
  </w:style>
  <w:style w:type="paragraph" w:customStyle="1" w:styleId="A15764C25AB6EE498AE7FAD5CA8BCF84">
    <w:name w:val="A15764C25AB6EE498AE7FAD5CA8BCF84"/>
    <w:rsid w:val="008E1D99"/>
  </w:style>
  <w:style w:type="paragraph" w:customStyle="1" w:styleId="D14F0B3E72E6BF4DABDDE95F19FCE297">
    <w:name w:val="D14F0B3E72E6BF4DABDDE95F19FCE297"/>
    <w:rsid w:val="008E1D99"/>
  </w:style>
  <w:style w:type="paragraph" w:customStyle="1" w:styleId="317538973F15A3409525FE54BF9F751E">
    <w:name w:val="317538973F15A3409525FE54BF9F751E"/>
    <w:rsid w:val="008E1D99"/>
  </w:style>
  <w:style w:type="paragraph" w:customStyle="1" w:styleId="5B52898FC309894983CDEDA097EEF516">
    <w:name w:val="5B52898FC309894983CDEDA097EEF516"/>
    <w:rsid w:val="008E1D99"/>
  </w:style>
  <w:style w:type="paragraph" w:customStyle="1" w:styleId="D09E28B117DBBD48B833E9370F93F70D">
    <w:name w:val="D09E28B117DBBD48B833E9370F93F70D"/>
    <w:rsid w:val="008E1D99"/>
  </w:style>
  <w:style w:type="paragraph" w:customStyle="1" w:styleId="E28072CACBE4774CA46DF2E7361C408B">
    <w:name w:val="E28072CACBE4774CA46DF2E7361C408B"/>
    <w:rsid w:val="008E1D99"/>
  </w:style>
  <w:style w:type="paragraph" w:customStyle="1" w:styleId="2CAF15921754594AA97A9F0B63BEA1DE">
    <w:name w:val="2CAF15921754594AA97A9F0B63BEA1DE"/>
    <w:rsid w:val="008E1D99"/>
  </w:style>
  <w:style w:type="paragraph" w:customStyle="1" w:styleId="9799378DC1D0424B9495912AF6EA0315">
    <w:name w:val="9799378DC1D0424B9495912AF6EA0315"/>
    <w:rsid w:val="008E1D99"/>
  </w:style>
  <w:style w:type="paragraph" w:customStyle="1" w:styleId="C626A6F1CACE0F43B5132CC866DCCC34">
    <w:name w:val="C626A6F1CACE0F43B5132CC866DCCC34"/>
    <w:rsid w:val="008E1D99"/>
  </w:style>
  <w:style w:type="paragraph" w:customStyle="1" w:styleId="59F2577C2D71D848BE8562EDDA880B09">
    <w:name w:val="59F2577C2D71D848BE8562EDDA880B09"/>
    <w:rsid w:val="008E1D99"/>
  </w:style>
  <w:style w:type="paragraph" w:customStyle="1" w:styleId="E35D9BC040F08D429706E637DC250287">
    <w:name w:val="E35D9BC040F08D429706E637DC250287"/>
    <w:rsid w:val="008E1D99"/>
  </w:style>
  <w:style w:type="paragraph" w:customStyle="1" w:styleId="B99B1AE44816E6479B9AA9E906B23345">
    <w:name w:val="B99B1AE44816E6479B9AA9E906B23345"/>
    <w:rsid w:val="008E1D99"/>
  </w:style>
  <w:style w:type="paragraph" w:customStyle="1" w:styleId="6BB9FC0FE837F9409F4CDE1CD99EE74D">
    <w:name w:val="6BB9FC0FE837F9409F4CDE1CD99EE74D"/>
    <w:rsid w:val="008E1D99"/>
  </w:style>
  <w:style w:type="paragraph" w:customStyle="1" w:styleId="507A055BFEE82B4B9017227833B879F5">
    <w:name w:val="507A055BFEE82B4B9017227833B879F5"/>
    <w:rsid w:val="008E1D99"/>
  </w:style>
  <w:style w:type="paragraph" w:customStyle="1" w:styleId="75CA1BD35187C94798B8CC1A38F0D300">
    <w:name w:val="75CA1BD35187C94798B8CC1A38F0D300"/>
    <w:rsid w:val="008E1D99"/>
  </w:style>
  <w:style w:type="paragraph" w:customStyle="1" w:styleId="B0765C59CE8B9C40A27350DC6A325305">
    <w:name w:val="B0765C59CE8B9C40A27350DC6A325305"/>
    <w:rsid w:val="008E1D99"/>
  </w:style>
  <w:style w:type="paragraph" w:customStyle="1" w:styleId="321B1D2FDF2D6045AD3AA9767EB25ABE">
    <w:name w:val="321B1D2FDF2D6045AD3AA9767EB25ABE"/>
    <w:rsid w:val="008E1D99"/>
  </w:style>
  <w:style w:type="paragraph" w:customStyle="1" w:styleId="C3274A79620EB84DABF6DFECDE8762EF">
    <w:name w:val="C3274A79620EB84DABF6DFECDE8762EF"/>
    <w:rsid w:val="008E1D99"/>
  </w:style>
  <w:style w:type="paragraph" w:customStyle="1" w:styleId="B2191E2AAEA61C4DB1E13BD46B4CB80D">
    <w:name w:val="B2191E2AAEA61C4DB1E13BD46B4CB80D"/>
    <w:rsid w:val="008E1D99"/>
  </w:style>
  <w:style w:type="paragraph" w:customStyle="1" w:styleId="3DF0543AED53B540AFA216BE4C40C7E8">
    <w:name w:val="3DF0543AED53B540AFA216BE4C40C7E8"/>
    <w:rsid w:val="008E1D99"/>
  </w:style>
  <w:style w:type="paragraph" w:customStyle="1" w:styleId="C64BAAD173A94844A937DF2718D14DC1">
    <w:name w:val="C64BAAD173A94844A937DF2718D14DC1"/>
    <w:rsid w:val="008E1D99"/>
  </w:style>
  <w:style w:type="paragraph" w:customStyle="1" w:styleId="817783C1E0281E44ACA7FB0356C46378">
    <w:name w:val="817783C1E0281E44ACA7FB0356C46378"/>
    <w:rsid w:val="008E1D99"/>
  </w:style>
  <w:style w:type="paragraph" w:customStyle="1" w:styleId="396A4E823BAC4645895C86A61C891B8B">
    <w:name w:val="396A4E823BAC4645895C86A61C891B8B"/>
    <w:rsid w:val="008E1D99"/>
  </w:style>
  <w:style w:type="paragraph" w:customStyle="1" w:styleId="2FF5F8903F68D844B54905216955AFDB">
    <w:name w:val="2FF5F8903F68D844B54905216955AFDB"/>
    <w:rsid w:val="008E1D99"/>
  </w:style>
  <w:style w:type="paragraph" w:customStyle="1" w:styleId="D54BF3D5A8D81542BDB71AB98EBE8D1E">
    <w:name w:val="D54BF3D5A8D81542BDB71AB98EBE8D1E"/>
    <w:rsid w:val="008E1D99"/>
  </w:style>
  <w:style w:type="paragraph" w:customStyle="1" w:styleId="BD1F73ADD81E614FBEFFE11E88F7A0FE">
    <w:name w:val="BD1F73ADD81E614FBEFFE11E88F7A0FE"/>
    <w:rsid w:val="008E1D99"/>
  </w:style>
  <w:style w:type="paragraph" w:customStyle="1" w:styleId="AE0947B01CEBCA46BCFFB4D00EC4C469">
    <w:name w:val="AE0947B01CEBCA46BCFFB4D00EC4C469"/>
    <w:rsid w:val="008E1D99"/>
  </w:style>
  <w:style w:type="paragraph" w:customStyle="1" w:styleId="C7F1B6AECF790646A2B2A15863C59C7B">
    <w:name w:val="C7F1B6AECF790646A2B2A15863C59C7B"/>
    <w:rsid w:val="008E1D99"/>
  </w:style>
  <w:style w:type="paragraph" w:customStyle="1" w:styleId="BF3065E98F1BA7449C599609A920C878">
    <w:name w:val="BF3065E98F1BA7449C599609A920C878"/>
    <w:rsid w:val="008E1D99"/>
  </w:style>
  <w:style w:type="paragraph" w:customStyle="1" w:styleId="083ECE0C7614BE41B2E5E77B402E823F">
    <w:name w:val="083ECE0C7614BE41B2E5E77B402E823F"/>
    <w:rsid w:val="008E1D99"/>
  </w:style>
  <w:style w:type="paragraph" w:customStyle="1" w:styleId="9C8DC6C7A3B6944FA70417771E8ED5F8">
    <w:name w:val="9C8DC6C7A3B6944FA70417771E8ED5F8"/>
    <w:rsid w:val="008E1D99"/>
  </w:style>
  <w:style w:type="paragraph" w:customStyle="1" w:styleId="C2025DA20A944D45B9FC4CFEC3810630">
    <w:name w:val="C2025DA20A944D45B9FC4CFEC3810630"/>
    <w:rsid w:val="008E1D99"/>
  </w:style>
  <w:style w:type="paragraph" w:customStyle="1" w:styleId="29E2848AAC3F0847B189EBECDB805023">
    <w:name w:val="29E2848AAC3F0847B189EBECDB805023"/>
    <w:rsid w:val="008E1D99"/>
  </w:style>
  <w:style w:type="paragraph" w:customStyle="1" w:styleId="09136CBC9824A44AA575733D89197DD8">
    <w:name w:val="09136CBC9824A44AA575733D89197DD8"/>
    <w:rsid w:val="008E1D99"/>
  </w:style>
  <w:style w:type="paragraph" w:customStyle="1" w:styleId="863453A6B2A9324F95F88C2586884F9B">
    <w:name w:val="863453A6B2A9324F95F88C2586884F9B"/>
    <w:rsid w:val="008E1D99"/>
  </w:style>
  <w:style w:type="paragraph" w:customStyle="1" w:styleId="5750FB520B25714FBA4A5F1FD8DEC7FB">
    <w:name w:val="5750FB520B25714FBA4A5F1FD8DEC7FB"/>
    <w:rsid w:val="008E1D99"/>
  </w:style>
  <w:style w:type="paragraph" w:customStyle="1" w:styleId="1E8FBD7E0A37514794E125A23170116B">
    <w:name w:val="1E8FBD7E0A37514794E125A23170116B"/>
    <w:rsid w:val="008E1D99"/>
  </w:style>
  <w:style w:type="paragraph" w:customStyle="1" w:styleId="0472DE69A1E65A418592F2C0F4C7C036">
    <w:name w:val="0472DE69A1E65A418592F2C0F4C7C036"/>
    <w:rsid w:val="008E1D99"/>
  </w:style>
  <w:style w:type="paragraph" w:customStyle="1" w:styleId="7F0E41A42D636E4CB13524B56B473791">
    <w:name w:val="7F0E41A42D636E4CB13524B56B473791"/>
    <w:rsid w:val="008E1D99"/>
  </w:style>
  <w:style w:type="paragraph" w:customStyle="1" w:styleId="CC73D595F40DE049A39D00A8613019F1">
    <w:name w:val="CC73D595F40DE049A39D00A8613019F1"/>
    <w:rsid w:val="008E1D99"/>
  </w:style>
  <w:style w:type="paragraph" w:customStyle="1" w:styleId="157841640E8D854CB41F794C1590CCD7">
    <w:name w:val="157841640E8D854CB41F794C1590CCD7"/>
    <w:rsid w:val="008E1D99"/>
  </w:style>
  <w:style w:type="paragraph" w:customStyle="1" w:styleId="B59225C9E8A2E940A27BE3F726BA743B">
    <w:name w:val="B59225C9E8A2E940A27BE3F726BA743B"/>
    <w:rsid w:val="008E1D99"/>
  </w:style>
  <w:style w:type="paragraph" w:customStyle="1" w:styleId="E0401BF07AE7E945A4D6122B0ACA0073">
    <w:name w:val="E0401BF07AE7E945A4D6122B0ACA0073"/>
    <w:rsid w:val="008E1D99"/>
  </w:style>
  <w:style w:type="paragraph" w:customStyle="1" w:styleId="D2771E48FE4B954FB8162AD346D8CF5D">
    <w:name w:val="D2771E48FE4B954FB8162AD346D8CF5D"/>
    <w:rsid w:val="008E1D99"/>
  </w:style>
  <w:style w:type="paragraph" w:customStyle="1" w:styleId="183FD3CBD8F3664080F86426F3A138C9">
    <w:name w:val="183FD3CBD8F3664080F86426F3A138C9"/>
    <w:rsid w:val="008E1D99"/>
  </w:style>
  <w:style w:type="paragraph" w:customStyle="1" w:styleId="A1E66737CB27474D86AAA08088F0220C">
    <w:name w:val="A1E66737CB27474D86AAA08088F0220C"/>
    <w:rsid w:val="008E1D99"/>
  </w:style>
  <w:style w:type="paragraph" w:customStyle="1" w:styleId="1AECE2AD5E173D49BFAD6B730C4045D9">
    <w:name w:val="1AECE2AD5E173D49BFAD6B730C4045D9"/>
    <w:rsid w:val="008E1D99"/>
  </w:style>
  <w:style w:type="paragraph" w:customStyle="1" w:styleId="1E5E8B2975DA744388C2D2B9F43F58D2">
    <w:name w:val="1E5E8B2975DA744388C2D2B9F43F58D2"/>
    <w:rsid w:val="008E1D99"/>
  </w:style>
  <w:style w:type="paragraph" w:customStyle="1" w:styleId="1CEB15A9763E464CA6CC059DC29D29FB">
    <w:name w:val="1CEB15A9763E464CA6CC059DC29D29FB"/>
    <w:rsid w:val="008E1D99"/>
  </w:style>
  <w:style w:type="paragraph" w:customStyle="1" w:styleId="56D14FCF8CB7FD4884D59600C5821A87">
    <w:name w:val="56D14FCF8CB7FD4884D59600C5821A87"/>
    <w:rsid w:val="008E1D99"/>
  </w:style>
  <w:style w:type="paragraph" w:customStyle="1" w:styleId="C9F127A89325A8419CD334377AA29AF3">
    <w:name w:val="C9F127A89325A8419CD334377AA29AF3"/>
    <w:rsid w:val="008E1D99"/>
  </w:style>
  <w:style w:type="paragraph" w:customStyle="1" w:styleId="2C6FCF56A747E54684130B192C606B12">
    <w:name w:val="2C6FCF56A747E54684130B192C606B12"/>
    <w:rsid w:val="008E1D99"/>
  </w:style>
  <w:style w:type="paragraph" w:customStyle="1" w:styleId="D11F3B39BC2B8848983A3CF291C65736">
    <w:name w:val="D11F3B39BC2B8848983A3CF291C65736"/>
    <w:rsid w:val="008E1D99"/>
  </w:style>
  <w:style w:type="paragraph" w:customStyle="1" w:styleId="A1DCF8CA9721154AB353B39013B1D15C">
    <w:name w:val="A1DCF8CA9721154AB353B39013B1D15C"/>
    <w:rsid w:val="008E1D99"/>
  </w:style>
  <w:style w:type="paragraph" w:customStyle="1" w:styleId="12520BD0855F854E80E83D437CAB3976">
    <w:name w:val="12520BD0855F854E80E83D437CAB3976"/>
    <w:rsid w:val="008E1D99"/>
  </w:style>
  <w:style w:type="paragraph" w:customStyle="1" w:styleId="D1CBF2DC88D79E47850753632AC2395B">
    <w:name w:val="D1CBF2DC88D79E47850753632AC2395B"/>
    <w:rsid w:val="008E1D99"/>
  </w:style>
  <w:style w:type="paragraph" w:customStyle="1" w:styleId="8C99186CBD5EDA4FBEC1C8506E65C359">
    <w:name w:val="8C99186CBD5EDA4FBEC1C8506E65C359"/>
    <w:rsid w:val="008E1D99"/>
  </w:style>
  <w:style w:type="paragraph" w:customStyle="1" w:styleId="AEAC6F857BB15D4FABFA8EC1EA8D0AB3">
    <w:name w:val="AEAC6F857BB15D4FABFA8EC1EA8D0AB3"/>
    <w:rsid w:val="008E1D99"/>
  </w:style>
  <w:style w:type="paragraph" w:customStyle="1" w:styleId="B6D6B8A05DA8E040B78CA307CA5903E6">
    <w:name w:val="B6D6B8A05DA8E040B78CA307CA5903E6"/>
    <w:rsid w:val="008E1D99"/>
  </w:style>
  <w:style w:type="paragraph" w:customStyle="1" w:styleId="DB045C4ACCBC25458C6B9DF1B6CBED23">
    <w:name w:val="DB045C4ACCBC25458C6B9DF1B6CBED23"/>
    <w:rsid w:val="008E1D99"/>
  </w:style>
  <w:style w:type="paragraph" w:customStyle="1" w:styleId="4C5A155CFA75AB4B92BD9826726633BF">
    <w:name w:val="4C5A155CFA75AB4B92BD9826726633BF"/>
    <w:rsid w:val="008E1D99"/>
  </w:style>
  <w:style w:type="paragraph" w:customStyle="1" w:styleId="3AE7A03ACDF09D4D8C2A25456DB539C1">
    <w:name w:val="3AE7A03ACDF09D4D8C2A25456DB539C1"/>
    <w:rsid w:val="008E1D99"/>
  </w:style>
  <w:style w:type="paragraph" w:customStyle="1" w:styleId="88F6039F82C0E1418A32869A63DF513F">
    <w:name w:val="88F6039F82C0E1418A32869A63DF513F"/>
    <w:rsid w:val="008E1D99"/>
  </w:style>
  <w:style w:type="paragraph" w:customStyle="1" w:styleId="0EE1878ECD78104E99CCC4D16F9D43C0">
    <w:name w:val="0EE1878ECD78104E99CCC4D16F9D43C0"/>
    <w:rsid w:val="008E1D99"/>
  </w:style>
  <w:style w:type="paragraph" w:customStyle="1" w:styleId="0093098ECAB9ED4EAEEA2FD9226A36D6">
    <w:name w:val="0093098ECAB9ED4EAEEA2FD9226A36D6"/>
    <w:rsid w:val="008E1D99"/>
  </w:style>
  <w:style w:type="paragraph" w:customStyle="1" w:styleId="98555D002ACA8C428150518736B950D6">
    <w:name w:val="98555D002ACA8C428150518736B950D6"/>
    <w:rsid w:val="008E1D99"/>
  </w:style>
  <w:style w:type="paragraph" w:customStyle="1" w:styleId="476D2BE83C1DC84CB30CD47EB33EFC91">
    <w:name w:val="476D2BE83C1DC84CB30CD47EB33EFC91"/>
    <w:rsid w:val="008E1D99"/>
  </w:style>
  <w:style w:type="paragraph" w:customStyle="1" w:styleId="A1B6DDCFE7E734478D6E6BCB8FF1EB3C">
    <w:name w:val="A1B6DDCFE7E734478D6E6BCB8FF1EB3C"/>
    <w:rsid w:val="008E1D99"/>
  </w:style>
  <w:style w:type="paragraph" w:customStyle="1" w:styleId="96CB79C178A1E54B949731C3786852E1">
    <w:name w:val="96CB79C178A1E54B949731C3786852E1"/>
    <w:rsid w:val="008E1D99"/>
  </w:style>
  <w:style w:type="paragraph" w:customStyle="1" w:styleId="D57A5122C6866F4596A2065AC3677FFE">
    <w:name w:val="D57A5122C6866F4596A2065AC3677FFE"/>
    <w:rsid w:val="008E1D99"/>
  </w:style>
  <w:style w:type="paragraph" w:customStyle="1" w:styleId="34C50750ADD0284EBC52981B08B9AE72">
    <w:name w:val="34C50750ADD0284EBC52981B08B9AE72"/>
    <w:rsid w:val="008E1D99"/>
  </w:style>
  <w:style w:type="paragraph" w:customStyle="1" w:styleId="58BAECB5BE63984B9A58249F7C14998C">
    <w:name w:val="58BAECB5BE63984B9A58249F7C14998C"/>
    <w:rsid w:val="008E1D99"/>
  </w:style>
  <w:style w:type="paragraph" w:customStyle="1" w:styleId="85A9A9FA4391C34ABF1D44748E5A3F4E">
    <w:name w:val="85A9A9FA4391C34ABF1D44748E5A3F4E"/>
    <w:rsid w:val="008E1D99"/>
  </w:style>
  <w:style w:type="paragraph" w:customStyle="1" w:styleId="BCCEBD0F3479234FBDE2319EAEFBE4FA">
    <w:name w:val="BCCEBD0F3479234FBDE2319EAEFBE4FA"/>
    <w:rsid w:val="008E1D99"/>
  </w:style>
  <w:style w:type="paragraph" w:customStyle="1" w:styleId="8329CFD568873B4D939DDF02F2D6D6C3">
    <w:name w:val="8329CFD568873B4D939DDF02F2D6D6C3"/>
    <w:rsid w:val="008E1D99"/>
  </w:style>
  <w:style w:type="paragraph" w:customStyle="1" w:styleId="2F2D50A17F900D45B71FE8E6046FCEBD">
    <w:name w:val="2F2D50A17F900D45B71FE8E6046FCEBD"/>
    <w:rsid w:val="008E1D99"/>
  </w:style>
  <w:style w:type="paragraph" w:customStyle="1" w:styleId="DE1E87AFDA793E459C849882461C6282">
    <w:name w:val="DE1E87AFDA793E459C849882461C6282"/>
    <w:rsid w:val="008E1D99"/>
  </w:style>
  <w:style w:type="paragraph" w:customStyle="1" w:styleId="FC3CD9F34B2D60458A5CD7DD014EA1E9">
    <w:name w:val="FC3CD9F34B2D60458A5CD7DD014EA1E9"/>
    <w:rsid w:val="008E1D99"/>
  </w:style>
  <w:style w:type="paragraph" w:customStyle="1" w:styleId="A953F4D2ABBCAA44B4A214FD6A051AB9">
    <w:name w:val="A953F4D2ABBCAA44B4A214FD6A051AB9"/>
    <w:rsid w:val="008E1D99"/>
  </w:style>
  <w:style w:type="paragraph" w:customStyle="1" w:styleId="9D77BB6F8497D5418F3BA185784D6A1E">
    <w:name w:val="9D77BB6F8497D5418F3BA185784D6A1E"/>
    <w:rsid w:val="008E1D99"/>
  </w:style>
  <w:style w:type="paragraph" w:customStyle="1" w:styleId="8F8061FF0A6B1240858906A199B83DB8">
    <w:name w:val="8F8061FF0A6B1240858906A199B83DB8"/>
    <w:rsid w:val="008E1D99"/>
  </w:style>
  <w:style w:type="paragraph" w:customStyle="1" w:styleId="462E7233FB77384FAA659448690D107D">
    <w:name w:val="462E7233FB77384FAA659448690D107D"/>
    <w:rsid w:val="008E1D99"/>
  </w:style>
  <w:style w:type="paragraph" w:customStyle="1" w:styleId="493CCDA93F809B45ABFF8D5184D745F8">
    <w:name w:val="493CCDA93F809B45ABFF8D5184D745F8"/>
    <w:rsid w:val="008E1D99"/>
  </w:style>
  <w:style w:type="paragraph" w:customStyle="1" w:styleId="3C2A1AA8C170EF48806CFF5A5AF3CF59">
    <w:name w:val="3C2A1AA8C170EF48806CFF5A5AF3CF59"/>
    <w:rsid w:val="008E1D99"/>
  </w:style>
  <w:style w:type="paragraph" w:customStyle="1" w:styleId="DB695C0649247643B7B60CB226E87462">
    <w:name w:val="DB695C0649247643B7B60CB226E87462"/>
    <w:rsid w:val="008E1D99"/>
  </w:style>
  <w:style w:type="paragraph" w:customStyle="1" w:styleId="FA9682FA43096842A9DC0F21707527D7">
    <w:name w:val="FA9682FA43096842A9DC0F21707527D7"/>
    <w:rsid w:val="008E1D99"/>
  </w:style>
  <w:style w:type="paragraph" w:customStyle="1" w:styleId="247048DC60A9AC448E5CCA698FDFC0E6">
    <w:name w:val="247048DC60A9AC448E5CCA698FDFC0E6"/>
    <w:rsid w:val="008E1D99"/>
  </w:style>
  <w:style w:type="paragraph" w:customStyle="1" w:styleId="32CA79DF5EE81D4A873EC7D851C64289">
    <w:name w:val="32CA79DF5EE81D4A873EC7D851C64289"/>
    <w:rsid w:val="008E1D99"/>
  </w:style>
  <w:style w:type="paragraph" w:customStyle="1" w:styleId="620DA4D6CF9BE84AB217F8259E434D0F">
    <w:name w:val="620DA4D6CF9BE84AB217F8259E434D0F"/>
    <w:rsid w:val="008E1D99"/>
  </w:style>
  <w:style w:type="paragraph" w:customStyle="1" w:styleId="22D37E8DA0028B47B84E757114BCF6BB">
    <w:name w:val="22D37E8DA0028B47B84E757114BCF6BB"/>
    <w:rsid w:val="008E1D99"/>
  </w:style>
  <w:style w:type="paragraph" w:customStyle="1" w:styleId="1C2D3C28CBEE3C438490A52CB6ACA50F">
    <w:name w:val="1C2D3C28CBEE3C438490A52CB6ACA50F"/>
    <w:rsid w:val="008E1D99"/>
  </w:style>
  <w:style w:type="paragraph" w:customStyle="1" w:styleId="F369EF39602A6C47856CBC4EB4C19CE4">
    <w:name w:val="F369EF39602A6C47856CBC4EB4C19CE4"/>
    <w:rsid w:val="008E1D99"/>
  </w:style>
  <w:style w:type="paragraph" w:customStyle="1" w:styleId="48298F8746E1A34993EF63A127AB17AC">
    <w:name w:val="48298F8746E1A34993EF63A127AB17AC"/>
    <w:rsid w:val="008E1D99"/>
  </w:style>
  <w:style w:type="paragraph" w:customStyle="1" w:styleId="A7B7DA8DBD2F9044888B716177A0B57E">
    <w:name w:val="A7B7DA8DBD2F9044888B716177A0B57E"/>
    <w:rsid w:val="008E1D99"/>
  </w:style>
  <w:style w:type="paragraph" w:customStyle="1" w:styleId="A19B170473DF3847ACCB9B69957C0BDB">
    <w:name w:val="A19B170473DF3847ACCB9B69957C0BDB"/>
    <w:rsid w:val="008E1D99"/>
  </w:style>
  <w:style w:type="paragraph" w:customStyle="1" w:styleId="832F601ABD6921449CE8B3A054038242">
    <w:name w:val="832F601ABD6921449CE8B3A054038242"/>
    <w:rsid w:val="008E1D99"/>
  </w:style>
  <w:style w:type="paragraph" w:customStyle="1" w:styleId="A8B5803E35A9B5418F4EF3A422E60B35">
    <w:name w:val="A8B5803E35A9B5418F4EF3A422E60B35"/>
    <w:rsid w:val="008E1D99"/>
  </w:style>
  <w:style w:type="paragraph" w:customStyle="1" w:styleId="28D4B096D50F3D498076EDA54D1ECF7C">
    <w:name w:val="28D4B096D50F3D498076EDA54D1ECF7C"/>
    <w:rsid w:val="008E1D99"/>
  </w:style>
  <w:style w:type="paragraph" w:customStyle="1" w:styleId="463A41D4CB098544AD4CFB3FFB949A12">
    <w:name w:val="463A41D4CB098544AD4CFB3FFB949A12"/>
    <w:rsid w:val="008E1D99"/>
  </w:style>
  <w:style w:type="paragraph" w:customStyle="1" w:styleId="7D9019119FD010429FD8029ABB4F2C50">
    <w:name w:val="7D9019119FD010429FD8029ABB4F2C50"/>
    <w:rsid w:val="008E1D99"/>
  </w:style>
  <w:style w:type="paragraph" w:customStyle="1" w:styleId="D8A2D2BC26877B4B8A5BE46268454A16">
    <w:name w:val="D8A2D2BC26877B4B8A5BE46268454A16"/>
    <w:rsid w:val="008E1D99"/>
  </w:style>
  <w:style w:type="paragraph" w:customStyle="1" w:styleId="DC96616AC8AFB644BCCD4730FCF5FA03">
    <w:name w:val="DC96616AC8AFB644BCCD4730FCF5FA03"/>
    <w:rsid w:val="008E1D99"/>
  </w:style>
  <w:style w:type="paragraph" w:customStyle="1" w:styleId="C2FF082286F9CA4B8BCC94F1065273CA">
    <w:name w:val="C2FF082286F9CA4B8BCC94F1065273CA"/>
    <w:rsid w:val="008E1D99"/>
  </w:style>
  <w:style w:type="paragraph" w:customStyle="1" w:styleId="EB7AC5CBB718D84C8783DE19184B98E5">
    <w:name w:val="EB7AC5CBB718D84C8783DE19184B98E5"/>
    <w:rsid w:val="008E1D99"/>
  </w:style>
  <w:style w:type="paragraph" w:customStyle="1" w:styleId="9911EA029A104F40B51E2449A8C47F05">
    <w:name w:val="9911EA029A104F40B51E2449A8C47F05"/>
    <w:rsid w:val="008E1D99"/>
  </w:style>
  <w:style w:type="paragraph" w:customStyle="1" w:styleId="5F246D8B193DE54288F8B440D56F0209">
    <w:name w:val="5F246D8B193DE54288F8B440D56F0209"/>
    <w:rsid w:val="008E1D99"/>
  </w:style>
  <w:style w:type="paragraph" w:customStyle="1" w:styleId="E879170F73885A4D9A26FC77B6239E83">
    <w:name w:val="E879170F73885A4D9A26FC77B6239E83"/>
    <w:rsid w:val="008E1D99"/>
  </w:style>
  <w:style w:type="paragraph" w:customStyle="1" w:styleId="6C2DA4955848D04FA951F7EB5181C14D">
    <w:name w:val="6C2DA4955848D04FA951F7EB5181C14D"/>
    <w:rsid w:val="008E1D99"/>
  </w:style>
  <w:style w:type="paragraph" w:customStyle="1" w:styleId="39215D487327044F962C720EC489B849">
    <w:name w:val="39215D487327044F962C720EC489B849"/>
    <w:rsid w:val="008E1D99"/>
  </w:style>
  <w:style w:type="paragraph" w:customStyle="1" w:styleId="35513F5653E30843945D3A4B1C8AB327">
    <w:name w:val="35513F5653E30843945D3A4B1C8AB327"/>
    <w:rsid w:val="008E1D99"/>
  </w:style>
  <w:style w:type="paragraph" w:customStyle="1" w:styleId="454DBF510408C9428A03E53DB231B8E9">
    <w:name w:val="454DBF510408C9428A03E53DB231B8E9"/>
    <w:rsid w:val="008E1D99"/>
  </w:style>
  <w:style w:type="paragraph" w:customStyle="1" w:styleId="83BD9969E69B1A418440F29F7DE10C32">
    <w:name w:val="83BD9969E69B1A418440F29F7DE10C32"/>
    <w:rsid w:val="008E1D99"/>
  </w:style>
  <w:style w:type="paragraph" w:customStyle="1" w:styleId="CD95CB71FED4A04B99960EC72E196F3F">
    <w:name w:val="CD95CB71FED4A04B99960EC72E196F3F"/>
    <w:rsid w:val="008E1D99"/>
  </w:style>
  <w:style w:type="paragraph" w:customStyle="1" w:styleId="D57C98BF5FEC0D41BB66DA83F7D24501">
    <w:name w:val="D57C98BF5FEC0D41BB66DA83F7D24501"/>
    <w:rsid w:val="008E1D99"/>
  </w:style>
  <w:style w:type="paragraph" w:customStyle="1" w:styleId="E694E57E6381D4499EF5F82B9613EC34">
    <w:name w:val="E694E57E6381D4499EF5F82B9613EC34"/>
    <w:rsid w:val="008E1D99"/>
  </w:style>
  <w:style w:type="paragraph" w:customStyle="1" w:styleId="020E118699E78B449AD8CCF1F3DFAA10">
    <w:name w:val="020E118699E78B449AD8CCF1F3DFAA10"/>
    <w:rsid w:val="008E1D99"/>
  </w:style>
  <w:style w:type="paragraph" w:customStyle="1" w:styleId="6A7F227C8AF3A647B49587398377AB1C">
    <w:name w:val="6A7F227C8AF3A647B49587398377AB1C"/>
    <w:rsid w:val="008E1D99"/>
  </w:style>
  <w:style w:type="paragraph" w:customStyle="1" w:styleId="A3C7B5325E0D164085828E5110DB955D">
    <w:name w:val="A3C7B5325E0D164085828E5110DB955D"/>
    <w:rsid w:val="008E1D99"/>
  </w:style>
  <w:style w:type="paragraph" w:customStyle="1" w:styleId="926370B59C976940A8A4B16D4C16017B">
    <w:name w:val="926370B59C976940A8A4B16D4C16017B"/>
    <w:rsid w:val="008E1D99"/>
  </w:style>
  <w:style w:type="paragraph" w:customStyle="1" w:styleId="9C65A2267127D54BB4EA28E7D36466C3">
    <w:name w:val="9C65A2267127D54BB4EA28E7D36466C3"/>
    <w:rsid w:val="008E1D99"/>
  </w:style>
  <w:style w:type="paragraph" w:customStyle="1" w:styleId="A22C7EF9CE32DE439322BE34B0F8CCD6">
    <w:name w:val="A22C7EF9CE32DE439322BE34B0F8CCD6"/>
    <w:rsid w:val="008E1D99"/>
  </w:style>
  <w:style w:type="paragraph" w:customStyle="1" w:styleId="98AF4AC1EF6D3B46864BD3D11131E843">
    <w:name w:val="98AF4AC1EF6D3B46864BD3D11131E843"/>
    <w:rsid w:val="008E1D99"/>
  </w:style>
  <w:style w:type="paragraph" w:customStyle="1" w:styleId="00A81DE45F2A0B4281136699A0581E3C">
    <w:name w:val="00A81DE45F2A0B4281136699A0581E3C"/>
    <w:rsid w:val="008E1D99"/>
  </w:style>
  <w:style w:type="paragraph" w:customStyle="1" w:styleId="21C90C80CBE2B049A61DEF45486A72E1">
    <w:name w:val="21C90C80CBE2B049A61DEF45486A72E1"/>
    <w:rsid w:val="008E1D99"/>
  </w:style>
  <w:style w:type="paragraph" w:customStyle="1" w:styleId="D27DC2284E11ED41B9E32AE33353E6E1">
    <w:name w:val="D27DC2284E11ED41B9E32AE33353E6E1"/>
    <w:rsid w:val="008E1D99"/>
  </w:style>
  <w:style w:type="paragraph" w:customStyle="1" w:styleId="0C3D2216431EB745BCB65F849391E286">
    <w:name w:val="0C3D2216431EB745BCB65F849391E286"/>
    <w:rsid w:val="008E1D99"/>
  </w:style>
  <w:style w:type="paragraph" w:customStyle="1" w:styleId="D914D6160A7A004EBDE660B121C8C981">
    <w:name w:val="D914D6160A7A004EBDE660B121C8C981"/>
    <w:rsid w:val="008E1D99"/>
  </w:style>
  <w:style w:type="paragraph" w:customStyle="1" w:styleId="E730EA2A07640545983EF310178F53FA">
    <w:name w:val="E730EA2A07640545983EF310178F53FA"/>
    <w:rsid w:val="008E1D99"/>
  </w:style>
  <w:style w:type="paragraph" w:customStyle="1" w:styleId="B8CFB4ADE1EACE4BA5BF193184403187">
    <w:name w:val="B8CFB4ADE1EACE4BA5BF193184403187"/>
    <w:rsid w:val="008E1D99"/>
  </w:style>
  <w:style w:type="paragraph" w:customStyle="1" w:styleId="44270B12A339FE4BBE836202AEAA65E2">
    <w:name w:val="44270B12A339FE4BBE836202AEAA65E2"/>
    <w:rsid w:val="008E1D99"/>
  </w:style>
  <w:style w:type="paragraph" w:customStyle="1" w:styleId="FB20479719B2BC44AC3BB6BDF8B1C9CC">
    <w:name w:val="FB20479719B2BC44AC3BB6BDF8B1C9CC"/>
    <w:rsid w:val="008E1D99"/>
  </w:style>
  <w:style w:type="paragraph" w:customStyle="1" w:styleId="32DF9845A80AFA47BC3A1FCFCC5449FB">
    <w:name w:val="32DF9845A80AFA47BC3A1FCFCC5449FB"/>
    <w:rsid w:val="008E1D99"/>
  </w:style>
  <w:style w:type="paragraph" w:customStyle="1" w:styleId="5F12C6471E6F1C45A2C440EE6AD69330">
    <w:name w:val="5F12C6471E6F1C45A2C440EE6AD69330"/>
    <w:rsid w:val="008E1D99"/>
  </w:style>
  <w:style w:type="paragraph" w:customStyle="1" w:styleId="025F482CED11DF4FAE446013A119B83D">
    <w:name w:val="025F482CED11DF4FAE446013A119B83D"/>
    <w:rsid w:val="008E1D99"/>
  </w:style>
  <w:style w:type="paragraph" w:customStyle="1" w:styleId="A8EA0E6CA50A304FB118CF9B4EA2BE54">
    <w:name w:val="A8EA0E6CA50A304FB118CF9B4EA2BE54"/>
    <w:rsid w:val="008E1D99"/>
  </w:style>
  <w:style w:type="paragraph" w:customStyle="1" w:styleId="EC38E80E00947142AD06F4FD24261C96">
    <w:name w:val="EC38E80E00947142AD06F4FD24261C96"/>
    <w:rsid w:val="008E1D99"/>
  </w:style>
  <w:style w:type="paragraph" w:customStyle="1" w:styleId="5C6D028A69F2EB468E28BEACC8A3D01F">
    <w:name w:val="5C6D028A69F2EB468E28BEACC8A3D01F"/>
    <w:rsid w:val="008E1D99"/>
  </w:style>
  <w:style w:type="paragraph" w:customStyle="1" w:styleId="0CD38ED01BBF314FBAD282D0B1AC7FDE">
    <w:name w:val="0CD38ED01BBF314FBAD282D0B1AC7FDE"/>
    <w:rsid w:val="008E1D99"/>
  </w:style>
  <w:style w:type="paragraph" w:customStyle="1" w:styleId="04A40740C0E3D743AC837BA93EF59D13">
    <w:name w:val="04A40740C0E3D743AC837BA93EF59D13"/>
    <w:rsid w:val="008E1D99"/>
  </w:style>
  <w:style w:type="paragraph" w:customStyle="1" w:styleId="1731EB7D5F3FCC418E1A4D0E0E3BAF35">
    <w:name w:val="1731EB7D5F3FCC418E1A4D0E0E3BAF35"/>
    <w:rsid w:val="008E1D99"/>
  </w:style>
  <w:style w:type="paragraph" w:customStyle="1" w:styleId="661CAB56FFACF140A923CE99D275D735">
    <w:name w:val="661CAB56FFACF140A923CE99D275D735"/>
    <w:rsid w:val="008E1D99"/>
  </w:style>
  <w:style w:type="paragraph" w:customStyle="1" w:styleId="E6051337F94D9B458A09561C4FD48391">
    <w:name w:val="E6051337F94D9B458A09561C4FD48391"/>
    <w:rsid w:val="008E1D99"/>
  </w:style>
  <w:style w:type="paragraph" w:customStyle="1" w:styleId="71089E9D51D1244DA147EFDF526F0208">
    <w:name w:val="71089E9D51D1244DA147EFDF526F0208"/>
    <w:rsid w:val="008E1D99"/>
  </w:style>
  <w:style w:type="paragraph" w:customStyle="1" w:styleId="E6DE7E2CC422DA42B1139DCB0D1FB1AB">
    <w:name w:val="E6DE7E2CC422DA42B1139DCB0D1FB1AB"/>
    <w:rsid w:val="008E1D99"/>
  </w:style>
  <w:style w:type="paragraph" w:customStyle="1" w:styleId="580070C631D0B74BA128F053BBFC9F06">
    <w:name w:val="580070C631D0B74BA128F053BBFC9F06"/>
    <w:rsid w:val="008E1D99"/>
  </w:style>
  <w:style w:type="paragraph" w:customStyle="1" w:styleId="4502133FFD4F8645BA3E180488A310A0">
    <w:name w:val="4502133FFD4F8645BA3E180488A310A0"/>
    <w:rsid w:val="008E1D99"/>
  </w:style>
  <w:style w:type="paragraph" w:customStyle="1" w:styleId="23303127C7E1824889E96728E4FA00AA">
    <w:name w:val="23303127C7E1824889E96728E4FA00AA"/>
    <w:rsid w:val="008E1D99"/>
  </w:style>
  <w:style w:type="paragraph" w:customStyle="1" w:styleId="176519D381857C4D98DDCBB8E9D74C9E">
    <w:name w:val="176519D381857C4D98DDCBB8E9D74C9E"/>
    <w:rsid w:val="008E1D99"/>
  </w:style>
  <w:style w:type="paragraph" w:customStyle="1" w:styleId="B432217EA9E8794B8E5EFF24C1B0A79C">
    <w:name w:val="B432217EA9E8794B8E5EFF24C1B0A79C"/>
    <w:rsid w:val="008E1D99"/>
  </w:style>
  <w:style w:type="paragraph" w:customStyle="1" w:styleId="D261868CDCA46949B658661E59017E1A">
    <w:name w:val="D261868CDCA46949B658661E59017E1A"/>
    <w:rsid w:val="008E1D99"/>
  </w:style>
  <w:style w:type="paragraph" w:customStyle="1" w:styleId="560486653226A248B6D4374753B4D8D1">
    <w:name w:val="560486653226A248B6D4374753B4D8D1"/>
    <w:rsid w:val="008E1D99"/>
  </w:style>
  <w:style w:type="paragraph" w:customStyle="1" w:styleId="451FA7145AB7B343B35DA2810909F0D7">
    <w:name w:val="451FA7145AB7B343B35DA2810909F0D7"/>
    <w:rsid w:val="008E1D99"/>
  </w:style>
  <w:style w:type="paragraph" w:customStyle="1" w:styleId="05E4D21D39BF364B9C79378A1B0E9879">
    <w:name w:val="05E4D21D39BF364B9C79378A1B0E9879"/>
    <w:rsid w:val="008E1D99"/>
  </w:style>
  <w:style w:type="paragraph" w:customStyle="1" w:styleId="64905A889709C74FB08D4B9BD6B062C4">
    <w:name w:val="64905A889709C74FB08D4B9BD6B062C4"/>
    <w:rsid w:val="008E1D99"/>
  </w:style>
  <w:style w:type="paragraph" w:customStyle="1" w:styleId="CC9E51E797D0A44BAB38BAF484DC91D9">
    <w:name w:val="CC9E51E797D0A44BAB38BAF484DC91D9"/>
    <w:rsid w:val="008E1D99"/>
  </w:style>
  <w:style w:type="paragraph" w:customStyle="1" w:styleId="482B079433028E4B8E3EB86394462148">
    <w:name w:val="482B079433028E4B8E3EB86394462148"/>
    <w:rsid w:val="008E1D99"/>
  </w:style>
  <w:style w:type="paragraph" w:customStyle="1" w:styleId="83D4A1CEB588BB4DADD4D14BC68EFFE7">
    <w:name w:val="83D4A1CEB588BB4DADD4D14BC68EFFE7"/>
    <w:rsid w:val="008E1D99"/>
  </w:style>
  <w:style w:type="paragraph" w:customStyle="1" w:styleId="BE604211700A2D42A370190F2BEEDBCF">
    <w:name w:val="BE604211700A2D42A370190F2BEEDBCF"/>
    <w:rsid w:val="008E1D99"/>
  </w:style>
  <w:style w:type="paragraph" w:customStyle="1" w:styleId="1705906F8D0F6846B293CB5FCA1696C1">
    <w:name w:val="1705906F8D0F6846B293CB5FCA1696C1"/>
    <w:rsid w:val="008E1D99"/>
  </w:style>
  <w:style w:type="paragraph" w:customStyle="1" w:styleId="EF96A63E94BD094A8AB3315385557B2F">
    <w:name w:val="EF96A63E94BD094A8AB3315385557B2F"/>
    <w:rsid w:val="008E1D99"/>
  </w:style>
  <w:style w:type="paragraph" w:customStyle="1" w:styleId="A70CC5FF72974748AAC94722F110011F">
    <w:name w:val="A70CC5FF72974748AAC94722F110011F"/>
    <w:rsid w:val="008E1D99"/>
  </w:style>
  <w:style w:type="paragraph" w:customStyle="1" w:styleId="BC166E3380A7B64C8336BED7AD7E6973">
    <w:name w:val="BC166E3380A7B64C8336BED7AD7E6973"/>
    <w:rsid w:val="008E1D99"/>
  </w:style>
  <w:style w:type="paragraph" w:customStyle="1" w:styleId="EE16B10F0EA83149BA62642DB9A3C0C0">
    <w:name w:val="EE16B10F0EA83149BA62642DB9A3C0C0"/>
    <w:rsid w:val="008E1D99"/>
  </w:style>
  <w:style w:type="paragraph" w:customStyle="1" w:styleId="E0254AC0B959E74A9CC42B2CEACC61BF">
    <w:name w:val="E0254AC0B959E74A9CC42B2CEACC61BF"/>
    <w:rsid w:val="008E1D99"/>
  </w:style>
  <w:style w:type="paragraph" w:customStyle="1" w:styleId="C77AB223B4538944B1824C70DA554B98">
    <w:name w:val="C77AB223B4538944B1824C70DA554B98"/>
    <w:rsid w:val="008E1D99"/>
  </w:style>
  <w:style w:type="paragraph" w:customStyle="1" w:styleId="AF40BC0283AE864F9E7CAE3C887CB6B8">
    <w:name w:val="AF40BC0283AE864F9E7CAE3C887CB6B8"/>
    <w:rsid w:val="008E1D99"/>
  </w:style>
  <w:style w:type="paragraph" w:customStyle="1" w:styleId="E9A44713B38908488DC37C3A42DCDF42">
    <w:name w:val="E9A44713B38908488DC37C3A42DCDF42"/>
    <w:rsid w:val="008E1D99"/>
  </w:style>
  <w:style w:type="paragraph" w:customStyle="1" w:styleId="7B70C0CB1B659845B0396540690D88EB">
    <w:name w:val="7B70C0CB1B659845B0396540690D88EB"/>
    <w:rsid w:val="008E1D99"/>
  </w:style>
  <w:style w:type="paragraph" w:customStyle="1" w:styleId="5C8C0C4A65B52F4394B96E8489E992F1">
    <w:name w:val="5C8C0C4A65B52F4394B96E8489E992F1"/>
    <w:rsid w:val="008E1D99"/>
  </w:style>
  <w:style w:type="paragraph" w:customStyle="1" w:styleId="D74D8A608A99454587540E89505F82C2">
    <w:name w:val="D74D8A608A99454587540E89505F82C2"/>
    <w:rsid w:val="008E1D99"/>
  </w:style>
  <w:style w:type="paragraph" w:customStyle="1" w:styleId="2984AE360F5FF840B7906D40C0F32412">
    <w:name w:val="2984AE360F5FF840B7906D40C0F32412"/>
    <w:rsid w:val="008E1D99"/>
  </w:style>
  <w:style w:type="paragraph" w:customStyle="1" w:styleId="33C67DC273D6CA489E4D94AC001C7859">
    <w:name w:val="33C67DC273D6CA489E4D94AC001C7859"/>
    <w:rsid w:val="008E1D99"/>
  </w:style>
  <w:style w:type="paragraph" w:customStyle="1" w:styleId="183771BC04DF2F4AA1DEF8B054AAD538">
    <w:name w:val="183771BC04DF2F4AA1DEF8B054AAD538"/>
    <w:rsid w:val="008E1D99"/>
  </w:style>
  <w:style w:type="paragraph" w:customStyle="1" w:styleId="3A0FD31913A616469831C72EB1E7C0C6">
    <w:name w:val="3A0FD31913A616469831C72EB1E7C0C6"/>
    <w:rsid w:val="008E1D99"/>
  </w:style>
  <w:style w:type="paragraph" w:customStyle="1" w:styleId="0578429871052C49AD9C56336EB3E104">
    <w:name w:val="0578429871052C49AD9C56336EB3E104"/>
    <w:rsid w:val="008E1D99"/>
  </w:style>
  <w:style w:type="paragraph" w:customStyle="1" w:styleId="B1A4B81533E1284BA59F569E0EA1EFC6">
    <w:name w:val="B1A4B81533E1284BA59F569E0EA1EFC6"/>
    <w:rsid w:val="008E1D99"/>
  </w:style>
  <w:style w:type="paragraph" w:customStyle="1" w:styleId="32EE7AAFF01D5E468C3981D9C237D5D5">
    <w:name w:val="32EE7AAFF01D5E468C3981D9C237D5D5"/>
    <w:rsid w:val="008E1D99"/>
  </w:style>
  <w:style w:type="paragraph" w:customStyle="1" w:styleId="488D3D9915631445A783D44B35041E00">
    <w:name w:val="488D3D9915631445A783D44B35041E00"/>
    <w:rsid w:val="008E1D99"/>
  </w:style>
  <w:style w:type="paragraph" w:customStyle="1" w:styleId="8C9BCCA0FFF2A940B3AE4DDAFC618BF3">
    <w:name w:val="8C9BCCA0FFF2A940B3AE4DDAFC618BF3"/>
    <w:rsid w:val="008E1D99"/>
  </w:style>
  <w:style w:type="paragraph" w:customStyle="1" w:styleId="D1DFBB2E5CFB5A42844C25E84191D4A4">
    <w:name w:val="D1DFBB2E5CFB5A42844C25E84191D4A4"/>
    <w:rsid w:val="008E1D99"/>
  </w:style>
  <w:style w:type="paragraph" w:customStyle="1" w:styleId="05832AC18AE4E442859A69E1D1056210">
    <w:name w:val="05832AC18AE4E442859A69E1D1056210"/>
    <w:rsid w:val="008E1D99"/>
  </w:style>
  <w:style w:type="paragraph" w:customStyle="1" w:styleId="23F7A9120EEEEE4EA07B069958050A27">
    <w:name w:val="23F7A9120EEEEE4EA07B069958050A27"/>
    <w:rsid w:val="008E1D99"/>
  </w:style>
  <w:style w:type="paragraph" w:customStyle="1" w:styleId="DB8E990372170443B3EAF0CB204F50E4">
    <w:name w:val="DB8E990372170443B3EAF0CB204F50E4"/>
    <w:rsid w:val="008E1D99"/>
  </w:style>
  <w:style w:type="paragraph" w:customStyle="1" w:styleId="2E3AB7D883068546A246F3970CA5E237">
    <w:name w:val="2E3AB7D883068546A246F3970CA5E237"/>
    <w:rsid w:val="008E1D99"/>
  </w:style>
  <w:style w:type="paragraph" w:customStyle="1" w:styleId="11467505D6A72B40AF872AB08C7B50C2">
    <w:name w:val="11467505D6A72B40AF872AB08C7B50C2"/>
    <w:rsid w:val="008E1D99"/>
  </w:style>
  <w:style w:type="paragraph" w:customStyle="1" w:styleId="114C413098AA5C41A7D10CCC73B4B747">
    <w:name w:val="114C413098AA5C41A7D10CCC73B4B747"/>
    <w:rsid w:val="008E1D99"/>
  </w:style>
  <w:style w:type="paragraph" w:customStyle="1" w:styleId="2D51DC121174564D82BE41EC3EF9F6BB">
    <w:name w:val="2D51DC121174564D82BE41EC3EF9F6BB"/>
    <w:rsid w:val="008E1D99"/>
  </w:style>
  <w:style w:type="paragraph" w:customStyle="1" w:styleId="37CE445EEA55CF46BB1581191007A0A9">
    <w:name w:val="37CE445EEA55CF46BB1581191007A0A9"/>
    <w:rsid w:val="008E1D99"/>
  </w:style>
  <w:style w:type="paragraph" w:customStyle="1" w:styleId="F92DB86C1424B948A1CA2647EE2126D4">
    <w:name w:val="F92DB86C1424B948A1CA2647EE2126D4"/>
    <w:rsid w:val="008E1D99"/>
  </w:style>
  <w:style w:type="paragraph" w:customStyle="1" w:styleId="86219CEDC435F842B4AF3C6F5960C1DE">
    <w:name w:val="86219CEDC435F842B4AF3C6F5960C1DE"/>
    <w:rsid w:val="008E1D99"/>
  </w:style>
  <w:style w:type="paragraph" w:customStyle="1" w:styleId="82EE162AB11A6849A3C2B2768F26E7D6">
    <w:name w:val="82EE162AB11A6849A3C2B2768F26E7D6"/>
    <w:rsid w:val="008E1D99"/>
  </w:style>
  <w:style w:type="paragraph" w:customStyle="1" w:styleId="86299725E4F9DD44A6CB93C6722431ED">
    <w:name w:val="86299725E4F9DD44A6CB93C6722431ED"/>
    <w:rsid w:val="008E1D99"/>
  </w:style>
  <w:style w:type="paragraph" w:customStyle="1" w:styleId="69ED78D7CB44FF489BFB4E2C9212581C">
    <w:name w:val="69ED78D7CB44FF489BFB4E2C9212581C"/>
    <w:rsid w:val="008E1D99"/>
  </w:style>
  <w:style w:type="paragraph" w:customStyle="1" w:styleId="D5B69A515610A1409E0DDE5D4D27A839">
    <w:name w:val="D5B69A515610A1409E0DDE5D4D27A839"/>
    <w:rsid w:val="008E1D99"/>
  </w:style>
  <w:style w:type="paragraph" w:customStyle="1" w:styleId="57FE419C164AF64C89595A11431ABC74">
    <w:name w:val="57FE419C164AF64C89595A11431ABC74"/>
    <w:rsid w:val="008E1D99"/>
  </w:style>
  <w:style w:type="paragraph" w:customStyle="1" w:styleId="A4038BF1C467C3478E14907546F15AB4">
    <w:name w:val="A4038BF1C467C3478E14907546F15AB4"/>
    <w:rsid w:val="008E1D99"/>
  </w:style>
  <w:style w:type="paragraph" w:customStyle="1" w:styleId="B1DBB99901C85A4F8809C80FA64C3FFD">
    <w:name w:val="B1DBB99901C85A4F8809C80FA64C3FFD"/>
    <w:rsid w:val="008E1D99"/>
  </w:style>
  <w:style w:type="paragraph" w:customStyle="1" w:styleId="42D50CE1171DA746B38C23CBFCFDD1EB">
    <w:name w:val="42D50CE1171DA746B38C23CBFCFDD1EB"/>
    <w:rsid w:val="008E1D99"/>
  </w:style>
  <w:style w:type="paragraph" w:customStyle="1" w:styleId="3785E4FB6A5DA549A15BEA549EC09B83">
    <w:name w:val="3785E4FB6A5DA549A15BEA549EC09B83"/>
    <w:rsid w:val="008E1D99"/>
  </w:style>
  <w:style w:type="paragraph" w:customStyle="1" w:styleId="DCBEB6E9607B164B87AE024D67E6B526">
    <w:name w:val="DCBEB6E9607B164B87AE024D67E6B526"/>
    <w:rsid w:val="008E1D99"/>
  </w:style>
  <w:style w:type="paragraph" w:customStyle="1" w:styleId="B47A20DBDA1C2F46B2674E7D68D662CA">
    <w:name w:val="B47A20DBDA1C2F46B2674E7D68D662CA"/>
    <w:rsid w:val="008E1D99"/>
  </w:style>
  <w:style w:type="paragraph" w:customStyle="1" w:styleId="A4FA4AC1BCA37648B290F59F22CC0851">
    <w:name w:val="A4FA4AC1BCA37648B290F59F22CC0851"/>
    <w:rsid w:val="008E1D99"/>
  </w:style>
  <w:style w:type="paragraph" w:customStyle="1" w:styleId="DB135FEF651B4B46B5D62C0A8F896B9D">
    <w:name w:val="DB135FEF651B4B46B5D62C0A8F896B9D"/>
    <w:rsid w:val="008E1D99"/>
  </w:style>
  <w:style w:type="paragraph" w:customStyle="1" w:styleId="22ED477CCB49604C875C68AEBCDC497E">
    <w:name w:val="22ED477CCB49604C875C68AEBCDC497E"/>
    <w:rsid w:val="008E1D99"/>
  </w:style>
  <w:style w:type="paragraph" w:customStyle="1" w:styleId="5103AEFA0D769E4AB47BE73E1805A607">
    <w:name w:val="5103AEFA0D769E4AB47BE73E1805A607"/>
    <w:rsid w:val="008E1D99"/>
  </w:style>
  <w:style w:type="paragraph" w:customStyle="1" w:styleId="E7F04EDA7EF2DF46B7FC706F7AF426C8">
    <w:name w:val="E7F04EDA7EF2DF46B7FC706F7AF426C8"/>
    <w:rsid w:val="008E1D99"/>
  </w:style>
  <w:style w:type="paragraph" w:customStyle="1" w:styleId="721893172FB4304A9A6D10C8C136F5E5">
    <w:name w:val="721893172FB4304A9A6D10C8C136F5E5"/>
    <w:rsid w:val="008E1D99"/>
  </w:style>
  <w:style w:type="paragraph" w:customStyle="1" w:styleId="29AC52A511A71B48AA6FACBA03A52414">
    <w:name w:val="29AC52A511A71B48AA6FACBA03A52414"/>
    <w:rsid w:val="008E1D99"/>
  </w:style>
  <w:style w:type="paragraph" w:customStyle="1" w:styleId="292C9E0178684545A50952E6CD576CBA">
    <w:name w:val="292C9E0178684545A50952E6CD576CBA"/>
    <w:rsid w:val="008E1D99"/>
  </w:style>
  <w:style w:type="paragraph" w:customStyle="1" w:styleId="D58B3FC3F607AD4992E8D7C5ABBC7BAC">
    <w:name w:val="D58B3FC3F607AD4992E8D7C5ABBC7BAC"/>
    <w:rsid w:val="008E1D99"/>
  </w:style>
  <w:style w:type="paragraph" w:customStyle="1" w:styleId="2E939823A7A8FB4FAAE84E735929B42A">
    <w:name w:val="2E939823A7A8FB4FAAE84E735929B42A"/>
    <w:rsid w:val="008E1D99"/>
  </w:style>
  <w:style w:type="paragraph" w:customStyle="1" w:styleId="2A85198B76177940840AA5C3E1D5DA62">
    <w:name w:val="2A85198B76177940840AA5C3E1D5DA62"/>
    <w:rsid w:val="008E1D99"/>
  </w:style>
  <w:style w:type="paragraph" w:customStyle="1" w:styleId="86144700B3033E478F6A0C8EBBF8C3FB">
    <w:name w:val="86144700B3033E478F6A0C8EBBF8C3FB"/>
    <w:rsid w:val="008E1D99"/>
  </w:style>
  <w:style w:type="paragraph" w:customStyle="1" w:styleId="4BB92A807CF1E641A1E03F1B0B8BC83A">
    <w:name w:val="4BB92A807CF1E641A1E03F1B0B8BC83A"/>
    <w:rsid w:val="008E1D99"/>
  </w:style>
  <w:style w:type="paragraph" w:customStyle="1" w:styleId="AB9FDBABEF5F4542A3FA28BBD2F67A7B">
    <w:name w:val="AB9FDBABEF5F4542A3FA28BBD2F67A7B"/>
    <w:rsid w:val="008E1D99"/>
  </w:style>
  <w:style w:type="paragraph" w:customStyle="1" w:styleId="1835B2B89AC21C47AF5A02CD94D80DA3">
    <w:name w:val="1835B2B89AC21C47AF5A02CD94D80DA3"/>
    <w:rsid w:val="008E1D99"/>
  </w:style>
  <w:style w:type="paragraph" w:customStyle="1" w:styleId="020A9320C7DAFC4A871196D9B770D0CA">
    <w:name w:val="020A9320C7DAFC4A871196D9B770D0CA"/>
    <w:rsid w:val="008E1D99"/>
  </w:style>
  <w:style w:type="paragraph" w:customStyle="1" w:styleId="406ABE594C8B1F4DA6F40E4180A5CECD">
    <w:name w:val="406ABE594C8B1F4DA6F40E4180A5CECD"/>
    <w:rsid w:val="008E1D99"/>
  </w:style>
  <w:style w:type="paragraph" w:customStyle="1" w:styleId="2B210108975ADE49804AE16B4F0DDC35">
    <w:name w:val="2B210108975ADE49804AE16B4F0DDC35"/>
    <w:rsid w:val="008E1D99"/>
  </w:style>
  <w:style w:type="paragraph" w:customStyle="1" w:styleId="9E57F7D8C6400F48B20B0D63DF75C5B0">
    <w:name w:val="9E57F7D8C6400F48B20B0D63DF75C5B0"/>
    <w:rsid w:val="008E1D99"/>
  </w:style>
  <w:style w:type="paragraph" w:customStyle="1" w:styleId="0A0C5FF0311690409B83A90DB6694B60">
    <w:name w:val="0A0C5FF0311690409B83A90DB6694B60"/>
    <w:rsid w:val="008E1D99"/>
  </w:style>
  <w:style w:type="paragraph" w:customStyle="1" w:styleId="A4FAB5865743744281FBD4DD568EB56F">
    <w:name w:val="A4FAB5865743744281FBD4DD568EB56F"/>
    <w:rsid w:val="008E1D99"/>
  </w:style>
  <w:style w:type="paragraph" w:customStyle="1" w:styleId="1F0777AF042023459B519F1019910F14">
    <w:name w:val="1F0777AF042023459B519F1019910F14"/>
    <w:rsid w:val="008E1D99"/>
  </w:style>
  <w:style w:type="paragraph" w:customStyle="1" w:styleId="43D6891DA1C6F64EA66418A54872C6F4">
    <w:name w:val="43D6891DA1C6F64EA66418A54872C6F4"/>
    <w:rsid w:val="008E1D99"/>
  </w:style>
  <w:style w:type="paragraph" w:customStyle="1" w:styleId="0954D5ED6AC9F74392E4451ACB0E961E">
    <w:name w:val="0954D5ED6AC9F74392E4451ACB0E961E"/>
    <w:rsid w:val="008E1D99"/>
  </w:style>
  <w:style w:type="paragraph" w:customStyle="1" w:styleId="D827A919C18DF641893907E0DE592BA3">
    <w:name w:val="D827A919C18DF641893907E0DE592BA3"/>
    <w:rsid w:val="008E1D99"/>
  </w:style>
  <w:style w:type="paragraph" w:customStyle="1" w:styleId="D6D9337F7D904D4BAA9E1A8DFBEC6659">
    <w:name w:val="D6D9337F7D904D4BAA9E1A8DFBEC6659"/>
    <w:rsid w:val="008E1D99"/>
  </w:style>
  <w:style w:type="paragraph" w:customStyle="1" w:styleId="70F7665A99BFFB4682D37D082AC291EB">
    <w:name w:val="70F7665A99BFFB4682D37D082AC291EB"/>
    <w:rsid w:val="008E1D99"/>
  </w:style>
  <w:style w:type="paragraph" w:customStyle="1" w:styleId="E587F2F5C121B94AA5BEBE37680059A2">
    <w:name w:val="E587F2F5C121B94AA5BEBE37680059A2"/>
    <w:rsid w:val="008E1D99"/>
  </w:style>
  <w:style w:type="paragraph" w:customStyle="1" w:styleId="43243963D7E707429D9ECE625CEA2E96">
    <w:name w:val="43243963D7E707429D9ECE625CEA2E96"/>
    <w:rsid w:val="008E1D99"/>
  </w:style>
  <w:style w:type="paragraph" w:customStyle="1" w:styleId="C4047F9CF863224B854B349C6258EE06">
    <w:name w:val="C4047F9CF863224B854B349C6258EE06"/>
    <w:rsid w:val="008E1D99"/>
  </w:style>
  <w:style w:type="paragraph" w:customStyle="1" w:styleId="C2A951DB82C6654486D3FD9FD2DD1589">
    <w:name w:val="C2A951DB82C6654486D3FD9FD2DD1589"/>
    <w:rsid w:val="008E1D99"/>
  </w:style>
  <w:style w:type="paragraph" w:customStyle="1" w:styleId="44040DB00D894546B873D12B2E572756">
    <w:name w:val="44040DB00D894546B873D12B2E572756"/>
    <w:rsid w:val="008E1D99"/>
  </w:style>
  <w:style w:type="paragraph" w:customStyle="1" w:styleId="FCD767C377F7694683BBA302684EADE3">
    <w:name w:val="FCD767C377F7694683BBA302684EADE3"/>
    <w:rsid w:val="008E1D99"/>
  </w:style>
  <w:style w:type="paragraph" w:customStyle="1" w:styleId="3B38DF1F8765D04DB444BC646522B052">
    <w:name w:val="3B38DF1F8765D04DB444BC646522B052"/>
    <w:rsid w:val="008E1D99"/>
  </w:style>
  <w:style w:type="paragraph" w:customStyle="1" w:styleId="C8727F517424CA4A9AA35B84FEE2FF6C">
    <w:name w:val="C8727F517424CA4A9AA35B84FEE2FF6C"/>
    <w:rsid w:val="008E1D99"/>
  </w:style>
  <w:style w:type="paragraph" w:customStyle="1" w:styleId="964E9494C7F0044491920F10D188A61B">
    <w:name w:val="964E9494C7F0044491920F10D188A61B"/>
    <w:rsid w:val="008E1D99"/>
  </w:style>
  <w:style w:type="paragraph" w:customStyle="1" w:styleId="4461D6B29FE26448832D795E7BEE5416">
    <w:name w:val="4461D6B29FE26448832D795E7BEE5416"/>
    <w:rsid w:val="008E1D99"/>
  </w:style>
  <w:style w:type="paragraph" w:customStyle="1" w:styleId="CE63BDF5CDA16140985F718E74DC12D7">
    <w:name w:val="CE63BDF5CDA16140985F718E74DC12D7"/>
    <w:rsid w:val="008E1D99"/>
  </w:style>
  <w:style w:type="paragraph" w:customStyle="1" w:styleId="95C7CEA308AFA94AA1B2826D118EE3D3">
    <w:name w:val="95C7CEA308AFA94AA1B2826D118EE3D3"/>
    <w:rsid w:val="008E1D99"/>
  </w:style>
  <w:style w:type="paragraph" w:customStyle="1" w:styleId="4486DB6E4AB7D94493AFE3FA82E02933">
    <w:name w:val="4486DB6E4AB7D94493AFE3FA82E02933"/>
    <w:rsid w:val="008E1D99"/>
  </w:style>
  <w:style w:type="paragraph" w:customStyle="1" w:styleId="C06B5450A93A904EAC716BC82AA9CADB">
    <w:name w:val="C06B5450A93A904EAC716BC82AA9CADB"/>
    <w:rsid w:val="008E1D99"/>
  </w:style>
  <w:style w:type="paragraph" w:customStyle="1" w:styleId="BFBF5FA4BAD5794EA6C9BA67FE0F4E01">
    <w:name w:val="BFBF5FA4BAD5794EA6C9BA67FE0F4E01"/>
    <w:rsid w:val="008E1D99"/>
  </w:style>
  <w:style w:type="paragraph" w:customStyle="1" w:styleId="801C1F3E4660C14A9D311B5BA61000CF">
    <w:name w:val="801C1F3E4660C14A9D311B5BA61000CF"/>
    <w:rsid w:val="008E1D99"/>
  </w:style>
  <w:style w:type="paragraph" w:customStyle="1" w:styleId="FA5E929ABF31D040A4F5E9D155C5C42C">
    <w:name w:val="FA5E929ABF31D040A4F5E9D155C5C42C"/>
    <w:rsid w:val="008E1D99"/>
  </w:style>
  <w:style w:type="paragraph" w:customStyle="1" w:styleId="29C8A13F9410D349B14B9C79FFD14DC6">
    <w:name w:val="29C8A13F9410D349B14B9C79FFD14DC6"/>
    <w:rsid w:val="008E1D99"/>
  </w:style>
  <w:style w:type="paragraph" w:customStyle="1" w:styleId="C14F8561F3D64747B6AECB7AA8751717">
    <w:name w:val="C14F8561F3D64747B6AECB7AA8751717"/>
    <w:rsid w:val="008E1D99"/>
  </w:style>
  <w:style w:type="paragraph" w:customStyle="1" w:styleId="6CBFA551A25EFC4A9256F1189352CADB">
    <w:name w:val="6CBFA551A25EFC4A9256F1189352CADB"/>
    <w:rsid w:val="008E1D99"/>
  </w:style>
  <w:style w:type="paragraph" w:customStyle="1" w:styleId="4CFC7EA90CAC994797E99C8CB234FC43">
    <w:name w:val="4CFC7EA90CAC994797E99C8CB234FC43"/>
    <w:rsid w:val="008E1D99"/>
  </w:style>
  <w:style w:type="paragraph" w:customStyle="1" w:styleId="BFAB7BB36C267A46B8399777BC96B521">
    <w:name w:val="BFAB7BB36C267A46B8399777BC96B521"/>
    <w:rsid w:val="008E1D99"/>
  </w:style>
  <w:style w:type="paragraph" w:customStyle="1" w:styleId="44E2DE9933C8EB4586612C10BD312DEA">
    <w:name w:val="44E2DE9933C8EB4586612C10BD312DEA"/>
    <w:rsid w:val="008E1D99"/>
  </w:style>
  <w:style w:type="paragraph" w:customStyle="1" w:styleId="835037B749CC624A94C78EE4679CFD6B">
    <w:name w:val="835037B749CC624A94C78EE4679CFD6B"/>
    <w:rsid w:val="008E1D99"/>
  </w:style>
  <w:style w:type="paragraph" w:customStyle="1" w:styleId="23CA11A4AE3ADC4EB7540735118DD80A">
    <w:name w:val="23CA11A4AE3ADC4EB7540735118DD80A"/>
    <w:rsid w:val="008E1D99"/>
  </w:style>
  <w:style w:type="paragraph" w:customStyle="1" w:styleId="AC3F468F1D91384FBCEA78FDEEB94CAE">
    <w:name w:val="AC3F468F1D91384FBCEA78FDEEB94CAE"/>
    <w:rsid w:val="008E1D99"/>
  </w:style>
  <w:style w:type="paragraph" w:customStyle="1" w:styleId="16C547CC70D82448A8D8640663DADF8D">
    <w:name w:val="16C547CC70D82448A8D8640663DADF8D"/>
    <w:rsid w:val="008E1D99"/>
  </w:style>
  <w:style w:type="paragraph" w:customStyle="1" w:styleId="16D6AD951E3B18488E0F20E7F1C0E82D">
    <w:name w:val="16D6AD951E3B18488E0F20E7F1C0E82D"/>
    <w:rsid w:val="008E1D99"/>
  </w:style>
  <w:style w:type="paragraph" w:customStyle="1" w:styleId="6726020ACEAFB04B928C54F3A3762342">
    <w:name w:val="6726020ACEAFB04B928C54F3A3762342"/>
    <w:rsid w:val="008E1D99"/>
  </w:style>
  <w:style w:type="paragraph" w:customStyle="1" w:styleId="53C83B56EB938046B9D0BEE38C5D3A44">
    <w:name w:val="53C83B56EB938046B9D0BEE38C5D3A44"/>
    <w:rsid w:val="008E1D99"/>
  </w:style>
  <w:style w:type="paragraph" w:customStyle="1" w:styleId="345D44781755BC4A8FC7735B697CBB18">
    <w:name w:val="345D44781755BC4A8FC7735B697CBB18"/>
    <w:rsid w:val="008E1D99"/>
  </w:style>
  <w:style w:type="paragraph" w:customStyle="1" w:styleId="1AC6FB11BE119245B020B31E5DCFB5D8">
    <w:name w:val="1AC6FB11BE119245B020B31E5DCFB5D8"/>
    <w:rsid w:val="008E1D99"/>
  </w:style>
  <w:style w:type="paragraph" w:customStyle="1" w:styleId="51FE471075A25A499A217BC86CD5A27E">
    <w:name w:val="51FE471075A25A499A217BC86CD5A27E"/>
    <w:rsid w:val="008E1D99"/>
  </w:style>
  <w:style w:type="paragraph" w:customStyle="1" w:styleId="CC486EBBA9A3EB40831CAF849F78C4F0">
    <w:name w:val="CC486EBBA9A3EB40831CAF849F78C4F0"/>
    <w:rsid w:val="008E1D99"/>
  </w:style>
  <w:style w:type="paragraph" w:customStyle="1" w:styleId="DFA530E842797A41BABB3D1B7EBE1BC4">
    <w:name w:val="DFA530E842797A41BABB3D1B7EBE1BC4"/>
    <w:rsid w:val="008E1D99"/>
  </w:style>
  <w:style w:type="paragraph" w:customStyle="1" w:styleId="BA515AE09752B54083C2374FCABAE2EB">
    <w:name w:val="BA515AE09752B54083C2374FCABAE2EB"/>
    <w:rsid w:val="008E1D99"/>
  </w:style>
  <w:style w:type="paragraph" w:customStyle="1" w:styleId="17C8B9C4825E9F4AB76EE4C98DF5D9BA">
    <w:name w:val="17C8B9C4825E9F4AB76EE4C98DF5D9BA"/>
    <w:rsid w:val="008E1D99"/>
  </w:style>
  <w:style w:type="paragraph" w:customStyle="1" w:styleId="6BD6FB9B4C73784E928A27A12C5FFE2D">
    <w:name w:val="6BD6FB9B4C73784E928A27A12C5FFE2D"/>
    <w:rsid w:val="008E1D99"/>
  </w:style>
  <w:style w:type="paragraph" w:customStyle="1" w:styleId="094A60146626AD409FBF4106F0D09338">
    <w:name w:val="094A60146626AD409FBF4106F0D09338"/>
    <w:rsid w:val="008E1D99"/>
  </w:style>
  <w:style w:type="paragraph" w:customStyle="1" w:styleId="E2E947434A18254A965399C186DDECD7">
    <w:name w:val="E2E947434A18254A965399C186DDECD7"/>
    <w:rsid w:val="008E1D99"/>
  </w:style>
  <w:style w:type="paragraph" w:customStyle="1" w:styleId="BE2E285B07E67A41AC7F0F9BF82A04DD">
    <w:name w:val="BE2E285B07E67A41AC7F0F9BF82A04DD"/>
    <w:rsid w:val="008E1D99"/>
  </w:style>
  <w:style w:type="paragraph" w:customStyle="1" w:styleId="9A8ABA931F25F0489AA47D133E4026B3">
    <w:name w:val="9A8ABA931F25F0489AA47D133E4026B3"/>
    <w:rsid w:val="008E1D99"/>
  </w:style>
  <w:style w:type="paragraph" w:customStyle="1" w:styleId="400EE48684CA274090F56AEC760B15B7">
    <w:name w:val="400EE48684CA274090F56AEC760B15B7"/>
    <w:rsid w:val="008E1D99"/>
  </w:style>
  <w:style w:type="paragraph" w:customStyle="1" w:styleId="6CE8B7D116C80042AD1F9EDF87167A21">
    <w:name w:val="6CE8B7D116C80042AD1F9EDF87167A21"/>
    <w:rsid w:val="008E1D99"/>
  </w:style>
  <w:style w:type="paragraph" w:customStyle="1" w:styleId="49F1A14ECF28114C869DC0077F0BAE1A">
    <w:name w:val="49F1A14ECF28114C869DC0077F0BAE1A"/>
    <w:rsid w:val="008E1D99"/>
  </w:style>
  <w:style w:type="paragraph" w:customStyle="1" w:styleId="2CA7BB07F1E404429A09687986A0F14E">
    <w:name w:val="2CA7BB07F1E404429A09687986A0F14E"/>
    <w:rsid w:val="008E1D99"/>
  </w:style>
  <w:style w:type="paragraph" w:customStyle="1" w:styleId="9C42A04AD79699418158C6928853F44E">
    <w:name w:val="9C42A04AD79699418158C6928853F44E"/>
    <w:rsid w:val="008E1D99"/>
  </w:style>
  <w:style w:type="paragraph" w:customStyle="1" w:styleId="AF27025454EE9C4194A0ED1D5C51C6A7">
    <w:name w:val="AF27025454EE9C4194A0ED1D5C51C6A7"/>
    <w:rsid w:val="008E1D99"/>
  </w:style>
  <w:style w:type="paragraph" w:customStyle="1" w:styleId="3B8426D693B89C44822592F90739EF6E">
    <w:name w:val="3B8426D693B89C44822592F90739EF6E"/>
    <w:rsid w:val="008E1D99"/>
  </w:style>
  <w:style w:type="paragraph" w:customStyle="1" w:styleId="15414815A336A5448395C21664C49442">
    <w:name w:val="15414815A336A5448395C21664C49442"/>
    <w:rsid w:val="008E1D99"/>
  </w:style>
  <w:style w:type="paragraph" w:customStyle="1" w:styleId="86E42AAA226EDD4EA2B4172CA9611EF3">
    <w:name w:val="86E42AAA226EDD4EA2B4172CA9611EF3"/>
    <w:rsid w:val="008E1D99"/>
  </w:style>
  <w:style w:type="paragraph" w:customStyle="1" w:styleId="DE690001005A7A47AC9E683A867E8895">
    <w:name w:val="DE690001005A7A47AC9E683A867E8895"/>
    <w:rsid w:val="008E1D99"/>
  </w:style>
  <w:style w:type="paragraph" w:customStyle="1" w:styleId="B4D062A360DA86488C33FD22DC6E1BBE">
    <w:name w:val="B4D062A360DA86488C33FD22DC6E1BBE"/>
    <w:rsid w:val="008E1D99"/>
  </w:style>
  <w:style w:type="paragraph" w:customStyle="1" w:styleId="DACB5C66B496434F96E94CA74EDB9259">
    <w:name w:val="DACB5C66B496434F96E94CA74EDB9259"/>
    <w:rsid w:val="008E1D99"/>
  </w:style>
  <w:style w:type="paragraph" w:customStyle="1" w:styleId="A3EFB8AC3263AC41BF04B64165D9C7A6">
    <w:name w:val="A3EFB8AC3263AC41BF04B64165D9C7A6"/>
    <w:rsid w:val="008E1D99"/>
  </w:style>
  <w:style w:type="paragraph" w:customStyle="1" w:styleId="E956E1A91186C44E8D4F8868F392F52A">
    <w:name w:val="E956E1A91186C44E8D4F8868F392F52A"/>
    <w:rsid w:val="008E1D99"/>
  </w:style>
  <w:style w:type="paragraph" w:customStyle="1" w:styleId="20DAC7A8E6844643B257EA917BE14E29">
    <w:name w:val="20DAC7A8E6844643B257EA917BE14E29"/>
    <w:rsid w:val="008E1D99"/>
  </w:style>
  <w:style w:type="paragraph" w:customStyle="1" w:styleId="88DAE95F99296243B156620C9EC9A6AA">
    <w:name w:val="88DAE95F99296243B156620C9EC9A6AA"/>
    <w:rsid w:val="008E1D99"/>
  </w:style>
  <w:style w:type="paragraph" w:customStyle="1" w:styleId="8FBE54599245514EB19228224B1644CE">
    <w:name w:val="8FBE54599245514EB19228224B1644CE"/>
    <w:rsid w:val="008E1D99"/>
  </w:style>
  <w:style w:type="paragraph" w:customStyle="1" w:styleId="EA7E59A3431D014DB566538FADA7EAAC">
    <w:name w:val="EA7E59A3431D014DB566538FADA7EAAC"/>
    <w:rsid w:val="008E1D99"/>
  </w:style>
  <w:style w:type="paragraph" w:customStyle="1" w:styleId="142FA983C01EEA4DACAC6C836AEE25C4">
    <w:name w:val="142FA983C01EEA4DACAC6C836AEE25C4"/>
    <w:rsid w:val="008E1D99"/>
  </w:style>
  <w:style w:type="paragraph" w:customStyle="1" w:styleId="8C4538E05261CC4D86BCACA7AEE420C8">
    <w:name w:val="8C4538E05261CC4D86BCACA7AEE420C8"/>
    <w:rsid w:val="008E1D99"/>
  </w:style>
  <w:style w:type="paragraph" w:customStyle="1" w:styleId="DAF044289E95814396D65206C5E5ADE8">
    <w:name w:val="DAF044289E95814396D65206C5E5ADE8"/>
    <w:rsid w:val="008E1D99"/>
  </w:style>
  <w:style w:type="paragraph" w:customStyle="1" w:styleId="85D899DDE0237F44BFD80CA1F9DCAB14">
    <w:name w:val="85D899DDE0237F44BFD80CA1F9DCAB14"/>
    <w:rsid w:val="008E1D99"/>
  </w:style>
  <w:style w:type="paragraph" w:customStyle="1" w:styleId="E25168E0F284D74F9881289320763E00">
    <w:name w:val="E25168E0F284D74F9881289320763E00"/>
    <w:rsid w:val="008E1D99"/>
  </w:style>
  <w:style w:type="paragraph" w:customStyle="1" w:styleId="DF16C93CC0B7E34BA2227D52FCBF6062">
    <w:name w:val="DF16C93CC0B7E34BA2227D52FCBF6062"/>
    <w:rsid w:val="008E1D99"/>
  </w:style>
  <w:style w:type="paragraph" w:customStyle="1" w:styleId="A1DB30D0BE74DF4995B5CA6C6BE268AF">
    <w:name w:val="A1DB30D0BE74DF4995B5CA6C6BE268AF"/>
    <w:rsid w:val="008E1D99"/>
  </w:style>
  <w:style w:type="paragraph" w:customStyle="1" w:styleId="449E7F3AEC545D409F857CDB42D30AA7">
    <w:name w:val="449E7F3AEC545D409F857CDB42D30AA7"/>
    <w:rsid w:val="008E1D99"/>
  </w:style>
  <w:style w:type="paragraph" w:customStyle="1" w:styleId="4FBB41D810ADD840BB7D53149B912A40">
    <w:name w:val="4FBB41D810ADD840BB7D53149B912A40"/>
    <w:rsid w:val="008E1D99"/>
  </w:style>
  <w:style w:type="paragraph" w:customStyle="1" w:styleId="F346917A4038F84C93712E4BCCB9CE73">
    <w:name w:val="F346917A4038F84C93712E4BCCB9CE73"/>
    <w:rsid w:val="008E1D99"/>
  </w:style>
  <w:style w:type="paragraph" w:customStyle="1" w:styleId="820CBAA28E8A6244904DF9236FDBF407">
    <w:name w:val="820CBAA28E8A6244904DF9236FDBF407"/>
    <w:rsid w:val="008E1D99"/>
  </w:style>
  <w:style w:type="paragraph" w:customStyle="1" w:styleId="C1F0008B33CB8F42BB4F4BF0C3610C90">
    <w:name w:val="C1F0008B33CB8F42BB4F4BF0C3610C90"/>
    <w:rsid w:val="008E1D99"/>
  </w:style>
  <w:style w:type="paragraph" w:customStyle="1" w:styleId="45F788B95E9E024A9787C25AF0214194">
    <w:name w:val="45F788B95E9E024A9787C25AF0214194"/>
    <w:rsid w:val="008E1D99"/>
  </w:style>
  <w:style w:type="paragraph" w:customStyle="1" w:styleId="4E87D07B65084341B0461D79981AE10D">
    <w:name w:val="4E87D07B65084341B0461D79981AE10D"/>
    <w:rsid w:val="008E1D99"/>
  </w:style>
  <w:style w:type="paragraph" w:customStyle="1" w:styleId="1A96CE80D0F658429662D85517BEEDBA">
    <w:name w:val="1A96CE80D0F658429662D85517BEEDBA"/>
    <w:rsid w:val="008E1D99"/>
  </w:style>
  <w:style w:type="paragraph" w:customStyle="1" w:styleId="1F799BA9ED9A2641AB7C16FD8847849D">
    <w:name w:val="1F799BA9ED9A2641AB7C16FD8847849D"/>
    <w:rsid w:val="008E1D99"/>
  </w:style>
  <w:style w:type="paragraph" w:customStyle="1" w:styleId="2E238848D4BDB2468F5208A81BCCFA6D">
    <w:name w:val="2E238848D4BDB2468F5208A81BCCFA6D"/>
    <w:rsid w:val="008E1D99"/>
  </w:style>
  <w:style w:type="paragraph" w:customStyle="1" w:styleId="BC37D8C1AEA1F24FA9083317B3A509E0">
    <w:name w:val="BC37D8C1AEA1F24FA9083317B3A509E0"/>
    <w:rsid w:val="008E1D99"/>
  </w:style>
  <w:style w:type="paragraph" w:customStyle="1" w:styleId="5F53ABD41CD51A4BB3E7003BFA8FF705">
    <w:name w:val="5F53ABD41CD51A4BB3E7003BFA8FF705"/>
    <w:rsid w:val="008E1D99"/>
  </w:style>
  <w:style w:type="paragraph" w:customStyle="1" w:styleId="3B9F53D15FE36D4E9F66C2D4D5EAC186">
    <w:name w:val="3B9F53D15FE36D4E9F66C2D4D5EAC186"/>
    <w:rsid w:val="008E1D99"/>
  </w:style>
  <w:style w:type="paragraph" w:customStyle="1" w:styleId="7C101F2EC19DE8458F5F5823D7EA761A">
    <w:name w:val="7C101F2EC19DE8458F5F5823D7EA761A"/>
    <w:rsid w:val="008E1D99"/>
  </w:style>
  <w:style w:type="paragraph" w:customStyle="1" w:styleId="359D7C4C50EF1F4282ADAA064D55E22C">
    <w:name w:val="359D7C4C50EF1F4282ADAA064D55E22C"/>
    <w:rsid w:val="008E1D99"/>
  </w:style>
  <w:style w:type="paragraph" w:customStyle="1" w:styleId="7C3E955DD8327E45BA7B7D7422F9687A">
    <w:name w:val="7C3E955DD8327E45BA7B7D7422F9687A"/>
    <w:rsid w:val="008E1D99"/>
  </w:style>
  <w:style w:type="paragraph" w:customStyle="1" w:styleId="108966D1D1584D42B4A40BC9ACC3FBF6">
    <w:name w:val="108966D1D1584D42B4A40BC9ACC3FBF6"/>
    <w:rsid w:val="008E1D99"/>
  </w:style>
  <w:style w:type="paragraph" w:customStyle="1" w:styleId="430DF6F409C09A4CB36BA62748D5B3BA">
    <w:name w:val="430DF6F409C09A4CB36BA62748D5B3BA"/>
    <w:rsid w:val="008E1D99"/>
  </w:style>
  <w:style w:type="paragraph" w:customStyle="1" w:styleId="0A717AC84C44B541847D944CFE21C5D5">
    <w:name w:val="0A717AC84C44B541847D944CFE21C5D5"/>
    <w:rsid w:val="008E1D99"/>
  </w:style>
  <w:style w:type="paragraph" w:customStyle="1" w:styleId="E91FA76A64FA77489ED593C1FB5E0C32">
    <w:name w:val="E91FA76A64FA77489ED593C1FB5E0C32"/>
    <w:rsid w:val="008E1D99"/>
  </w:style>
  <w:style w:type="paragraph" w:customStyle="1" w:styleId="6DC6AFC85559DD41B1E6FF9B39B136F1">
    <w:name w:val="6DC6AFC85559DD41B1E6FF9B39B136F1"/>
    <w:rsid w:val="008E1D99"/>
  </w:style>
  <w:style w:type="paragraph" w:customStyle="1" w:styleId="7E6174AA66EA5045B09AA4338F20E372">
    <w:name w:val="7E6174AA66EA5045B09AA4338F20E372"/>
    <w:rsid w:val="008E1D99"/>
  </w:style>
  <w:style w:type="paragraph" w:customStyle="1" w:styleId="1144508E81474C4CB201C7FBF2240037">
    <w:name w:val="1144508E81474C4CB201C7FBF2240037"/>
    <w:rsid w:val="008E1D99"/>
  </w:style>
  <w:style w:type="paragraph" w:customStyle="1" w:styleId="E58CEBBE0F828C4C99B1F514CEEDB900">
    <w:name w:val="E58CEBBE0F828C4C99B1F514CEEDB900"/>
    <w:rsid w:val="008E1D99"/>
  </w:style>
  <w:style w:type="paragraph" w:customStyle="1" w:styleId="49635B41BCB69E41AE0327DC5C70D154">
    <w:name w:val="49635B41BCB69E41AE0327DC5C70D154"/>
    <w:rsid w:val="008E1D99"/>
  </w:style>
  <w:style w:type="paragraph" w:customStyle="1" w:styleId="D26DC0821AED0D40A155F92D56E5C7E5">
    <w:name w:val="D26DC0821AED0D40A155F92D56E5C7E5"/>
    <w:rsid w:val="008E1D99"/>
  </w:style>
  <w:style w:type="paragraph" w:customStyle="1" w:styleId="CBC8116FEB8D71459388EA8D5FB5D680">
    <w:name w:val="CBC8116FEB8D71459388EA8D5FB5D680"/>
    <w:rsid w:val="008E1D99"/>
  </w:style>
  <w:style w:type="paragraph" w:customStyle="1" w:styleId="411BCD4DF6C1754EAD4D01C052AA223D">
    <w:name w:val="411BCD4DF6C1754EAD4D01C052AA223D"/>
    <w:rsid w:val="008E1D99"/>
  </w:style>
  <w:style w:type="paragraph" w:customStyle="1" w:styleId="764D5CE6D7D69549802004CF88A87A65">
    <w:name w:val="764D5CE6D7D69549802004CF88A87A65"/>
    <w:rsid w:val="008E1D99"/>
  </w:style>
  <w:style w:type="paragraph" w:customStyle="1" w:styleId="E8E824737A0C384C914654F377CC1721">
    <w:name w:val="E8E824737A0C384C914654F377CC1721"/>
    <w:rsid w:val="008E1D99"/>
  </w:style>
  <w:style w:type="paragraph" w:customStyle="1" w:styleId="324142EC492A1442ACFAC436B11A176A">
    <w:name w:val="324142EC492A1442ACFAC436B11A176A"/>
    <w:rsid w:val="008E1D99"/>
  </w:style>
  <w:style w:type="paragraph" w:customStyle="1" w:styleId="D976C05936BAE34FAF845A2753A74A07">
    <w:name w:val="D976C05936BAE34FAF845A2753A74A07"/>
    <w:rsid w:val="008E1D99"/>
  </w:style>
  <w:style w:type="paragraph" w:customStyle="1" w:styleId="9724F8BD6E90FB4C8F2D7ACF3D6E4F05">
    <w:name w:val="9724F8BD6E90FB4C8F2D7ACF3D6E4F05"/>
    <w:rsid w:val="008E1D99"/>
  </w:style>
  <w:style w:type="paragraph" w:customStyle="1" w:styleId="7A84DC8D64D9F242865436E51C7B1C8B">
    <w:name w:val="7A84DC8D64D9F242865436E51C7B1C8B"/>
    <w:rsid w:val="008E1D99"/>
  </w:style>
  <w:style w:type="paragraph" w:customStyle="1" w:styleId="841BAB034FC9384DB40B62760B551BF6">
    <w:name w:val="841BAB034FC9384DB40B62760B551BF6"/>
    <w:rsid w:val="008E1D99"/>
  </w:style>
  <w:style w:type="paragraph" w:customStyle="1" w:styleId="A5E654428F2CC34389C86CF4333AD498">
    <w:name w:val="A5E654428F2CC34389C86CF4333AD498"/>
    <w:rsid w:val="008E1D99"/>
  </w:style>
  <w:style w:type="paragraph" w:customStyle="1" w:styleId="E60DA76B7DA93741B167BC00EBA5C9D2">
    <w:name w:val="E60DA76B7DA93741B167BC00EBA5C9D2"/>
    <w:rsid w:val="008E1D99"/>
  </w:style>
  <w:style w:type="paragraph" w:customStyle="1" w:styleId="0D253817D894E5418B63140475D97161">
    <w:name w:val="0D253817D894E5418B63140475D97161"/>
    <w:rsid w:val="008E1D99"/>
  </w:style>
  <w:style w:type="paragraph" w:customStyle="1" w:styleId="1C66916D69977740A10240A4E0019959">
    <w:name w:val="1C66916D69977740A10240A4E0019959"/>
    <w:rsid w:val="008E1D99"/>
  </w:style>
  <w:style w:type="paragraph" w:customStyle="1" w:styleId="4940256C39690440A0E1F69A0C586B13">
    <w:name w:val="4940256C39690440A0E1F69A0C586B13"/>
    <w:rsid w:val="008E1D99"/>
  </w:style>
  <w:style w:type="paragraph" w:customStyle="1" w:styleId="9EC661B8E5FD0D44994F2705C5D105FF">
    <w:name w:val="9EC661B8E5FD0D44994F2705C5D105FF"/>
    <w:rsid w:val="008E1D99"/>
  </w:style>
  <w:style w:type="paragraph" w:customStyle="1" w:styleId="3F215A797D77C545983B7DE0FD115399">
    <w:name w:val="3F215A797D77C545983B7DE0FD115399"/>
    <w:rsid w:val="008E1D99"/>
  </w:style>
  <w:style w:type="paragraph" w:customStyle="1" w:styleId="03227EAF2974F449A09C3C9611C6E4A8">
    <w:name w:val="03227EAF2974F449A09C3C9611C6E4A8"/>
    <w:rsid w:val="008E1D99"/>
  </w:style>
  <w:style w:type="paragraph" w:customStyle="1" w:styleId="1DC54C6AA6586348969AF7F8FEB367C4">
    <w:name w:val="1DC54C6AA6586348969AF7F8FEB367C4"/>
    <w:rsid w:val="008E1D99"/>
  </w:style>
  <w:style w:type="paragraph" w:customStyle="1" w:styleId="34898B84D52836458E91DD7DFE3C0801">
    <w:name w:val="34898B84D52836458E91DD7DFE3C0801"/>
    <w:rsid w:val="008E1D99"/>
  </w:style>
  <w:style w:type="paragraph" w:customStyle="1" w:styleId="84D9C36DFD85CE418B903B82667E84D7">
    <w:name w:val="84D9C36DFD85CE418B903B82667E84D7"/>
    <w:rsid w:val="008E1D99"/>
  </w:style>
  <w:style w:type="paragraph" w:customStyle="1" w:styleId="9F6756C4488F8B40AF04C424E9609098">
    <w:name w:val="9F6756C4488F8B40AF04C424E9609098"/>
    <w:rsid w:val="008E1D99"/>
  </w:style>
  <w:style w:type="paragraph" w:customStyle="1" w:styleId="8E7501B83574814E9275788C2A41FB95">
    <w:name w:val="8E7501B83574814E9275788C2A41FB95"/>
    <w:rsid w:val="008E1D99"/>
  </w:style>
  <w:style w:type="paragraph" w:customStyle="1" w:styleId="4624A0F5306A8B46A0C0D05802A9CDBB">
    <w:name w:val="4624A0F5306A8B46A0C0D05802A9CDBB"/>
    <w:rsid w:val="008E1D99"/>
  </w:style>
  <w:style w:type="paragraph" w:customStyle="1" w:styleId="B2A495D978F5EB448F1546E86060A99E">
    <w:name w:val="B2A495D978F5EB448F1546E86060A99E"/>
    <w:rsid w:val="008E1D99"/>
  </w:style>
  <w:style w:type="paragraph" w:customStyle="1" w:styleId="E9F3960F6EA06442B2658165E03CD0BD">
    <w:name w:val="E9F3960F6EA06442B2658165E03CD0BD"/>
    <w:rsid w:val="008E1D99"/>
  </w:style>
  <w:style w:type="paragraph" w:customStyle="1" w:styleId="40D52C03009D44499AE0960EA0DB782A">
    <w:name w:val="40D52C03009D44499AE0960EA0DB782A"/>
    <w:rsid w:val="008E1D99"/>
  </w:style>
  <w:style w:type="paragraph" w:customStyle="1" w:styleId="47E5B9AF92BD7A418C258A05FFF8BF3E">
    <w:name w:val="47E5B9AF92BD7A418C258A05FFF8BF3E"/>
    <w:rsid w:val="008E1D99"/>
  </w:style>
  <w:style w:type="paragraph" w:customStyle="1" w:styleId="33180F8AA135124385A55664BCA585E8">
    <w:name w:val="33180F8AA135124385A55664BCA585E8"/>
    <w:rsid w:val="008E1D99"/>
  </w:style>
  <w:style w:type="paragraph" w:customStyle="1" w:styleId="853F9896CFCA0742B6F387E60A963B34">
    <w:name w:val="853F9896CFCA0742B6F387E60A963B34"/>
    <w:rsid w:val="008E1D99"/>
  </w:style>
  <w:style w:type="paragraph" w:customStyle="1" w:styleId="28D5A572B04A3246BE5398BBB9512A20">
    <w:name w:val="28D5A572B04A3246BE5398BBB9512A20"/>
    <w:rsid w:val="008E1D99"/>
  </w:style>
  <w:style w:type="paragraph" w:customStyle="1" w:styleId="2C5F86B180B1A349B563FF9524EB7995">
    <w:name w:val="2C5F86B180B1A349B563FF9524EB7995"/>
    <w:rsid w:val="008E1D99"/>
  </w:style>
  <w:style w:type="paragraph" w:customStyle="1" w:styleId="4EDE64EC4D7F9A46A66F7F2D99E0E3AF">
    <w:name w:val="4EDE64EC4D7F9A46A66F7F2D99E0E3AF"/>
    <w:rsid w:val="008E1D99"/>
  </w:style>
  <w:style w:type="paragraph" w:customStyle="1" w:styleId="B9A7349843377442A7E91C4D32A52D5C">
    <w:name w:val="B9A7349843377442A7E91C4D32A52D5C"/>
    <w:rsid w:val="008E1D99"/>
  </w:style>
  <w:style w:type="paragraph" w:customStyle="1" w:styleId="E5F280F8A0E7A74A99DAF6AD7888CE77">
    <w:name w:val="E5F280F8A0E7A74A99DAF6AD7888CE77"/>
    <w:rsid w:val="008E1D99"/>
  </w:style>
  <w:style w:type="paragraph" w:customStyle="1" w:styleId="91A1D4D359BB8F40B626CE504AC8C7FA">
    <w:name w:val="91A1D4D359BB8F40B626CE504AC8C7FA"/>
    <w:rsid w:val="008E1D99"/>
  </w:style>
  <w:style w:type="paragraph" w:customStyle="1" w:styleId="E240D21569A342488035F5C46DC09CCF">
    <w:name w:val="E240D21569A342488035F5C46DC09CCF"/>
    <w:rsid w:val="008E1D99"/>
  </w:style>
  <w:style w:type="paragraph" w:customStyle="1" w:styleId="BAE93314D89CEF41932DB76C61DDA94D">
    <w:name w:val="BAE93314D89CEF41932DB76C61DDA94D"/>
    <w:rsid w:val="008E1D99"/>
  </w:style>
  <w:style w:type="paragraph" w:customStyle="1" w:styleId="5F0718DE95BAE347BEE14F9C60EE1B75">
    <w:name w:val="5F0718DE95BAE347BEE14F9C60EE1B75"/>
    <w:rsid w:val="008E1D99"/>
  </w:style>
  <w:style w:type="paragraph" w:customStyle="1" w:styleId="A428D756CADD9747B0FB7BE2FB9AC953">
    <w:name w:val="A428D756CADD9747B0FB7BE2FB9AC953"/>
    <w:rsid w:val="008E1D99"/>
  </w:style>
  <w:style w:type="paragraph" w:customStyle="1" w:styleId="77FB1465D2C066458008135B9B36F53C">
    <w:name w:val="77FB1465D2C066458008135B9B36F53C"/>
    <w:rsid w:val="008E1D99"/>
  </w:style>
  <w:style w:type="paragraph" w:customStyle="1" w:styleId="5889F77AD037964F89F91D1AF03CC4BC">
    <w:name w:val="5889F77AD037964F89F91D1AF03CC4BC"/>
    <w:rsid w:val="008E1D99"/>
  </w:style>
  <w:style w:type="paragraph" w:customStyle="1" w:styleId="F8BC086EFE719F48877169812E0EE58F">
    <w:name w:val="F8BC086EFE719F48877169812E0EE58F"/>
    <w:rsid w:val="008E1D99"/>
  </w:style>
  <w:style w:type="paragraph" w:customStyle="1" w:styleId="B8F60C6EE70B3045B8711EB506F1A4F0">
    <w:name w:val="B8F60C6EE70B3045B8711EB506F1A4F0"/>
    <w:rsid w:val="008E1D99"/>
  </w:style>
  <w:style w:type="paragraph" w:customStyle="1" w:styleId="D213E05138CE564AA5E26586FC13ED3C">
    <w:name w:val="D213E05138CE564AA5E26586FC13ED3C"/>
    <w:rsid w:val="008E1D99"/>
  </w:style>
  <w:style w:type="paragraph" w:customStyle="1" w:styleId="A061C2C0BCEF0C4491BCF2F649E0159A">
    <w:name w:val="A061C2C0BCEF0C4491BCF2F649E0159A"/>
    <w:rsid w:val="008E1D99"/>
  </w:style>
  <w:style w:type="paragraph" w:customStyle="1" w:styleId="F9D8F80CB2E3804CB2BEAA85B5411527">
    <w:name w:val="F9D8F80CB2E3804CB2BEAA85B5411527"/>
    <w:rsid w:val="008E1D99"/>
  </w:style>
  <w:style w:type="paragraph" w:customStyle="1" w:styleId="A83F35F1E08B11459B458C9502CDC8A6">
    <w:name w:val="A83F35F1E08B11459B458C9502CDC8A6"/>
    <w:rsid w:val="008E1D99"/>
  </w:style>
  <w:style w:type="paragraph" w:customStyle="1" w:styleId="AAD1CB8097DAF542AA784327E6F88149">
    <w:name w:val="AAD1CB8097DAF542AA784327E6F88149"/>
    <w:rsid w:val="008E1D99"/>
  </w:style>
  <w:style w:type="paragraph" w:customStyle="1" w:styleId="B97391404DCC4F4CAAFFFD93145F1B0B">
    <w:name w:val="B97391404DCC4F4CAAFFFD93145F1B0B"/>
    <w:rsid w:val="008E1D99"/>
  </w:style>
  <w:style w:type="paragraph" w:customStyle="1" w:styleId="4B82DFF31819CA4C99AFB07EC5298221">
    <w:name w:val="4B82DFF31819CA4C99AFB07EC5298221"/>
    <w:rsid w:val="008E1D99"/>
  </w:style>
  <w:style w:type="paragraph" w:customStyle="1" w:styleId="6E7A77629BB8764AB06185BB3ADD816F">
    <w:name w:val="6E7A77629BB8764AB06185BB3ADD816F"/>
    <w:rsid w:val="008E1D99"/>
  </w:style>
  <w:style w:type="paragraph" w:customStyle="1" w:styleId="F631984762349345898496C4F8E7DD5C">
    <w:name w:val="F631984762349345898496C4F8E7DD5C"/>
    <w:rsid w:val="008E1D99"/>
  </w:style>
  <w:style w:type="paragraph" w:customStyle="1" w:styleId="2EE2A7032D7ADE47ACDABF8A99694D8F">
    <w:name w:val="2EE2A7032D7ADE47ACDABF8A99694D8F"/>
    <w:rsid w:val="008E1D99"/>
  </w:style>
  <w:style w:type="paragraph" w:customStyle="1" w:styleId="82F5E3C09641544BBE128B298C91F1EE">
    <w:name w:val="82F5E3C09641544BBE128B298C91F1EE"/>
    <w:rsid w:val="008E1D99"/>
  </w:style>
  <w:style w:type="paragraph" w:customStyle="1" w:styleId="59283F6D87AF7147B3A5EDA8BE5D93A2">
    <w:name w:val="59283F6D87AF7147B3A5EDA8BE5D93A2"/>
    <w:rsid w:val="008E1D99"/>
  </w:style>
  <w:style w:type="paragraph" w:customStyle="1" w:styleId="4821336797799B42BC2646A8DF7EE6A0">
    <w:name w:val="4821336797799B42BC2646A8DF7EE6A0"/>
    <w:rsid w:val="008E1D99"/>
  </w:style>
  <w:style w:type="paragraph" w:customStyle="1" w:styleId="16CBBC7A4DAC2E47B7B82CAC9A7B611B">
    <w:name w:val="16CBBC7A4DAC2E47B7B82CAC9A7B611B"/>
    <w:rsid w:val="008E1D99"/>
  </w:style>
  <w:style w:type="paragraph" w:customStyle="1" w:styleId="B10320A41ED90F4CB26F89ABB0DEA106">
    <w:name w:val="B10320A41ED90F4CB26F89ABB0DEA106"/>
    <w:rsid w:val="008E1D99"/>
  </w:style>
  <w:style w:type="paragraph" w:customStyle="1" w:styleId="312A73CD4206CB489D5169BD78F36BDD">
    <w:name w:val="312A73CD4206CB489D5169BD78F36BDD"/>
    <w:rsid w:val="008E1D99"/>
  </w:style>
  <w:style w:type="paragraph" w:customStyle="1" w:styleId="907FDD866778854A9D263BD94585679B">
    <w:name w:val="907FDD866778854A9D263BD94585679B"/>
    <w:rsid w:val="008E1D99"/>
  </w:style>
  <w:style w:type="paragraph" w:customStyle="1" w:styleId="A3B2E213DDAFC4409A01934D6D6CD185">
    <w:name w:val="A3B2E213DDAFC4409A01934D6D6CD185"/>
    <w:rsid w:val="008E1D99"/>
  </w:style>
  <w:style w:type="paragraph" w:customStyle="1" w:styleId="D696AED53F9BBC42A9F05A48BF72F52C">
    <w:name w:val="D696AED53F9BBC42A9F05A48BF72F52C"/>
    <w:rsid w:val="008E1D99"/>
  </w:style>
  <w:style w:type="paragraph" w:customStyle="1" w:styleId="298B3118F59A4A4BB9B4CB5F1CC705BD">
    <w:name w:val="298B3118F59A4A4BB9B4CB5F1CC705BD"/>
    <w:rsid w:val="008E1D99"/>
  </w:style>
  <w:style w:type="paragraph" w:customStyle="1" w:styleId="F098057FD58F0348A05FD25A808CBB4D">
    <w:name w:val="F098057FD58F0348A05FD25A808CBB4D"/>
    <w:rsid w:val="008E1D99"/>
  </w:style>
  <w:style w:type="paragraph" w:customStyle="1" w:styleId="48A93D53CB86904095998A7F0D786656">
    <w:name w:val="48A93D53CB86904095998A7F0D786656"/>
    <w:rsid w:val="008E1D99"/>
  </w:style>
  <w:style w:type="paragraph" w:customStyle="1" w:styleId="97FA0C1955A9C94497CBFB1D2E35B8ED">
    <w:name w:val="97FA0C1955A9C94497CBFB1D2E35B8ED"/>
    <w:rsid w:val="008E1D99"/>
  </w:style>
  <w:style w:type="paragraph" w:customStyle="1" w:styleId="245DB420398ADB43A9AA4D35BFC3886A">
    <w:name w:val="245DB420398ADB43A9AA4D35BFC3886A"/>
    <w:rsid w:val="008E1D99"/>
  </w:style>
  <w:style w:type="paragraph" w:customStyle="1" w:styleId="1F8F316CB30C344E84E2DEB4DD11B672">
    <w:name w:val="1F8F316CB30C344E84E2DEB4DD11B672"/>
    <w:rsid w:val="008E1D99"/>
  </w:style>
  <w:style w:type="paragraph" w:customStyle="1" w:styleId="36AD75751535C7489375A62650BB22EA">
    <w:name w:val="36AD75751535C7489375A62650BB22EA"/>
    <w:rsid w:val="008E1D99"/>
  </w:style>
  <w:style w:type="paragraph" w:customStyle="1" w:styleId="FD7B1E8EDCDCCB4681F82C9414A8B2DB">
    <w:name w:val="FD7B1E8EDCDCCB4681F82C9414A8B2DB"/>
    <w:rsid w:val="008E1D99"/>
  </w:style>
  <w:style w:type="paragraph" w:customStyle="1" w:styleId="6995D6FFFE81504F9571E3995E20E428">
    <w:name w:val="6995D6FFFE81504F9571E3995E20E428"/>
    <w:rsid w:val="008E1D99"/>
  </w:style>
  <w:style w:type="paragraph" w:customStyle="1" w:styleId="C51C25A5F6D1D64B8923424D6D47CAF6">
    <w:name w:val="C51C25A5F6D1D64B8923424D6D47CAF6"/>
    <w:rsid w:val="008E1D99"/>
  </w:style>
  <w:style w:type="paragraph" w:customStyle="1" w:styleId="EDD97A78D3569E4683535A419066551D">
    <w:name w:val="EDD97A78D3569E4683535A419066551D"/>
    <w:rsid w:val="008E1D99"/>
  </w:style>
  <w:style w:type="paragraph" w:customStyle="1" w:styleId="85E95D8536DCB846BFEC23F8011777D5">
    <w:name w:val="85E95D8536DCB846BFEC23F8011777D5"/>
    <w:rsid w:val="008E1D99"/>
  </w:style>
  <w:style w:type="paragraph" w:customStyle="1" w:styleId="6D136F6546766E42A877331B26D16AA0">
    <w:name w:val="6D136F6546766E42A877331B26D16AA0"/>
    <w:rsid w:val="008E1D99"/>
  </w:style>
  <w:style w:type="paragraph" w:customStyle="1" w:styleId="1719D633B1654C40B237C4CFF9FCE79D">
    <w:name w:val="1719D633B1654C40B237C4CFF9FCE79D"/>
    <w:rsid w:val="008E1D99"/>
  </w:style>
  <w:style w:type="paragraph" w:customStyle="1" w:styleId="CBF8D1A774E7F140BB94534714776258">
    <w:name w:val="CBF8D1A774E7F140BB94534714776258"/>
    <w:rsid w:val="008E1D99"/>
  </w:style>
  <w:style w:type="paragraph" w:customStyle="1" w:styleId="74C6603A1AD2B44CBEBC9912501D3373">
    <w:name w:val="74C6603A1AD2B44CBEBC9912501D3373"/>
    <w:rsid w:val="008E1D99"/>
  </w:style>
  <w:style w:type="paragraph" w:customStyle="1" w:styleId="114309B732CCC54D9FA0ADDD5EE4B727">
    <w:name w:val="114309B732CCC54D9FA0ADDD5EE4B727"/>
    <w:rsid w:val="008E1D99"/>
  </w:style>
  <w:style w:type="paragraph" w:customStyle="1" w:styleId="4E1B2C24FC9FFD4CBA0BC5D4DAE8E22A">
    <w:name w:val="4E1B2C24FC9FFD4CBA0BC5D4DAE8E22A"/>
    <w:rsid w:val="008E1D99"/>
  </w:style>
  <w:style w:type="paragraph" w:customStyle="1" w:styleId="AE316B17EAC1204099CE23635B55BF0B">
    <w:name w:val="AE316B17EAC1204099CE23635B55BF0B"/>
    <w:rsid w:val="008E1D99"/>
  </w:style>
  <w:style w:type="paragraph" w:customStyle="1" w:styleId="DF6AEC60C835D742B1D596888FDA1DB5">
    <w:name w:val="DF6AEC60C835D742B1D596888FDA1DB5"/>
    <w:rsid w:val="008E1D99"/>
  </w:style>
  <w:style w:type="paragraph" w:customStyle="1" w:styleId="BD98C6C3D075CF49BE58DDD9F840FD86">
    <w:name w:val="BD98C6C3D075CF49BE58DDD9F840FD86"/>
    <w:rsid w:val="008E1D99"/>
  </w:style>
  <w:style w:type="paragraph" w:customStyle="1" w:styleId="F7F19CDC5178924FB361F1265F8DBD5B">
    <w:name w:val="F7F19CDC5178924FB361F1265F8DBD5B"/>
    <w:rsid w:val="008E1D99"/>
  </w:style>
  <w:style w:type="paragraph" w:customStyle="1" w:styleId="5217070187A29E4F8B4E3F8DD54B4481">
    <w:name w:val="5217070187A29E4F8B4E3F8DD54B4481"/>
    <w:rsid w:val="008E1D99"/>
  </w:style>
  <w:style w:type="paragraph" w:customStyle="1" w:styleId="ED1935DBEF0ED2488157B1C98C049F67">
    <w:name w:val="ED1935DBEF0ED2488157B1C98C049F67"/>
    <w:rsid w:val="008E1D99"/>
  </w:style>
  <w:style w:type="paragraph" w:customStyle="1" w:styleId="BCCEAFDEC84EA84FA7727A18D8921F16">
    <w:name w:val="BCCEAFDEC84EA84FA7727A18D8921F16"/>
    <w:rsid w:val="008E1D99"/>
  </w:style>
  <w:style w:type="paragraph" w:customStyle="1" w:styleId="13CD6AA7BC9DF942BFFFC7896232676C">
    <w:name w:val="13CD6AA7BC9DF942BFFFC7896232676C"/>
    <w:rsid w:val="008E1D99"/>
  </w:style>
  <w:style w:type="paragraph" w:customStyle="1" w:styleId="B3A24441383C5748AF0B695300C5B4B5">
    <w:name w:val="B3A24441383C5748AF0B695300C5B4B5"/>
    <w:rsid w:val="008E1D99"/>
  </w:style>
  <w:style w:type="paragraph" w:customStyle="1" w:styleId="1CDF3D73CC3A4A4FAA04BEFAB89B80AF">
    <w:name w:val="1CDF3D73CC3A4A4FAA04BEFAB89B80AF"/>
    <w:rsid w:val="008E1D99"/>
  </w:style>
  <w:style w:type="paragraph" w:customStyle="1" w:styleId="32F114322BF3EC4E9974B9FD3A51F558">
    <w:name w:val="32F114322BF3EC4E9974B9FD3A51F558"/>
    <w:rsid w:val="008E1D99"/>
  </w:style>
  <w:style w:type="paragraph" w:customStyle="1" w:styleId="569173E3CDEF1D4D9015BE9A948CB946">
    <w:name w:val="569173E3CDEF1D4D9015BE9A948CB946"/>
    <w:rsid w:val="008E1D99"/>
  </w:style>
  <w:style w:type="paragraph" w:customStyle="1" w:styleId="636562AA6CB6AC409C439E4F9CBF0876">
    <w:name w:val="636562AA6CB6AC409C439E4F9CBF0876"/>
    <w:rsid w:val="008E1D99"/>
  </w:style>
  <w:style w:type="paragraph" w:customStyle="1" w:styleId="9F8BA648DB9D0745B01A6994CC3C7D60">
    <w:name w:val="9F8BA648DB9D0745B01A6994CC3C7D60"/>
    <w:rsid w:val="008E1D99"/>
  </w:style>
  <w:style w:type="paragraph" w:customStyle="1" w:styleId="5D0B0A0AA8FA1D4A81B7AD4594DCC03E">
    <w:name w:val="5D0B0A0AA8FA1D4A81B7AD4594DCC03E"/>
    <w:rsid w:val="008E1D99"/>
  </w:style>
  <w:style w:type="paragraph" w:customStyle="1" w:styleId="3C255A9289E88A488D81562E01FDBE79">
    <w:name w:val="3C255A9289E88A488D81562E01FDBE79"/>
    <w:rsid w:val="008E1D99"/>
  </w:style>
  <w:style w:type="paragraph" w:customStyle="1" w:styleId="F3AC6C05722BB941B03C4D063A07BBA8">
    <w:name w:val="F3AC6C05722BB941B03C4D063A07BBA8"/>
    <w:rsid w:val="008E1D99"/>
  </w:style>
  <w:style w:type="paragraph" w:customStyle="1" w:styleId="29091A7074BD274EA40DE1EF77343B87">
    <w:name w:val="29091A7074BD274EA40DE1EF77343B87"/>
    <w:rsid w:val="008E1D99"/>
  </w:style>
  <w:style w:type="paragraph" w:customStyle="1" w:styleId="3890E5A185CC3A44A1840951224CA187">
    <w:name w:val="3890E5A185CC3A44A1840951224CA187"/>
    <w:rsid w:val="008E1D99"/>
  </w:style>
  <w:style w:type="paragraph" w:customStyle="1" w:styleId="9B48033DC0877C45B781879BE15950FE">
    <w:name w:val="9B48033DC0877C45B781879BE15950FE"/>
    <w:rsid w:val="008E1D99"/>
  </w:style>
  <w:style w:type="paragraph" w:customStyle="1" w:styleId="F3253694564F544987044B06CB4DA8CA">
    <w:name w:val="F3253694564F544987044B06CB4DA8CA"/>
    <w:rsid w:val="008E1D99"/>
  </w:style>
  <w:style w:type="paragraph" w:customStyle="1" w:styleId="ADECC2E861808D459357C25D6F63C08D">
    <w:name w:val="ADECC2E861808D459357C25D6F63C08D"/>
    <w:rsid w:val="008E1D99"/>
  </w:style>
  <w:style w:type="paragraph" w:customStyle="1" w:styleId="1C784E175AC4C747BBDDD120DE3F0B5C">
    <w:name w:val="1C784E175AC4C747BBDDD120DE3F0B5C"/>
    <w:rsid w:val="008E1D99"/>
  </w:style>
  <w:style w:type="paragraph" w:customStyle="1" w:styleId="20FDEB4A9D3E1644A70016E2264BDCCA">
    <w:name w:val="20FDEB4A9D3E1644A70016E2264BDCCA"/>
    <w:rsid w:val="008E1D99"/>
  </w:style>
  <w:style w:type="paragraph" w:customStyle="1" w:styleId="C469A0091637104EB7E9F98C7C8E21E1">
    <w:name w:val="C469A0091637104EB7E9F98C7C8E21E1"/>
    <w:rsid w:val="008E1D99"/>
  </w:style>
  <w:style w:type="paragraph" w:customStyle="1" w:styleId="F72E74DB4C6F1E4189C9128923F8C749">
    <w:name w:val="F72E74DB4C6F1E4189C9128923F8C749"/>
    <w:rsid w:val="008E1D99"/>
  </w:style>
  <w:style w:type="paragraph" w:customStyle="1" w:styleId="7FCBDC11B206444F83D0BBC26DB4E7DF">
    <w:name w:val="7FCBDC11B206444F83D0BBC26DB4E7DF"/>
    <w:rsid w:val="008E1D99"/>
  </w:style>
  <w:style w:type="paragraph" w:customStyle="1" w:styleId="57861F1A14314048903E0CC8796FEC58">
    <w:name w:val="57861F1A14314048903E0CC8796FEC58"/>
    <w:rsid w:val="008E1D99"/>
  </w:style>
  <w:style w:type="paragraph" w:customStyle="1" w:styleId="97BB99B53258CD479208D707AA9B3A14">
    <w:name w:val="97BB99B53258CD479208D707AA9B3A14"/>
    <w:rsid w:val="008E1D99"/>
  </w:style>
  <w:style w:type="paragraph" w:customStyle="1" w:styleId="4C013AEBC2E0E64AA95732F0101D678D">
    <w:name w:val="4C013AEBC2E0E64AA95732F0101D678D"/>
    <w:rsid w:val="008E1D99"/>
  </w:style>
  <w:style w:type="paragraph" w:customStyle="1" w:styleId="E4C45F6BFDB5F746B71C4D61AF220480">
    <w:name w:val="E4C45F6BFDB5F746B71C4D61AF220480"/>
    <w:rsid w:val="008E1D99"/>
  </w:style>
  <w:style w:type="paragraph" w:customStyle="1" w:styleId="A5F238211075D64396DB4C3E4C3B89FC">
    <w:name w:val="A5F238211075D64396DB4C3E4C3B89FC"/>
    <w:rsid w:val="008E1D99"/>
  </w:style>
  <w:style w:type="paragraph" w:customStyle="1" w:styleId="93CC7494E0BB5B4CB67F3F098EC55BEF">
    <w:name w:val="93CC7494E0BB5B4CB67F3F098EC55BEF"/>
    <w:rsid w:val="008E1D99"/>
  </w:style>
  <w:style w:type="paragraph" w:customStyle="1" w:styleId="B2859BB1EF9C914AA5B3076B7CEEF204">
    <w:name w:val="B2859BB1EF9C914AA5B3076B7CEEF204"/>
    <w:rsid w:val="008E1D99"/>
  </w:style>
  <w:style w:type="paragraph" w:customStyle="1" w:styleId="6769ABABBE984448ACCB840F81450594">
    <w:name w:val="6769ABABBE984448ACCB840F81450594"/>
    <w:rsid w:val="008E1D99"/>
  </w:style>
  <w:style w:type="paragraph" w:customStyle="1" w:styleId="4785A1AE0FB68B4BBF5A00001E101254">
    <w:name w:val="4785A1AE0FB68B4BBF5A00001E101254"/>
    <w:rsid w:val="008E1D99"/>
  </w:style>
  <w:style w:type="paragraph" w:customStyle="1" w:styleId="BDD7B1EFA09DF745A7A91017E0A84919">
    <w:name w:val="BDD7B1EFA09DF745A7A91017E0A84919"/>
    <w:rsid w:val="008E1D99"/>
  </w:style>
  <w:style w:type="paragraph" w:customStyle="1" w:styleId="998D2E7F2B70DF4DAE9E194FF70677BC">
    <w:name w:val="998D2E7F2B70DF4DAE9E194FF70677BC"/>
    <w:rsid w:val="008E1D99"/>
  </w:style>
  <w:style w:type="paragraph" w:customStyle="1" w:styleId="9634A4961EC7474EBEC1EFA76B693B59">
    <w:name w:val="9634A4961EC7474EBEC1EFA76B693B59"/>
    <w:rsid w:val="008E1D99"/>
  </w:style>
  <w:style w:type="paragraph" w:customStyle="1" w:styleId="22114FE2F424F147A0EBE6864B22049E">
    <w:name w:val="22114FE2F424F147A0EBE6864B22049E"/>
    <w:rsid w:val="008E1D99"/>
  </w:style>
  <w:style w:type="paragraph" w:customStyle="1" w:styleId="3848C02125EC604C9398E36A9F7C75AE">
    <w:name w:val="3848C02125EC604C9398E36A9F7C75AE"/>
    <w:rsid w:val="008E1D99"/>
  </w:style>
  <w:style w:type="paragraph" w:customStyle="1" w:styleId="E067A895F9F42341B704478B48E0E907">
    <w:name w:val="E067A895F9F42341B704478B48E0E907"/>
    <w:rsid w:val="008E1D99"/>
  </w:style>
  <w:style w:type="paragraph" w:customStyle="1" w:styleId="36C5DAF936089F4FA8AFE1979AF9D922">
    <w:name w:val="36C5DAF936089F4FA8AFE1979AF9D922"/>
    <w:rsid w:val="008E1D99"/>
  </w:style>
  <w:style w:type="paragraph" w:customStyle="1" w:styleId="ED01EF677EEBE344943742C020BC1424">
    <w:name w:val="ED01EF677EEBE344943742C020BC1424"/>
    <w:rsid w:val="008E1D99"/>
  </w:style>
  <w:style w:type="paragraph" w:customStyle="1" w:styleId="E02997585C97CB4484824871B15529D5">
    <w:name w:val="E02997585C97CB4484824871B15529D5"/>
    <w:rsid w:val="008E1D99"/>
  </w:style>
  <w:style w:type="paragraph" w:customStyle="1" w:styleId="48C344851B03DD4CA11FF9EE645780E1">
    <w:name w:val="48C344851B03DD4CA11FF9EE645780E1"/>
    <w:rsid w:val="008E1D99"/>
  </w:style>
  <w:style w:type="paragraph" w:customStyle="1" w:styleId="BD813AA90CBAAD47A73A92AC9AF9A114">
    <w:name w:val="BD813AA90CBAAD47A73A92AC9AF9A114"/>
    <w:rsid w:val="008E1D99"/>
  </w:style>
  <w:style w:type="paragraph" w:customStyle="1" w:styleId="11CA95FE73C6FA45B5802D3D23337FCF">
    <w:name w:val="11CA95FE73C6FA45B5802D3D23337FCF"/>
    <w:rsid w:val="008E1D99"/>
  </w:style>
  <w:style w:type="paragraph" w:customStyle="1" w:styleId="FFA21C6E1FDB234CA6F0B08148062574">
    <w:name w:val="FFA21C6E1FDB234CA6F0B08148062574"/>
    <w:rsid w:val="008E1D99"/>
  </w:style>
  <w:style w:type="paragraph" w:customStyle="1" w:styleId="DC94E9C9E81C4D409068451E13F9716A">
    <w:name w:val="DC94E9C9E81C4D409068451E13F9716A"/>
    <w:rsid w:val="008E1D99"/>
  </w:style>
  <w:style w:type="paragraph" w:customStyle="1" w:styleId="5A1C798EF9F4F5479F3D978037C4E69E">
    <w:name w:val="5A1C798EF9F4F5479F3D978037C4E69E"/>
    <w:rsid w:val="008E1D99"/>
  </w:style>
  <w:style w:type="paragraph" w:customStyle="1" w:styleId="A459F6386CDA3C439A6C389417B46424">
    <w:name w:val="A459F6386CDA3C439A6C389417B46424"/>
    <w:rsid w:val="008E1D99"/>
  </w:style>
  <w:style w:type="paragraph" w:customStyle="1" w:styleId="F70A29BA503B7141B6A8E6F763BC1071">
    <w:name w:val="F70A29BA503B7141B6A8E6F763BC1071"/>
    <w:rsid w:val="008E1D99"/>
  </w:style>
  <w:style w:type="paragraph" w:customStyle="1" w:styleId="D6B04B66836B534F86D2AB34B110AE98">
    <w:name w:val="D6B04B66836B534F86D2AB34B110AE98"/>
    <w:rsid w:val="008E1D99"/>
  </w:style>
  <w:style w:type="paragraph" w:customStyle="1" w:styleId="CEE92152DF501F479DE4506818F84009">
    <w:name w:val="CEE92152DF501F479DE4506818F84009"/>
    <w:rsid w:val="008E1D99"/>
  </w:style>
  <w:style w:type="paragraph" w:customStyle="1" w:styleId="B369836B41480C40AE9CFCEB74D05770">
    <w:name w:val="B369836B41480C40AE9CFCEB74D05770"/>
    <w:rsid w:val="008E1D99"/>
  </w:style>
  <w:style w:type="paragraph" w:customStyle="1" w:styleId="C982D82ABDB36649B441CCA44CDDDE04">
    <w:name w:val="C982D82ABDB36649B441CCA44CDDDE04"/>
    <w:rsid w:val="008E1D99"/>
  </w:style>
  <w:style w:type="paragraph" w:customStyle="1" w:styleId="4887137BC732204FB01CD1C9DF2893D9">
    <w:name w:val="4887137BC732204FB01CD1C9DF2893D9"/>
    <w:rsid w:val="008E1D99"/>
  </w:style>
  <w:style w:type="paragraph" w:customStyle="1" w:styleId="D2DED80A4B8C424FA3156F96F9620CD4">
    <w:name w:val="D2DED80A4B8C424FA3156F96F9620CD4"/>
    <w:rsid w:val="008E1D99"/>
  </w:style>
  <w:style w:type="paragraph" w:customStyle="1" w:styleId="19298E99F14B8C449805A61BBDFEBFDA">
    <w:name w:val="19298E99F14B8C449805A61BBDFEBFDA"/>
    <w:rsid w:val="008E1D99"/>
  </w:style>
  <w:style w:type="paragraph" w:customStyle="1" w:styleId="73D41F75034AA14881CE9BFD881A7B3E">
    <w:name w:val="73D41F75034AA14881CE9BFD881A7B3E"/>
    <w:rsid w:val="008E1D99"/>
  </w:style>
  <w:style w:type="paragraph" w:customStyle="1" w:styleId="9C457B6040E69A46B6A385E6EF2C8490">
    <w:name w:val="9C457B6040E69A46B6A385E6EF2C8490"/>
    <w:rsid w:val="008E1D99"/>
  </w:style>
  <w:style w:type="paragraph" w:customStyle="1" w:styleId="23DE9CD32BD92F448D0A7A46178EB6E7">
    <w:name w:val="23DE9CD32BD92F448D0A7A46178EB6E7"/>
    <w:rsid w:val="008E1D99"/>
  </w:style>
  <w:style w:type="paragraph" w:customStyle="1" w:styleId="E00613BC5437BA45A6FBD99F6A83A6F4">
    <w:name w:val="E00613BC5437BA45A6FBD99F6A83A6F4"/>
    <w:rsid w:val="008E1D99"/>
  </w:style>
  <w:style w:type="paragraph" w:customStyle="1" w:styleId="98C0674ECFD2E246B218AC405FDE12E9">
    <w:name w:val="98C0674ECFD2E246B218AC405FDE12E9"/>
    <w:rsid w:val="008E1D99"/>
  </w:style>
  <w:style w:type="paragraph" w:customStyle="1" w:styleId="65F34017C32DF44D95AB94668A68B587">
    <w:name w:val="65F34017C32DF44D95AB94668A68B587"/>
    <w:rsid w:val="008E1D99"/>
  </w:style>
  <w:style w:type="paragraph" w:customStyle="1" w:styleId="3B4808183A723D4D9FC38E4773C2BD5A">
    <w:name w:val="3B4808183A723D4D9FC38E4773C2BD5A"/>
    <w:rsid w:val="008E1D99"/>
  </w:style>
  <w:style w:type="paragraph" w:customStyle="1" w:styleId="ACFD8955B25EA546A0A81AB410792908">
    <w:name w:val="ACFD8955B25EA546A0A81AB410792908"/>
    <w:rsid w:val="008E1D99"/>
  </w:style>
  <w:style w:type="paragraph" w:customStyle="1" w:styleId="4B84D95A62E3254D943A27E323116B59">
    <w:name w:val="4B84D95A62E3254D943A27E323116B59"/>
    <w:rsid w:val="008E1D99"/>
  </w:style>
  <w:style w:type="paragraph" w:customStyle="1" w:styleId="2F54DA230060B54AA1708E30FF594082">
    <w:name w:val="2F54DA230060B54AA1708E30FF594082"/>
    <w:rsid w:val="008E1D99"/>
  </w:style>
  <w:style w:type="paragraph" w:customStyle="1" w:styleId="570316C9BF404D44A0D04E8EFDC6110E">
    <w:name w:val="570316C9BF404D44A0D04E8EFDC6110E"/>
    <w:rsid w:val="008E1D99"/>
  </w:style>
  <w:style w:type="paragraph" w:customStyle="1" w:styleId="E14F2EE05B20B145A4CD067E62448B0A">
    <w:name w:val="E14F2EE05B20B145A4CD067E62448B0A"/>
    <w:rsid w:val="008E1D99"/>
  </w:style>
  <w:style w:type="paragraph" w:customStyle="1" w:styleId="F3D2517DF415624D82E9ECCA322D2062">
    <w:name w:val="F3D2517DF415624D82E9ECCA322D2062"/>
    <w:rsid w:val="008E1D99"/>
  </w:style>
  <w:style w:type="paragraph" w:customStyle="1" w:styleId="5BD64910EFFBCF4F817F032CFE848DDD">
    <w:name w:val="5BD64910EFFBCF4F817F032CFE848DDD"/>
    <w:rsid w:val="008E1D99"/>
  </w:style>
  <w:style w:type="paragraph" w:customStyle="1" w:styleId="70036C83C7DAC24FBE5BD98EFF2799CA">
    <w:name w:val="70036C83C7DAC24FBE5BD98EFF2799CA"/>
    <w:rsid w:val="008E1D99"/>
  </w:style>
  <w:style w:type="paragraph" w:customStyle="1" w:styleId="E91FA058657F314CB8E4A787AC7D5840">
    <w:name w:val="E91FA058657F314CB8E4A787AC7D5840"/>
    <w:rsid w:val="008E1D99"/>
  </w:style>
  <w:style w:type="paragraph" w:customStyle="1" w:styleId="D546E75BC67DAB4493BC684D4DA474B0">
    <w:name w:val="D546E75BC67DAB4493BC684D4DA474B0"/>
    <w:rsid w:val="008E1D99"/>
  </w:style>
  <w:style w:type="paragraph" w:customStyle="1" w:styleId="45EB08BF23EB39408AD0969EB4B92684">
    <w:name w:val="45EB08BF23EB39408AD0969EB4B92684"/>
    <w:rsid w:val="008E1D99"/>
  </w:style>
  <w:style w:type="paragraph" w:customStyle="1" w:styleId="7AC33EA4FC9A964B8AA1BB34EBFF46B1">
    <w:name w:val="7AC33EA4FC9A964B8AA1BB34EBFF46B1"/>
    <w:rsid w:val="008E1D99"/>
  </w:style>
  <w:style w:type="paragraph" w:customStyle="1" w:styleId="28B771CFDFBE4C4AB40E97CD76B61066">
    <w:name w:val="28B771CFDFBE4C4AB40E97CD76B61066"/>
    <w:rsid w:val="008E1D99"/>
  </w:style>
  <w:style w:type="paragraph" w:customStyle="1" w:styleId="FC95984F3C605942963526251FF1B0EF">
    <w:name w:val="FC95984F3C605942963526251FF1B0EF"/>
    <w:rsid w:val="008E1D99"/>
  </w:style>
  <w:style w:type="paragraph" w:customStyle="1" w:styleId="26B9B20718DB98428FA84DACA376FC51">
    <w:name w:val="26B9B20718DB98428FA84DACA376FC51"/>
    <w:rsid w:val="008E1D99"/>
  </w:style>
  <w:style w:type="paragraph" w:customStyle="1" w:styleId="0EE988ACC81DA34DA1BD0AD0C124B033">
    <w:name w:val="0EE988ACC81DA34DA1BD0AD0C124B033"/>
    <w:rsid w:val="008E1D99"/>
  </w:style>
  <w:style w:type="paragraph" w:customStyle="1" w:styleId="59C67FD00059AE4E844BA69AE016DFB2">
    <w:name w:val="59C67FD00059AE4E844BA69AE016DFB2"/>
    <w:rsid w:val="008E1D99"/>
  </w:style>
  <w:style w:type="paragraph" w:customStyle="1" w:styleId="044D0CBF2FB891439BA12CF370F949B5">
    <w:name w:val="044D0CBF2FB891439BA12CF370F949B5"/>
    <w:rsid w:val="008E1D99"/>
  </w:style>
  <w:style w:type="paragraph" w:customStyle="1" w:styleId="25059DABED232A438A5171B2CDCCCAE1">
    <w:name w:val="25059DABED232A438A5171B2CDCCCAE1"/>
    <w:rsid w:val="008E1D99"/>
  </w:style>
  <w:style w:type="paragraph" w:customStyle="1" w:styleId="749FD69AA57A514EB52AAE0C3DCF000E">
    <w:name w:val="749FD69AA57A514EB52AAE0C3DCF000E"/>
    <w:rsid w:val="008E1D99"/>
  </w:style>
  <w:style w:type="paragraph" w:customStyle="1" w:styleId="514C46244AD8C84FA7F3C75881DBFE11">
    <w:name w:val="514C46244AD8C84FA7F3C75881DBFE11"/>
    <w:rsid w:val="008E1D99"/>
  </w:style>
  <w:style w:type="paragraph" w:customStyle="1" w:styleId="C498F5C205A70846B6B3F122990E9B4A">
    <w:name w:val="C498F5C205A70846B6B3F122990E9B4A"/>
    <w:rsid w:val="008E1D99"/>
  </w:style>
  <w:style w:type="paragraph" w:customStyle="1" w:styleId="58DC0E6428A0784E8E01005F7D3AD9BD">
    <w:name w:val="58DC0E6428A0784E8E01005F7D3AD9BD"/>
    <w:rsid w:val="008E1D99"/>
  </w:style>
  <w:style w:type="paragraph" w:customStyle="1" w:styleId="76A4DCC33FE6DD4ABE9F7E02266903AA">
    <w:name w:val="76A4DCC33FE6DD4ABE9F7E02266903AA"/>
    <w:rsid w:val="008E1D99"/>
  </w:style>
  <w:style w:type="paragraph" w:customStyle="1" w:styleId="2350ED0F39616944B232ABE71F00D4AB">
    <w:name w:val="2350ED0F39616944B232ABE71F00D4AB"/>
    <w:rsid w:val="008E1D99"/>
  </w:style>
  <w:style w:type="paragraph" w:customStyle="1" w:styleId="EF9D6AF1AC95184888E5B2F729B15D45">
    <w:name w:val="EF9D6AF1AC95184888E5B2F729B15D45"/>
    <w:rsid w:val="008E1D99"/>
  </w:style>
  <w:style w:type="paragraph" w:customStyle="1" w:styleId="E3F4DB818ACBDE498830D9B3A2CFF3A9">
    <w:name w:val="E3F4DB818ACBDE498830D9B3A2CFF3A9"/>
    <w:rsid w:val="008E1D99"/>
  </w:style>
  <w:style w:type="paragraph" w:customStyle="1" w:styleId="DD00A8471366CB449CBFA46CCCA4B78E">
    <w:name w:val="DD00A8471366CB449CBFA46CCCA4B78E"/>
    <w:rsid w:val="008E1D99"/>
  </w:style>
  <w:style w:type="paragraph" w:customStyle="1" w:styleId="25C07DEE0A280943A9B37885C265F547">
    <w:name w:val="25C07DEE0A280943A9B37885C265F547"/>
    <w:rsid w:val="008E1D99"/>
  </w:style>
  <w:style w:type="paragraph" w:customStyle="1" w:styleId="9E455AC22175B8478506A6064DEE7CCB">
    <w:name w:val="9E455AC22175B8478506A6064DEE7CCB"/>
    <w:rsid w:val="008E1D99"/>
  </w:style>
  <w:style w:type="paragraph" w:customStyle="1" w:styleId="7DE53BD0EF9BCD48BE62A5CA35BBAC86">
    <w:name w:val="7DE53BD0EF9BCD48BE62A5CA35BBAC86"/>
    <w:rsid w:val="008E1D99"/>
  </w:style>
  <w:style w:type="paragraph" w:customStyle="1" w:styleId="580B07AC75887D4E81B7ED0D73DBE4F2">
    <w:name w:val="580B07AC75887D4E81B7ED0D73DBE4F2"/>
    <w:rsid w:val="008E1D99"/>
  </w:style>
  <w:style w:type="paragraph" w:customStyle="1" w:styleId="4042AF41300C6D42A3CB777B98EF9A46">
    <w:name w:val="4042AF41300C6D42A3CB777B98EF9A46"/>
    <w:rsid w:val="008E1D99"/>
  </w:style>
  <w:style w:type="paragraph" w:customStyle="1" w:styleId="FF7FA89CF644A74F815893BCCEDACB7D">
    <w:name w:val="FF7FA89CF644A74F815893BCCEDACB7D"/>
    <w:rsid w:val="008E1D99"/>
  </w:style>
  <w:style w:type="paragraph" w:customStyle="1" w:styleId="D789FBFB23F3C14B8FC73E25B4EB0CAB">
    <w:name w:val="D789FBFB23F3C14B8FC73E25B4EB0CAB"/>
    <w:rsid w:val="008E1D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5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EA4E4E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4">
      <a:majorFont>
        <a:latin typeface="Franklin Gothic Demi"/>
        <a:ea typeface=""/>
        <a:cs typeface=""/>
      </a:majorFont>
      <a:minorFont>
        <a:latin typeface="Rockwel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Polished resume, designed by MOO.dotx</Template>
  <TotalTime>1</TotalTime>
  <Pages>40</Pages>
  <Words>4950</Words>
  <Characters>28216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Chris Bragg</cp:lastModifiedBy>
  <cp:revision>2</cp:revision>
  <dcterms:created xsi:type="dcterms:W3CDTF">2021-12-15T17:07:00Z</dcterms:created>
  <dcterms:modified xsi:type="dcterms:W3CDTF">2021-12-15T17:30:00Z</dcterms:modified>
</cp:coreProperties>
</file>